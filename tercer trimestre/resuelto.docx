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wmf" ContentType="image/x-wmf"/>
  <Default Extension="gif" ContentType="image/gif"/>
  <Default Extension="tiff" ContentType="image/tiff"/>
  <Default Extension="emf" ContentType="image/x-emf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p14">
  <w:body>
    <w:p>
      <w:pPr>
        <w:pStyle w:val="Ttulo1"/>
        <w:spacing w:after="0" w:before="0"/>
        <w:rPr>
          <w:sz w:val="24.0"/>
          <w:szCs w:val="24.0"/>
        </w:rPr>
      </w:pPr>
      <w:r>
        <w:rPr>
          <w:sz w:val="24.0"/>
          <w:szCs w:val="24.0"/>
          <w:rFonts w:ascii="Times New Roman"/>
        </w:rPr>
        <w:t>EXAMEN DE LA ASIGNATURA LMSGI.                                                                         Fecha_________</w:t>
      </w:r>
    </w:p>
    <w:p>
      <w:pPr>
        <w:pStyle w:val="Textbody"/>
        <w:rPr>
          <w:b w:val="1"/>
        </w:rPr>
      </w:pPr>
      <w:r>
        <w:rPr>
          <w:b w:val="1"/>
          <w:rFonts w:ascii="Times New Roman"/>
        </w:rPr>
        <w:t>Final Junio</w:t>
      </w:r>
    </w:p>
    <w:p>
      <w:pPr>
        <w:pStyle w:val="Textbody"/>
      </w:pPr>
      <w:r>
        <w:rPr>
          <w:b w:val="1"/>
          <w:sz w:val="22.0"/>
          <w:rFonts w:ascii="Bookman Old Style" w:hAnsi="Bookman Old Style"/>
        </w:rPr>
        <w:t>Nombre:_____________________________________________________________________________</w:t>
      </w:r>
    </w:p>
    <w:p>
      <w:pPr>
        <w:pStyle w:val="Standard"/>
        <w:numPr>
          <w:ilvl w:val="0"/>
          <w:numId w:val="4"/>
        </w:numPr>
        <w:spacing w:after="283"/>
      </w:pPr>
      <w:r>
        <w:rPr>
          <w:rFonts w:ascii="Times New Roman"/>
        </w:rPr>
        <w:t xml:space="preserve">Crea un documento XML bien formado que pueda utilizarse para recoger la siguiente información. En concreto se deberán almacenar los siguientes datos: (1 pto)  </w:t>
      </w:r>
    </w:p>
    <w:p>
      <w:pPr>
        <w:pStyle w:val="Standard"/>
        <w:spacing w:after="283"/>
        <w:ind w:left="709"/>
        <w:rPr>
          <w:sz w:val="20.0"/>
          <w:szCs w:val="20.0"/>
        </w:rPr>
      </w:pPr>
      <w:r>
        <w:rPr>
          <w:sz w:val="20.0"/>
          <w:szCs w:val="20.0"/>
          <w:rFonts w:ascii="Times New Roman"/>
        </w:rPr>
        <w:t>Publicación</w:t>
      </w:r>
    </w:p>
    <w:p>
      <w:pPr>
        <w:pStyle w:val="Standard"/>
        <w:numPr>
          <w:ilvl w:val="0"/>
          <w:numId w:val="5"/>
        </w:numPr>
        <w:ind w:left="540" w:firstLine="0"/>
      </w:pPr>
      <w:r>
        <w:rPr>
          <w:sz w:val="20.0"/>
          <w:szCs w:val="20.0"/>
          <w:rFonts w:ascii="Times New Roman"/>
        </w:rPr>
        <w:t xml:space="preserve">Código: RE0001 </w:t>
      </w:r>
      <w:r>
        <w:rPr>
          <w:i w:val="1"/>
          <w:sz w:val="18.0"/>
          <w:szCs w:val="18.0"/>
          <w:rFonts w:ascii="Times New Roman"/>
        </w:rPr>
        <w:t>(debe ser un atributo con dos letras mayúsculas y cuatro números y es obligatorio)</w:t>
      </w:r>
    </w:p>
    <w:p>
      <w:pPr>
        <w:pStyle w:val="Standard"/>
        <w:numPr>
          <w:ilvl w:val="0"/>
          <w:numId w:val="5"/>
        </w:numPr>
        <w:ind w:left="540" w:firstLine="0"/>
      </w:pPr>
      <w:r>
        <w:rPr>
          <w:sz w:val="20.0"/>
          <w:szCs w:val="20.0"/>
          <w:rFonts w:ascii="Times New Roman"/>
        </w:rPr>
        <w:t xml:space="preserve">Tipo: Revista </w:t>
      </w:r>
      <w:r>
        <w:rPr>
          <w:b w:val="1"/>
          <w:i w:val="1"/>
          <w:sz w:val="20.0"/>
          <w:szCs w:val="20.0"/>
          <w:rFonts w:ascii="Times New Roman"/>
        </w:rPr>
        <w:t>(debe ser un atributo con los valores revista, periódico y otro, y el valor por defecto es otro)</w:t>
      </w:r>
    </w:p>
    <w:p>
      <w:pPr>
        <w:pStyle w:val="Standard"/>
        <w:numPr>
          <w:ilvl w:val="0"/>
          <w:numId w:val="5"/>
        </w:numPr>
        <w:ind w:left="540" w:firstLine="0"/>
        <w:rPr>
          <w:sz w:val="20.0"/>
          <w:szCs w:val="20.0"/>
        </w:rPr>
      </w:pPr>
      <w:r>
        <w:rPr>
          <w:sz w:val="20.0"/>
          <w:szCs w:val="20.0"/>
          <w:rFonts w:ascii="Times New Roman"/>
        </w:rPr>
        <w:t>Nombre: Hola</w:t>
      </w:r>
    </w:p>
    <w:p>
      <w:pPr>
        <w:pStyle w:val="Standard"/>
        <w:numPr>
          <w:ilvl w:val="0"/>
          <w:numId w:val="5"/>
        </w:numPr>
        <w:ind w:left="540" w:firstLine="0"/>
      </w:pPr>
      <w:r>
        <w:rPr>
          <w:sz w:val="20.0"/>
          <w:szCs w:val="20.0"/>
          <w:rFonts w:ascii="Times New Roman"/>
        </w:rPr>
        <w:t xml:space="preserve">Fecha: 5/2010 </w:t>
      </w:r>
      <w:r>
        <w:rPr>
          <w:b w:val="1"/>
          <w:i w:val="1"/>
          <w:sz w:val="20.0"/>
          <w:szCs w:val="20.0"/>
          <w:rFonts w:ascii="Times New Roman"/>
        </w:rPr>
        <w:t>(es una fecha)</w:t>
      </w:r>
    </w:p>
    <w:p>
      <w:pPr>
        <w:pStyle w:val="Standard"/>
        <w:numPr>
          <w:ilvl w:val="0"/>
          <w:numId w:val="5"/>
        </w:numPr>
        <w:ind w:left="540" w:firstLine="0"/>
        <w:rPr>
          <w:sz w:val="20.0"/>
          <w:szCs w:val="20.0"/>
        </w:rPr>
      </w:pPr>
      <w:r>
        <w:rPr>
          <w:sz w:val="20.0"/>
          <w:szCs w:val="20.0"/>
          <w:rFonts w:ascii="Times New Roman"/>
        </w:rPr>
        <w:t>Edit</w:t>
      </w:r>
      <w:r>
        <w:rPr>
          <w:sz w:val="20.0"/>
          <w:szCs w:val="20.0"/>
          <w:rFonts w:ascii="Times New Roman"/>
        </w:rPr>
        <w:t>orial: una</w:t>
      </w:r>
    </w:p>
    <w:p>
      <w:pPr>
        <w:pStyle w:val="Standard"/>
        <w:numPr>
          <w:ilvl w:val="0"/>
          <w:numId w:val="5"/>
        </w:numPr>
        <w:ind w:left="540" w:firstLine="0"/>
      </w:pPr>
      <w:r>
        <w:rPr>
          <w:sz w:val="20.0"/>
          <w:szCs w:val="20.0"/>
          <w:rFonts w:ascii="Times New Roman"/>
        </w:rPr>
        <w:t xml:space="preserve">Artículo </w:t>
      </w:r>
      <w:r>
        <w:rPr>
          <w:b w:val="1"/>
          <w:i w:val="1"/>
          <w:sz w:val="20.0"/>
          <w:szCs w:val="20.0"/>
          <w:rFonts w:ascii="Times New Roman"/>
        </w:rPr>
        <w:t>(pueden ser muchos y tienen la siguiente información)</w:t>
      </w:r>
    </w:p>
    <w:p>
      <w:pPr>
        <w:pStyle w:val="Standard"/>
        <w:numPr>
          <w:ilvl w:val="0"/>
          <w:numId w:val="5"/>
        </w:numPr>
        <w:ind w:left="900" w:firstLine="0"/>
      </w:pPr>
      <w:r>
        <w:rPr>
          <w:sz w:val="20.0"/>
          <w:szCs w:val="20.0"/>
        </w:rPr>
        <w:t xml:space="preserve">Autor: ABC </w:t>
      </w:r>
      <w:r>
        <w:rPr>
          <w:b w:val="1"/>
          <w:i w:val="1"/>
          <w:sz w:val="20.0"/>
          <w:szCs w:val="20.0"/>
        </w:rPr>
        <w:t>(debe ser un atributo)</w:t>
      </w:r>
    </w:p>
    <w:p>
      <w:pPr>
        <w:pStyle w:val="Standard"/>
        <w:numPr>
          <w:ilvl w:val="0"/>
          <w:numId w:val="5"/>
        </w:numPr>
        <w:ind w:left="900" w:firstLine="0"/>
      </w:pPr>
      <w:r>
        <w:rPr>
          <w:sz w:val="20.0"/>
          <w:szCs w:val="20.0"/>
        </w:rPr>
        <w:t xml:space="preserve">Número: </w:t>
      </w:r>
      <w:r>
        <w:rPr>
          <w:b w:val="1"/>
          <w:i w:val="1"/>
          <w:sz w:val="20.0"/>
          <w:szCs w:val="20.0"/>
        </w:rPr>
        <w:t>80 (debe ser un atributo)</w:t>
      </w:r>
    </w:p>
    <w:p>
      <w:pPr>
        <w:pStyle w:val="Standard"/>
        <w:numPr>
          <w:ilvl w:val="0"/>
          <w:numId w:val="5"/>
        </w:numPr>
        <w:ind w:left="900" w:firstLine="0"/>
        <w:rPr>
          <w:sz w:val="20.0"/>
          <w:szCs w:val="20.0"/>
        </w:rPr>
      </w:pPr>
      <w:r>
        <w:rPr>
          <w:sz w:val="20.0"/>
          <w:szCs w:val="20.0"/>
        </w:rPr>
        <w:t>Título: El principe solidario</w:t>
      </w:r>
    </w:p>
    <w:p>
      <w:pPr>
        <w:pStyle w:val="Standard"/>
        <w:numPr>
          <w:ilvl w:val="0"/>
          <w:numId w:val="5"/>
        </w:numPr>
        <w:ind w:left="900" w:firstLine="0"/>
        <w:rPr>
          <w:sz w:val="20.0"/>
          <w:szCs w:val="20.0"/>
        </w:rPr>
      </w:pPr>
      <w:r>
        <w:rPr>
          <w:sz w:val="20.0"/>
          <w:szCs w:val="20.0"/>
        </w:rPr>
        <w:t>Tipo: Sociedad</w:t>
      </w:r>
    </w:p>
    <w:p>
      <w:pPr>
        <w:pStyle w:val="Standard"/>
        <w:numPr>
          <w:ilvl w:val="0"/>
          <w:numId w:val="5"/>
        </w:numPr>
        <w:ind w:left="900" w:firstLine="0"/>
      </w:pPr>
      <w:r>
        <w:rPr>
          <w:sz w:val="20.0"/>
          <w:szCs w:val="20.0"/>
        </w:rPr>
        <w:t xml:space="preserve">Páginas: 6 </w:t>
      </w:r>
      <w:r>
        <w:rPr>
          <w:b w:val="1"/>
          <w:i w:val="1"/>
          <w:sz w:val="20.0"/>
          <w:szCs w:val="20.0"/>
        </w:rPr>
        <w:t>(es un número entero menor de 100)</w:t>
      </w:r>
    </w:p>
    <w:p>
      <w:pPr>
        <w:pStyle w:val="Standard"/>
        <w:numPr>
          <w:ilvl w:val="0"/>
          <w:numId w:val="5"/>
        </w:numPr>
        <w:ind w:left="900" w:firstLine="0"/>
      </w:pPr>
      <w:r>
        <w:rPr>
          <w:sz w:val="20.0"/>
          <w:szCs w:val="20.0"/>
        </w:rPr>
        <w:t xml:space="preserve">documentosgraficos </w:t>
      </w:r>
      <w:r>
        <w:rPr>
          <w:b w:val="1"/>
          <w:i w:val="1"/>
          <w:sz w:val="20.0"/>
          <w:szCs w:val="20.0"/>
        </w:rPr>
        <w:t>(elemento vacío, no es obligatorio)</w:t>
      </w:r>
    </w:p>
    <w:p>
      <w:pPr>
        <w:pStyle w:val="Standard"/>
        <w:numPr>
          <w:ilvl w:val="0"/>
          <w:numId w:val="5"/>
        </w:numPr>
        <w:ind w:left="900" w:firstLine="0"/>
      </w:pPr>
      <w:r>
        <w:rPr>
          <w:sz w:val="20.0"/>
          <w:szCs w:val="20.0"/>
        </w:rPr>
        <w:t xml:space="preserve">web: </w:t>
      </w:r>
      <w:hyperlink w:history="1" r:id="rId7">
        <w:r>
          <w:rPr>
            <w:rStyle w:val="Internetlink"/>
            <w:sz w:val="20.0"/>
            <w:szCs w:val="20.0"/>
          </w:rPr>
          <w:t>eps.html</w:t>
        </w:r>
      </w:hyperlink>
      <w:r>
        <w:rPr>
          <w:sz w:val="20.0"/>
          <w:szCs w:val="20.0"/>
        </w:rPr>
        <w:t xml:space="preserve"> </w:t>
      </w:r>
      <w:r>
        <w:rPr>
          <w:b w:val="1"/>
          <w:i w:val="1"/>
          <w:sz w:val="20.0"/>
          <w:szCs w:val="20.0"/>
        </w:rPr>
        <w:t>(es un atributo de “documentosgraficos” y es un enlace a una web)</w:t>
      </w:r>
    </w:p>
    <w:p>
      <w:pPr>
        <w:pStyle w:val="Standard"/>
        <w:numPr>
          <w:ilvl w:val="0"/>
          <w:numId w:val="5"/>
        </w:numPr>
        <w:ind w:left="540" w:firstLine="0"/>
        <w:rPr>
          <w:sz w:val="20.0"/>
          <w:szCs w:val="20.0"/>
        </w:rPr>
      </w:pPr>
      <w:r>
        <w:rPr>
          <w:sz w:val="20.0"/>
          <w:szCs w:val="20.0"/>
        </w:rPr>
        <w:t>Artículo</w:t>
      </w:r>
    </w:p>
    <w:p>
      <w:pPr>
        <w:pStyle w:val="Standard"/>
        <w:numPr>
          <w:ilvl w:val="0"/>
          <w:numId w:val="5"/>
        </w:numPr>
        <w:ind w:left="902" w:firstLine="0"/>
        <w:rPr>
          <w:sz w:val="20.0"/>
          <w:szCs w:val="20.0"/>
        </w:rPr>
      </w:pPr>
      <w:r>
        <w:rPr>
          <w:sz w:val="20.0"/>
          <w:szCs w:val="20.0"/>
        </w:rPr>
        <w:t>Autor: CCC YZA</w:t>
      </w:r>
    </w:p>
    <w:p>
      <w:pPr>
        <w:pStyle w:val="Standard"/>
        <w:numPr>
          <w:ilvl w:val="0"/>
          <w:numId w:val="5"/>
        </w:numPr>
        <w:ind w:left="902" w:firstLine="0"/>
        <w:rPr>
          <w:sz w:val="20.0"/>
          <w:szCs w:val="20.0"/>
        </w:rPr>
      </w:pPr>
      <w:r>
        <w:rPr>
          <w:sz w:val="20.0"/>
          <w:szCs w:val="20.0"/>
        </w:rPr>
        <w:t>Número: 81</w:t>
      </w:r>
    </w:p>
    <w:p>
      <w:pPr>
        <w:pStyle w:val="Standard"/>
        <w:numPr>
          <w:ilvl w:val="0"/>
          <w:numId w:val="5"/>
        </w:numPr>
        <w:ind w:left="902" w:firstLine="0"/>
        <w:rPr>
          <w:sz w:val="20.0"/>
          <w:szCs w:val="20.0"/>
        </w:rPr>
      </w:pPr>
      <w:r>
        <w:rPr>
          <w:sz w:val="20.0"/>
          <w:szCs w:val="20.0"/>
        </w:rPr>
        <w:t>Título: Horóscopo</w:t>
      </w:r>
    </w:p>
    <w:p>
      <w:pPr>
        <w:pStyle w:val="Standard"/>
        <w:numPr>
          <w:ilvl w:val="0"/>
          <w:numId w:val="5"/>
        </w:numPr>
        <w:ind w:left="902" w:firstLine="0"/>
        <w:rPr>
          <w:sz w:val="20.0"/>
          <w:szCs w:val="20.0"/>
        </w:rPr>
      </w:pPr>
      <w:r>
        <w:rPr>
          <w:sz w:val="20.0"/>
          <w:szCs w:val="20.0"/>
        </w:rPr>
        <w:t>Tipo: Astrología</w:t>
      </w:r>
    </w:p>
    <w:p>
      <w:pPr>
        <w:pStyle w:val="Standard"/>
        <w:numPr>
          <w:ilvl w:val="0"/>
          <w:numId w:val="5"/>
        </w:numPr>
        <w:ind w:left="902" w:firstLine="0"/>
        <w:rPr>
          <w:sz w:val="20.0"/>
          <w:szCs w:val="20.0"/>
        </w:rPr>
      </w:pPr>
      <w:r>
        <w:rPr>
          <w:sz w:val="20.0"/>
          <w:szCs w:val="20.0"/>
        </w:rPr>
        <w:t>Páginas: 1</w:t>
      </w:r>
    </w:p>
    <w:p>
      <w:pPr>
        <w:pStyle w:val="Standard"/>
        <w:rPr>
          <w:sz w:val="20.0"/>
          <w:szCs w:val="20.0"/>
        </w:rPr>
      </w:pPr>
    </w:p>
    <w:p>
      <w:pPr>
        <w:pStyle w:val="Standard"/>
        <w:numPr>
          <w:ilvl w:val="0"/>
          <w:numId w:val="5"/>
        </w:numPr>
        <w:rPr>
          <w:sz w:val="20.0"/>
          <w:szCs w:val="20.0"/>
        </w:rPr>
      </w:pPr>
      <w:r>
        <w:rPr>
          <w:sz w:val="20.0"/>
          <w:szCs w:val="20.0"/>
        </w:rPr>
        <w:t>Publicación</w:t>
      </w:r>
    </w:p>
    <w:p>
      <w:pPr>
        <w:pStyle w:val="Standard"/>
        <w:numPr>
          <w:ilvl w:val="0"/>
          <w:numId w:val="5"/>
        </w:numPr>
        <w:ind w:left="540" w:firstLine="0"/>
        <w:rPr>
          <w:sz w:val="20.0"/>
          <w:szCs w:val="20.0"/>
        </w:rPr>
      </w:pPr>
      <w:r>
        <w:rPr>
          <w:sz w:val="20.0"/>
          <w:szCs w:val="20.0"/>
        </w:rPr>
        <w:t xml:space="preserve">Código: </w:t>
      </w:r>
      <w:r>
        <w:rPr>
          <w:sz w:val="20.0"/>
          <w:szCs w:val="20.0"/>
        </w:rPr>
        <w:t>PE0001</w:t>
      </w:r>
    </w:p>
    <w:p>
      <w:pPr>
        <w:pStyle w:val="Standard"/>
        <w:numPr>
          <w:ilvl w:val="0"/>
          <w:numId w:val="5"/>
        </w:numPr>
        <w:ind w:left="540" w:firstLine="0"/>
        <w:rPr>
          <w:sz w:val="20.0"/>
          <w:szCs w:val="20.0"/>
        </w:rPr>
      </w:pPr>
      <w:r>
        <w:rPr>
          <w:sz w:val="20.0"/>
          <w:szCs w:val="20.0"/>
        </w:rPr>
        <w:t>Tipo: Periódico</w:t>
      </w:r>
    </w:p>
    <w:p>
      <w:pPr>
        <w:pStyle w:val="Standard"/>
        <w:numPr>
          <w:ilvl w:val="0"/>
          <w:numId w:val="5"/>
        </w:numPr>
        <w:ind w:left="540" w:firstLine="0"/>
        <w:rPr>
          <w:sz w:val="20.0"/>
          <w:szCs w:val="20.0"/>
        </w:rPr>
      </w:pPr>
      <w:r>
        <w:rPr>
          <w:sz w:val="20.0"/>
          <w:szCs w:val="20.0"/>
        </w:rPr>
        <w:t>Nombre: Diario de Jerez</w:t>
      </w:r>
    </w:p>
    <w:p>
      <w:pPr>
        <w:pStyle w:val="Standard"/>
        <w:numPr>
          <w:ilvl w:val="0"/>
          <w:numId w:val="5"/>
        </w:numPr>
        <w:ind w:left="540" w:firstLine="0"/>
        <w:rPr>
          <w:sz w:val="20.0"/>
          <w:szCs w:val="20.0"/>
        </w:rPr>
      </w:pPr>
      <w:r>
        <w:rPr>
          <w:sz w:val="20.0"/>
          <w:szCs w:val="20.0"/>
        </w:rPr>
        <w:t>Fecha:1/1012</w:t>
      </w:r>
    </w:p>
    <w:p>
      <w:pPr>
        <w:pStyle w:val="Standard"/>
        <w:numPr>
          <w:ilvl w:val="0"/>
          <w:numId w:val="5"/>
        </w:numPr>
        <w:ind w:left="540" w:firstLine="0"/>
        <w:rPr>
          <w:sz w:val="20.0"/>
          <w:szCs w:val="20.0"/>
        </w:rPr>
      </w:pPr>
      <w:r>
        <w:rPr>
          <w:sz w:val="20.0"/>
          <w:szCs w:val="20.0"/>
        </w:rPr>
        <w:t>Editorial: dos</w:t>
      </w:r>
    </w:p>
    <w:p>
      <w:pPr>
        <w:pStyle w:val="Standard"/>
        <w:numPr>
          <w:ilvl w:val="0"/>
          <w:numId w:val="5"/>
        </w:numPr>
        <w:ind w:left="540" w:firstLine="0"/>
        <w:rPr>
          <w:sz w:val="20.0"/>
          <w:szCs w:val="20.0"/>
        </w:rPr>
      </w:pPr>
      <w:r>
        <w:rPr>
          <w:sz w:val="20.0"/>
          <w:szCs w:val="20.0"/>
        </w:rPr>
        <w:t>Artículo</w:t>
      </w:r>
    </w:p>
    <w:p>
      <w:pPr>
        <w:pStyle w:val="Standard"/>
        <w:numPr>
          <w:ilvl w:val="0"/>
          <w:numId w:val="5"/>
        </w:numPr>
        <w:ind w:left="902" w:firstLine="0"/>
        <w:rPr>
          <w:sz w:val="20.0"/>
          <w:szCs w:val="20.0"/>
        </w:rPr>
      </w:pPr>
      <w:r>
        <w:rPr>
          <w:sz w:val="20.0"/>
          <w:szCs w:val="20.0"/>
        </w:rPr>
        <w:t>Autor: ABC YZA</w:t>
      </w:r>
    </w:p>
    <w:p>
      <w:pPr>
        <w:pStyle w:val="Standard"/>
        <w:numPr>
          <w:ilvl w:val="0"/>
          <w:numId w:val="5"/>
        </w:numPr>
        <w:ind w:left="902" w:firstLine="0"/>
        <w:rPr>
          <w:sz w:val="20.0"/>
          <w:szCs w:val="20.0"/>
        </w:rPr>
      </w:pPr>
      <w:r>
        <w:rPr>
          <w:sz w:val="20.0"/>
          <w:szCs w:val="20.0"/>
        </w:rPr>
        <w:t>Número= 120</w:t>
      </w:r>
    </w:p>
    <w:p>
      <w:pPr>
        <w:pStyle w:val="Standard"/>
        <w:numPr>
          <w:ilvl w:val="0"/>
          <w:numId w:val="5"/>
        </w:numPr>
        <w:ind w:left="902" w:firstLine="0"/>
        <w:rPr>
          <w:sz w:val="20.0"/>
          <w:szCs w:val="20.0"/>
        </w:rPr>
      </w:pPr>
      <w:r>
        <w:rPr>
          <w:sz w:val="20.0"/>
          <w:szCs w:val="20.0"/>
        </w:rPr>
        <w:t>Título: Huelga de basuras</w:t>
      </w:r>
    </w:p>
    <w:p>
      <w:pPr>
        <w:pStyle w:val="Standard"/>
        <w:numPr>
          <w:ilvl w:val="0"/>
          <w:numId w:val="5"/>
        </w:numPr>
        <w:ind w:left="902" w:firstLine="0"/>
        <w:rPr>
          <w:sz w:val="20.0"/>
          <w:szCs w:val="20.0"/>
        </w:rPr>
      </w:pPr>
      <w:r>
        <w:rPr>
          <w:sz w:val="20.0"/>
          <w:szCs w:val="20.0"/>
        </w:rPr>
        <w:t>Tipo: Actualidad</w:t>
      </w:r>
    </w:p>
    <w:p>
      <w:pPr>
        <w:pStyle w:val="Standard"/>
        <w:numPr>
          <w:ilvl w:val="0"/>
          <w:numId w:val="5"/>
        </w:numPr>
        <w:ind w:left="902" w:firstLine="0"/>
        <w:rPr>
          <w:sz w:val="20.0"/>
          <w:szCs w:val="20.0"/>
        </w:rPr>
      </w:pPr>
      <w:r>
        <w:rPr>
          <w:sz w:val="20.0"/>
          <w:szCs w:val="20.0"/>
        </w:rPr>
        <w:t>Paginas: 2</w:t>
      </w:r>
    </w:p>
    <w:p>
      <w:pPr>
        <w:pStyle w:val="Standard"/>
        <w:numPr>
          <w:ilvl w:val="0"/>
          <w:numId w:val="5"/>
        </w:numPr>
        <w:ind w:left="902" w:firstLine="0"/>
        <w:rPr>
          <w:sz w:val="20.0"/>
          <w:szCs w:val="20.0"/>
        </w:rPr>
      </w:pPr>
      <w:r>
        <w:rPr>
          <w:sz w:val="20.0"/>
          <w:szCs w:val="20.0"/>
        </w:rPr>
        <w:t>documentosgraficos</w:t>
      </w:r>
    </w:p>
    <w:p>
      <w:pPr>
        <w:pStyle w:val="Standard"/>
        <w:numPr>
          <w:ilvl w:val="0"/>
          <w:numId w:val="5"/>
        </w:numPr>
        <w:ind w:left="902" w:firstLine="0"/>
        <w:rPr>
          <w:sz w:val="20.0"/>
          <w:szCs w:val="20.0"/>
        </w:rPr>
      </w:pPr>
      <w:r>
        <w:rPr>
          <w:sz w:val="20.0"/>
          <w:szCs w:val="20.0"/>
        </w:rPr>
        <w:t>web: huelga.html</w:t>
      </w:r>
    </w:p>
    <w:p>
      <w:pPr>
        <w:pStyle w:val="Standard"/>
        <w:numPr>
          <w:ilvl w:val="0"/>
          <w:numId w:val="5"/>
        </w:numPr>
        <w:ind w:left="540" w:firstLine="0"/>
        <w:rPr>
          <w:sz w:val="20.0"/>
          <w:szCs w:val="20.0"/>
        </w:rPr>
      </w:pPr>
      <w:r>
        <w:rPr>
          <w:sz w:val="20.0"/>
          <w:szCs w:val="20.0"/>
        </w:rPr>
        <w:t>Artículo</w:t>
      </w:r>
    </w:p>
    <w:p>
      <w:pPr>
        <w:pStyle w:val="Standard"/>
        <w:numPr>
          <w:ilvl w:val="0"/>
          <w:numId w:val="5"/>
        </w:numPr>
        <w:ind w:left="900" w:firstLine="0"/>
        <w:rPr>
          <w:sz w:val="20.0"/>
          <w:szCs w:val="20.0"/>
        </w:rPr>
      </w:pPr>
      <w:r>
        <w:rPr>
          <w:sz w:val="20.0"/>
          <w:szCs w:val="20.0"/>
        </w:rPr>
        <w:t>Autor: CCC</w:t>
      </w:r>
    </w:p>
    <w:p>
      <w:pPr>
        <w:pStyle w:val="Standard"/>
        <w:numPr>
          <w:ilvl w:val="0"/>
          <w:numId w:val="5"/>
        </w:numPr>
        <w:ind w:left="900" w:firstLine="0"/>
        <w:rPr>
          <w:sz w:val="20.0"/>
          <w:szCs w:val="20.0"/>
        </w:rPr>
      </w:pPr>
      <w:r>
        <w:rPr>
          <w:sz w:val="20.0"/>
          <w:szCs w:val="20.0"/>
        </w:rPr>
        <w:t>Numero: 120</w:t>
      </w:r>
    </w:p>
    <w:p>
      <w:pPr>
        <w:pStyle w:val="Standard"/>
        <w:numPr>
          <w:ilvl w:val="0"/>
          <w:numId w:val="5"/>
        </w:numPr>
        <w:ind w:left="900" w:firstLine="0"/>
        <w:rPr>
          <w:sz w:val="20.0"/>
          <w:szCs w:val="20.0"/>
        </w:rPr>
      </w:pPr>
      <w:r>
        <w:rPr>
          <w:sz w:val="20.0"/>
          <w:szCs w:val="20.0"/>
        </w:rPr>
        <w:t xml:space="preserve">Titulo: Nueva victoria </w:t>
      </w:r>
      <w:r>
        <w:rPr>
          <w:sz w:val="20.0"/>
          <w:szCs w:val="20.0"/>
        </w:rPr>
        <w:t>visitante</w:t>
      </w:r>
    </w:p>
    <w:p>
      <w:pPr>
        <w:pStyle w:val="Standard"/>
        <w:numPr>
          <w:ilvl w:val="0"/>
          <w:numId w:val="5"/>
        </w:numPr>
        <w:ind w:left="900" w:firstLine="0"/>
        <w:rPr>
          <w:sz w:val="20.0"/>
          <w:szCs w:val="20.0"/>
        </w:rPr>
      </w:pPr>
      <w:r>
        <w:rPr>
          <w:sz w:val="20.0"/>
          <w:szCs w:val="20.0"/>
        </w:rPr>
        <w:t>Tipo: Deportes</w:t>
      </w:r>
    </w:p>
    <w:p>
      <w:pPr>
        <w:pStyle w:val="Standard"/>
        <w:numPr>
          <w:ilvl w:val="0"/>
          <w:numId w:val="5"/>
        </w:numPr>
        <w:ind w:left="900" w:firstLine="0"/>
        <w:rPr>
          <w:sz w:val="20.0"/>
          <w:szCs w:val="20.0"/>
        </w:rPr>
      </w:pPr>
      <w:r>
        <w:rPr>
          <w:sz w:val="20.0"/>
          <w:szCs w:val="20.0"/>
        </w:rPr>
        <w:t>Páginas: 2</w:t>
      </w:r>
    </w:p>
    <w:p>
      <w:pPr>
        <w:pStyle w:val="Standard"/>
        <w:rPr>
          <w:sz w:val="20.0"/>
          <w:szCs w:val="20.0"/>
          <w:rFonts w:ascii="Courier New" w:cs="Courier New" w:hAnsi="Courier New"/>
        </w:rPr>
      </w:pPr>
      <w:r>
        <w:rPr>
          <w:sz w:val="20.0"/>
          <w:szCs w:val="20.0"/>
          <w:rFonts w:ascii="Courier New" w:cs="Courier New" w:hAnsi="Courier New"/>
        </w:rPr>
        <w:t xml:space="preserve">  </w:t>
      </w:r>
    </w:p>
    <w:p>
      <w:pPr>
        <w:pStyle w:val="Sinespaciado"/>
        <w:rPr>
          <w:b w:val="1"/>
          <w:sz w:val="20.0"/>
          <w:szCs w:val="20.0"/>
          <w:color w:val="FF0000"/>
          <w:rFonts w:ascii="Calibri"/>
        </w:rPr>
      </w:pPr>
      <w:r>
        <w:rPr>
          <w:b w:val="1"/>
          <w:sz w:val="20.0"/>
          <w:szCs w:val="20.0"/>
          <w:color w:val="FF0000"/>
          <w:rFonts w:ascii="Calibri"/>
        </w:rPr>
        <w:t>&lt;?xml version="1.0" encoding="UTF-8"?&gt;</w:t>
      </w:r>
    </w:p>
    <w:p>
      <w:pPr>
        <w:pStyle w:val="Sinespaciado"/>
        <w:rPr>
          <w:b w:val="1"/>
          <w:sz w:val="20.0"/>
          <w:szCs w:val="20.0"/>
          <w:color w:val="FF0000"/>
          <w:rFonts w:ascii="Calibri"/>
        </w:rPr>
      </w:pPr>
    </w:p>
    <w:p>
      <w:pPr>
        <w:pStyle w:val="Sinespaciado"/>
        <w:rPr>
          <w:b w:val="1"/>
          <w:sz w:val="20.0"/>
          <w:szCs w:val="20.0"/>
          <w:color w:val="FF0000"/>
          <w:rFonts w:ascii="Calibri"/>
        </w:rPr>
      </w:pPr>
      <w:r>
        <w:rPr>
          <w:b w:val="1"/>
          <w:sz w:val="20.0"/>
          <w:szCs w:val="20.0"/>
          <w:color w:val="FF0000"/>
          <w:rFonts w:ascii="Calibri"/>
        </w:rPr>
        <w:t>&lt;datos&gt;</w:t>
      </w:r>
    </w:p>
    <w:p>
      <w:pPr>
        <w:pStyle w:val="Sinespaciado"/>
        <w:rPr>
          <w:b w:val="1"/>
          <w:sz w:val="20.0"/>
          <w:szCs w:val="20.0"/>
          <w:color w:val="FF0000"/>
          <w:rFonts w:ascii="Calibri"/>
        </w:rPr>
      </w:pPr>
      <w:r>
        <w:rPr>
          <w:b w:val="1"/>
          <w:sz w:val="20.0"/>
          <w:szCs w:val="20.0"/>
          <w:color w:val="FF0000"/>
          <w:rFonts w:ascii="Calibri"/>
        </w:rPr>
        <w:tab/>
        <w:t>&lt;publicacion codigo="RE0001" tipo="Revista"&gt;</w:t>
      </w:r>
    </w:p>
    <w:p>
      <w:pPr>
        <w:pStyle w:val="Sinespaciado"/>
        <w:rPr>
          <w:b w:val="1"/>
          <w:sz w:val="20.0"/>
          <w:szCs w:val="20.0"/>
          <w:color w:val="FF0000"/>
          <w:rFonts w:ascii="Calibri"/>
        </w:rPr>
      </w:pPr>
      <w:r>
        <w:rPr>
          <w:b w:val="1"/>
          <w:sz w:val="20.0"/>
          <w:szCs w:val="20.0"/>
          <w:color w:val="FF0000"/>
          <w:rFonts w:ascii="Calibri"/>
        </w:rPr>
        <w:tab/>
      </w:r>
      <w:r>
        <w:rPr>
          <w:b w:val="1"/>
          <w:sz w:val="20.0"/>
          <w:szCs w:val="20.0"/>
          <w:color w:val="FF0000"/>
          <w:rFonts w:ascii="Calibri"/>
        </w:rPr>
        <w:tab/>
        <w:t>&lt;nombre&gt;Hola&lt;/nombre&gt;</w:t>
      </w:r>
    </w:p>
    <w:p>
      <w:pPr>
        <w:pStyle w:val="Sinespaciado"/>
        <w:rPr>
          <w:b w:val="1"/>
          <w:sz w:val="20.0"/>
          <w:szCs w:val="20.0"/>
          <w:color w:val="FF0000"/>
          <w:rFonts w:ascii="Calibri"/>
        </w:rPr>
      </w:pPr>
      <w:r>
        <w:rPr>
          <w:b w:val="1"/>
          <w:sz w:val="20.0"/>
          <w:szCs w:val="20.0"/>
          <w:color w:val="FF0000"/>
          <w:rFonts w:ascii="Calibri"/>
        </w:rPr>
        <w:tab/>
      </w:r>
      <w:r>
        <w:rPr>
          <w:b w:val="1"/>
          <w:sz w:val="20.0"/>
          <w:szCs w:val="20.0"/>
          <w:color w:val="FF0000"/>
          <w:rFonts w:ascii="Calibri"/>
        </w:rPr>
        <w:tab/>
        <w:t>&lt;fecha&gt;5/2010&lt;/fecha&gt;</w:t>
      </w:r>
    </w:p>
    <w:p>
      <w:pPr>
        <w:pStyle w:val="Sinespaciado"/>
        <w:rPr>
          <w:b w:val="1"/>
          <w:sz w:val="20.0"/>
          <w:szCs w:val="20.0"/>
          <w:color w:val="FF0000"/>
          <w:rFonts w:ascii="Calibri"/>
        </w:rPr>
      </w:pPr>
      <w:r>
        <w:rPr>
          <w:b w:val="1"/>
          <w:sz w:val="20.0"/>
          <w:szCs w:val="20.0"/>
          <w:color w:val="FF0000"/>
          <w:rFonts w:ascii="Calibri"/>
        </w:rPr>
        <w:tab/>
      </w:r>
      <w:r>
        <w:rPr>
          <w:b w:val="1"/>
          <w:sz w:val="20.0"/>
          <w:szCs w:val="20.0"/>
          <w:color w:val="FF0000"/>
          <w:rFonts w:ascii="Calibri"/>
        </w:rPr>
        <w:tab/>
        <w:t>&lt;editorial&gt;una&lt;/editorial&gt;</w:t>
      </w:r>
    </w:p>
    <w:p>
      <w:pPr>
        <w:pStyle w:val="Sinespaciado"/>
        <w:rPr>
          <w:b w:val="1"/>
          <w:sz w:val="20.0"/>
          <w:szCs w:val="20.0"/>
          <w:color w:val="FF0000"/>
          <w:rFonts w:ascii="Calibri"/>
        </w:rPr>
      </w:pPr>
      <w:r>
        <w:rPr>
          <w:b w:val="1"/>
          <w:sz w:val="20.0"/>
          <w:szCs w:val="20.0"/>
          <w:color w:val="FF0000"/>
          <w:rFonts w:ascii="Calibri"/>
        </w:rPr>
        <w:tab/>
      </w:r>
      <w:r>
        <w:rPr>
          <w:b w:val="1"/>
          <w:sz w:val="20.0"/>
          <w:szCs w:val="20.0"/>
          <w:color w:val="FF0000"/>
          <w:rFonts w:ascii="Calibri"/>
        </w:rPr>
        <w:tab/>
        <w:t>&lt;articulo autor="ABC" numero="80"&gt;</w:t>
      </w:r>
    </w:p>
    <w:p>
      <w:pPr>
        <w:pStyle w:val="Sinespaciado"/>
        <w:rPr>
          <w:b w:val="1"/>
          <w:sz w:val="20.0"/>
          <w:szCs w:val="20.0"/>
          <w:color w:val="FF0000"/>
          <w:rFonts w:ascii="Calibri"/>
        </w:rPr>
      </w:pPr>
      <w:r>
        <w:rPr>
          <w:b w:val="1"/>
          <w:sz w:val="20.0"/>
          <w:szCs w:val="20.0"/>
          <w:color w:val="FF0000"/>
          <w:rFonts w:ascii="Calibri"/>
        </w:rPr>
        <w:tab/>
      </w:r>
      <w:r>
        <w:rPr>
          <w:b w:val="1"/>
          <w:sz w:val="20.0"/>
          <w:szCs w:val="20.0"/>
          <w:color w:val="FF0000"/>
          <w:rFonts w:ascii="Calibri"/>
        </w:rPr>
        <w:tab/>
      </w:r>
      <w:r>
        <w:rPr>
          <w:b w:val="1"/>
          <w:sz w:val="20.0"/>
          <w:szCs w:val="20.0"/>
          <w:color w:val="FF0000"/>
          <w:rFonts w:ascii="Calibri"/>
        </w:rPr>
        <w:tab/>
        <w:t>&lt;titulo&gt;El principe solidario&lt;/titulo&gt;</w:t>
      </w:r>
    </w:p>
    <w:p>
      <w:pPr>
        <w:pStyle w:val="Sinespaciado"/>
        <w:rPr>
          <w:b w:val="1"/>
          <w:sz w:val="20.0"/>
          <w:szCs w:val="20.0"/>
          <w:color w:val="FF0000"/>
          <w:rFonts w:ascii="Calibri"/>
        </w:rPr>
      </w:pPr>
      <w:r>
        <w:rPr>
          <w:b w:val="1"/>
          <w:sz w:val="20.0"/>
          <w:szCs w:val="20.0"/>
          <w:color w:val="FF0000"/>
          <w:rFonts w:ascii="Calibri"/>
        </w:rPr>
        <w:tab/>
      </w:r>
      <w:r>
        <w:rPr>
          <w:b w:val="1"/>
          <w:sz w:val="20.0"/>
          <w:szCs w:val="20.0"/>
          <w:color w:val="FF0000"/>
          <w:rFonts w:ascii="Calibri"/>
        </w:rPr>
        <w:tab/>
      </w:r>
      <w:r>
        <w:rPr>
          <w:b w:val="1"/>
          <w:sz w:val="20.0"/>
          <w:szCs w:val="20.0"/>
          <w:color w:val="FF0000"/>
          <w:rFonts w:ascii="Calibri"/>
        </w:rPr>
        <w:tab/>
        <w:t>&lt;tipo&gt;Sociedad&lt;/tipo&gt;</w:t>
      </w:r>
    </w:p>
    <w:p>
      <w:pPr>
        <w:pStyle w:val="Sinespaciado"/>
        <w:rPr>
          <w:b w:val="1"/>
          <w:sz w:val="20.0"/>
          <w:szCs w:val="20.0"/>
          <w:color w:val="FF0000"/>
          <w:rFonts w:ascii="Calibri"/>
        </w:rPr>
      </w:pPr>
      <w:r>
        <w:rPr>
          <w:b w:val="1"/>
          <w:sz w:val="20.0"/>
          <w:szCs w:val="20.0"/>
          <w:color w:val="FF0000"/>
          <w:rFonts w:ascii="Calibri"/>
        </w:rPr>
        <w:tab/>
      </w:r>
      <w:r>
        <w:rPr>
          <w:b w:val="1"/>
          <w:sz w:val="20.0"/>
          <w:szCs w:val="20.0"/>
          <w:color w:val="FF0000"/>
          <w:rFonts w:ascii="Calibri"/>
        </w:rPr>
        <w:tab/>
      </w:r>
      <w:r>
        <w:rPr>
          <w:b w:val="1"/>
          <w:sz w:val="20.0"/>
          <w:szCs w:val="20.0"/>
          <w:color w:val="FF0000"/>
          <w:rFonts w:ascii="Calibri"/>
        </w:rPr>
        <w:tab/>
        <w:t>&lt;paginas&gt;6&lt;/paginas&gt;</w:t>
      </w:r>
    </w:p>
    <w:p>
      <w:pPr>
        <w:pStyle w:val="Sinespaciado"/>
        <w:rPr>
          <w:b w:val="1"/>
          <w:sz w:val="20.0"/>
          <w:szCs w:val="20.0"/>
          <w:color w:val="FF0000"/>
          <w:rFonts w:ascii="Calibri"/>
        </w:rPr>
      </w:pPr>
      <w:r>
        <w:rPr>
          <w:b w:val="1"/>
          <w:sz w:val="20.0"/>
          <w:szCs w:val="20.0"/>
          <w:color w:val="FF0000"/>
          <w:rFonts w:ascii="Calibri"/>
        </w:rPr>
        <w:tab/>
      </w:r>
      <w:r>
        <w:rPr>
          <w:b w:val="1"/>
          <w:sz w:val="20.0"/>
          <w:szCs w:val="20.0"/>
          <w:color w:val="FF0000"/>
          <w:rFonts w:ascii="Calibri"/>
        </w:rPr>
        <w:tab/>
      </w:r>
      <w:r>
        <w:rPr>
          <w:b w:val="1"/>
          <w:sz w:val="20.0"/>
          <w:szCs w:val="20.0"/>
          <w:color w:val="FF0000"/>
          <w:rFonts w:ascii="Calibri"/>
        </w:rPr>
        <w:tab/>
        <w:t>&lt;documentosgraficos web="eps.html"/&gt;</w:t>
      </w:r>
    </w:p>
    <w:p>
      <w:pPr>
        <w:pStyle w:val="Sinespaciado"/>
        <w:rPr>
          <w:b w:val="1"/>
          <w:sz w:val="20.0"/>
          <w:szCs w:val="20.0"/>
          <w:color w:val="FF0000"/>
          <w:rFonts w:ascii="Calibri"/>
        </w:rPr>
      </w:pPr>
      <w:r>
        <w:rPr>
          <w:b w:val="1"/>
          <w:sz w:val="20.0"/>
          <w:szCs w:val="20.0"/>
          <w:color w:val="FF0000"/>
          <w:rFonts w:ascii="Calibri"/>
        </w:rPr>
        <w:tab/>
      </w:r>
      <w:r>
        <w:rPr>
          <w:b w:val="1"/>
          <w:sz w:val="20.0"/>
          <w:szCs w:val="20.0"/>
          <w:color w:val="FF0000"/>
          <w:rFonts w:ascii="Calibri"/>
        </w:rPr>
        <w:tab/>
        <w:t>&lt;/articulo&gt;</w:t>
      </w:r>
    </w:p>
    <w:p>
      <w:pPr>
        <w:pStyle w:val="Sinespaciado"/>
        <w:rPr>
          <w:b w:val="1"/>
          <w:sz w:val="20.0"/>
          <w:szCs w:val="20.0"/>
          <w:color w:val="FF0000"/>
          <w:rFonts w:ascii="Calibri"/>
        </w:rPr>
      </w:pPr>
      <w:r>
        <w:rPr>
          <w:b w:val="1"/>
          <w:sz w:val="20.0"/>
          <w:szCs w:val="20.0"/>
          <w:color w:val="FF0000"/>
          <w:rFonts w:ascii="Calibri"/>
        </w:rPr>
        <w:tab/>
      </w:r>
      <w:r>
        <w:rPr>
          <w:b w:val="1"/>
          <w:sz w:val="20.0"/>
          <w:szCs w:val="20.0"/>
          <w:color w:val="FF0000"/>
          <w:rFonts w:ascii="Calibri"/>
        </w:rPr>
        <w:tab/>
        <w:t>&lt;articulo autor="CCC YZA" numero="81"&gt;</w:t>
      </w:r>
    </w:p>
    <w:p>
      <w:pPr>
        <w:pStyle w:val="Sinespaciado"/>
        <w:rPr>
          <w:b w:val="1"/>
          <w:sz w:val="20.0"/>
          <w:szCs w:val="20.0"/>
          <w:color w:val="FF0000"/>
          <w:rFonts w:ascii="Calibri"/>
        </w:rPr>
      </w:pPr>
      <w:r>
        <w:rPr>
          <w:b w:val="1"/>
          <w:sz w:val="20.0"/>
          <w:szCs w:val="20.0"/>
          <w:color w:val="FF0000"/>
          <w:rFonts w:ascii="Calibri"/>
        </w:rPr>
        <w:tab/>
      </w:r>
      <w:r>
        <w:rPr>
          <w:b w:val="1"/>
          <w:sz w:val="20.0"/>
          <w:szCs w:val="20.0"/>
          <w:color w:val="FF0000"/>
          <w:rFonts w:ascii="Calibri"/>
        </w:rPr>
        <w:tab/>
      </w:r>
      <w:r>
        <w:rPr>
          <w:b w:val="1"/>
          <w:sz w:val="20.0"/>
          <w:szCs w:val="20.0"/>
          <w:color w:val="FF0000"/>
          <w:rFonts w:ascii="Calibri"/>
        </w:rPr>
        <w:tab/>
        <w:t>&lt;titulo&gt;Horoscopo&lt;/titulo&gt;</w:t>
      </w:r>
    </w:p>
    <w:p>
      <w:pPr>
        <w:pStyle w:val="Sinespaciado"/>
        <w:rPr>
          <w:b w:val="1"/>
          <w:sz w:val="20.0"/>
          <w:szCs w:val="20.0"/>
          <w:color w:val="FF0000"/>
          <w:rFonts w:ascii="Calibri"/>
        </w:rPr>
      </w:pPr>
      <w:r>
        <w:rPr>
          <w:b w:val="1"/>
          <w:sz w:val="20.0"/>
          <w:szCs w:val="20.0"/>
          <w:color w:val="FF0000"/>
          <w:rFonts w:ascii="Calibri"/>
        </w:rPr>
        <w:tab/>
      </w:r>
      <w:r>
        <w:rPr>
          <w:b w:val="1"/>
          <w:sz w:val="20.0"/>
          <w:szCs w:val="20.0"/>
          <w:color w:val="FF0000"/>
          <w:rFonts w:ascii="Calibri"/>
        </w:rPr>
        <w:tab/>
      </w:r>
      <w:r>
        <w:rPr>
          <w:b w:val="1"/>
          <w:sz w:val="20.0"/>
          <w:szCs w:val="20.0"/>
          <w:color w:val="FF0000"/>
          <w:rFonts w:ascii="Calibri"/>
        </w:rPr>
        <w:tab/>
        <w:t>&lt;tipo&gt;Astrologia&lt;/tipo&gt;</w:t>
      </w:r>
    </w:p>
    <w:p>
      <w:pPr>
        <w:pStyle w:val="Sinespaciado"/>
        <w:rPr>
          <w:b w:val="1"/>
          <w:sz w:val="20.0"/>
          <w:szCs w:val="20.0"/>
          <w:color w:val="FF0000"/>
          <w:rFonts w:ascii="Calibri"/>
        </w:rPr>
      </w:pPr>
      <w:r>
        <w:rPr>
          <w:b w:val="1"/>
          <w:sz w:val="20.0"/>
          <w:szCs w:val="20.0"/>
          <w:color w:val="FF0000"/>
          <w:rFonts w:ascii="Calibri"/>
        </w:rPr>
        <w:tab/>
      </w:r>
      <w:r>
        <w:rPr>
          <w:b w:val="1"/>
          <w:sz w:val="20.0"/>
          <w:szCs w:val="20.0"/>
          <w:color w:val="FF0000"/>
          <w:rFonts w:ascii="Calibri"/>
        </w:rPr>
        <w:tab/>
      </w:r>
      <w:r>
        <w:rPr>
          <w:b w:val="1"/>
          <w:sz w:val="20.0"/>
          <w:szCs w:val="20.0"/>
          <w:color w:val="FF0000"/>
          <w:rFonts w:ascii="Calibri"/>
        </w:rPr>
        <w:tab/>
        <w:t>&lt;paginas&gt;1&lt;/paginas&gt;</w:t>
      </w:r>
    </w:p>
    <w:p>
      <w:pPr>
        <w:pStyle w:val="Sinespaciado"/>
        <w:rPr>
          <w:b w:val="1"/>
          <w:sz w:val="20.0"/>
          <w:szCs w:val="20.0"/>
          <w:color w:val="FF0000"/>
          <w:rFonts w:ascii="Calibri"/>
        </w:rPr>
      </w:pPr>
      <w:r>
        <w:rPr>
          <w:b w:val="1"/>
          <w:sz w:val="20.0"/>
          <w:szCs w:val="20.0"/>
          <w:color w:val="FF0000"/>
          <w:rFonts w:ascii="Calibri"/>
        </w:rPr>
        <w:tab/>
      </w:r>
      <w:r>
        <w:rPr>
          <w:b w:val="1"/>
          <w:sz w:val="20.0"/>
          <w:szCs w:val="20.0"/>
          <w:color w:val="FF0000"/>
          <w:rFonts w:ascii="Calibri"/>
        </w:rPr>
        <w:tab/>
        <w:t>&lt;/articulo&gt;</w:t>
      </w:r>
    </w:p>
    <w:p>
      <w:pPr>
        <w:pStyle w:val="Sinespaciado"/>
        <w:rPr>
          <w:b w:val="1"/>
          <w:sz w:val="20.0"/>
          <w:szCs w:val="20.0"/>
          <w:color w:val="FF0000"/>
          <w:rFonts w:ascii="Calibri"/>
        </w:rPr>
      </w:pPr>
      <w:r>
        <w:rPr>
          <w:b w:val="1"/>
          <w:sz w:val="20.0"/>
          <w:szCs w:val="20.0"/>
          <w:color w:val="FF0000"/>
          <w:rFonts w:ascii="Calibri"/>
        </w:rPr>
        <w:tab/>
        <w:t>&lt;/publicacion&gt;</w:t>
      </w:r>
    </w:p>
    <w:p>
      <w:pPr>
        <w:pStyle w:val="Sinespaciado"/>
        <w:rPr>
          <w:b w:val="1"/>
          <w:sz w:val="20.0"/>
          <w:szCs w:val="20.0"/>
          <w:color w:val="FF0000"/>
          <w:rFonts w:ascii="Calibri"/>
        </w:rPr>
      </w:pPr>
      <w:r>
        <w:rPr>
          <w:b w:val="1"/>
          <w:sz w:val="20.0"/>
          <w:szCs w:val="20.0"/>
          <w:color w:val="FF0000"/>
          <w:rFonts w:ascii="Calibri"/>
        </w:rPr>
        <w:tab/>
        <w:t>&lt;publicacion codigo="PE0001" tipo="Periodico"&gt;</w:t>
      </w:r>
    </w:p>
    <w:p>
      <w:pPr>
        <w:pStyle w:val="Sinespaciado"/>
        <w:rPr>
          <w:b w:val="1"/>
          <w:sz w:val="20.0"/>
          <w:szCs w:val="20.0"/>
          <w:color w:val="FF0000"/>
          <w:rFonts w:ascii="Calibri"/>
        </w:rPr>
      </w:pPr>
      <w:r>
        <w:rPr>
          <w:b w:val="1"/>
          <w:sz w:val="20.0"/>
          <w:szCs w:val="20.0"/>
          <w:color w:val="FF0000"/>
          <w:rFonts w:ascii="Calibri"/>
        </w:rPr>
        <w:tab/>
      </w:r>
      <w:r>
        <w:rPr>
          <w:b w:val="1"/>
          <w:sz w:val="20.0"/>
          <w:szCs w:val="20.0"/>
          <w:color w:val="FF0000"/>
          <w:rFonts w:ascii="Calibri"/>
        </w:rPr>
        <w:tab/>
        <w:t>&lt;nombre&gt;Diario de Jerez&lt;/nombre&gt;</w:t>
      </w:r>
    </w:p>
    <w:p>
      <w:pPr>
        <w:pStyle w:val="Sinespaciado"/>
        <w:rPr>
          <w:b w:val="1"/>
          <w:sz w:val="20.0"/>
          <w:szCs w:val="20.0"/>
          <w:color w:val="FF0000"/>
          <w:rFonts w:ascii="Calibri"/>
        </w:rPr>
      </w:pPr>
      <w:r>
        <w:rPr>
          <w:b w:val="1"/>
          <w:sz w:val="20.0"/>
          <w:szCs w:val="20.0"/>
          <w:color w:val="FF0000"/>
          <w:rFonts w:ascii="Calibri"/>
        </w:rPr>
        <w:tab/>
      </w:r>
      <w:r>
        <w:rPr>
          <w:b w:val="1"/>
          <w:sz w:val="20.0"/>
          <w:szCs w:val="20.0"/>
          <w:color w:val="FF0000"/>
          <w:rFonts w:ascii="Calibri"/>
        </w:rPr>
        <w:tab/>
        <w:t>&lt;fecha&gt;1/2012&lt;/fecha&gt;</w:t>
      </w:r>
    </w:p>
    <w:p>
      <w:pPr>
        <w:pStyle w:val="Sinespaciado"/>
        <w:rPr>
          <w:b w:val="1"/>
          <w:sz w:val="20.0"/>
          <w:szCs w:val="20.0"/>
          <w:color w:val="FF0000"/>
          <w:rFonts w:ascii="Calibri"/>
        </w:rPr>
      </w:pPr>
      <w:r>
        <w:rPr>
          <w:b w:val="1"/>
          <w:sz w:val="20.0"/>
          <w:szCs w:val="20.0"/>
          <w:color w:val="FF0000"/>
          <w:rFonts w:ascii="Calibri"/>
        </w:rPr>
        <w:tab/>
      </w:r>
      <w:r>
        <w:rPr>
          <w:b w:val="1"/>
          <w:sz w:val="20.0"/>
          <w:szCs w:val="20.0"/>
          <w:color w:val="FF0000"/>
          <w:rFonts w:ascii="Calibri"/>
        </w:rPr>
        <w:tab/>
        <w:t>&lt;editorial&gt;dos&lt;/editorial&gt;</w:t>
      </w:r>
    </w:p>
    <w:p>
      <w:pPr>
        <w:pStyle w:val="Sinespaciado"/>
        <w:rPr>
          <w:b w:val="1"/>
          <w:sz w:val="20.0"/>
          <w:szCs w:val="20.0"/>
          <w:color w:val="FF0000"/>
          <w:rFonts w:ascii="Calibri"/>
        </w:rPr>
      </w:pPr>
      <w:r>
        <w:rPr>
          <w:b w:val="1"/>
          <w:sz w:val="20.0"/>
          <w:szCs w:val="20.0"/>
          <w:color w:val="FF0000"/>
          <w:rFonts w:ascii="Calibri"/>
        </w:rPr>
        <w:tab/>
      </w:r>
      <w:r>
        <w:rPr>
          <w:b w:val="1"/>
          <w:sz w:val="20.0"/>
          <w:szCs w:val="20.0"/>
          <w:color w:val="FF0000"/>
          <w:rFonts w:ascii="Calibri"/>
        </w:rPr>
        <w:tab/>
        <w:t>&lt;articulo autor="ABC YZA" numero="120"&gt;</w:t>
      </w:r>
    </w:p>
    <w:p>
      <w:pPr>
        <w:pStyle w:val="Sinespaciado"/>
        <w:rPr>
          <w:b w:val="1"/>
          <w:sz w:val="20.0"/>
          <w:szCs w:val="20.0"/>
          <w:color w:val="FF0000"/>
          <w:rFonts w:ascii="Calibri"/>
        </w:rPr>
      </w:pPr>
      <w:r>
        <w:rPr>
          <w:b w:val="1"/>
          <w:sz w:val="20.0"/>
          <w:szCs w:val="20.0"/>
          <w:color w:val="FF0000"/>
          <w:rFonts w:ascii="Calibri"/>
        </w:rPr>
        <w:tab/>
      </w:r>
      <w:r>
        <w:rPr>
          <w:b w:val="1"/>
          <w:sz w:val="20.0"/>
          <w:szCs w:val="20.0"/>
          <w:color w:val="FF0000"/>
          <w:rFonts w:ascii="Calibri"/>
        </w:rPr>
        <w:tab/>
      </w:r>
      <w:r>
        <w:rPr>
          <w:b w:val="1"/>
          <w:sz w:val="20.0"/>
          <w:szCs w:val="20.0"/>
          <w:color w:val="FF0000"/>
          <w:rFonts w:ascii="Calibri"/>
        </w:rPr>
        <w:tab/>
        <w:t>&lt;titulo&gt;Huelga de basuras&lt;/titulo&gt;</w:t>
      </w:r>
    </w:p>
    <w:p>
      <w:pPr>
        <w:pStyle w:val="Sinespaciado"/>
        <w:rPr>
          <w:b w:val="1"/>
          <w:sz w:val="20.0"/>
          <w:szCs w:val="20.0"/>
          <w:color w:val="FF0000"/>
          <w:rFonts w:ascii="Calibri"/>
        </w:rPr>
      </w:pPr>
      <w:r>
        <w:rPr>
          <w:b w:val="1"/>
          <w:sz w:val="20.0"/>
          <w:szCs w:val="20.0"/>
          <w:color w:val="FF0000"/>
          <w:rFonts w:ascii="Calibri"/>
        </w:rPr>
        <w:tab/>
      </w:r>
      <w:r>
        <w:rPr>
          <w:b w:val="1"/>
          <w:sz w:val="20.0"/>
          <w:szCs w:val="20.0"/>
          <w:color w:val="FF0000"/>
          <w:rFonts w:ascii="Calibri"/>
        </w:rPr>
        <w:tab/>
      </w:r>
      <w:r>
        <w:rPr>
          <w:b w:val="1"/>
          <w:sz w:val="20.0"/>
          <w:szCs w:val="20.0"/>
          <w:color w:val="FF0000"/>
          <w:rFonts w:ascii="Calibri"/>
        </w:rPr>
        <w:tab/>
        <w:t>&lt;tipo&gt;Actualidad&lt;/tipo&gt;</w:t>
      </w:r>
    </w:p>
    <w:p>
      <w:pPr>
        <w:pStyle w:val="Sinespaciado"/>
        <w:rPr>
          <w:b w:val="1"/>
          <w:sz w:val="20.0"/>
          <w:szCs w:val="20.0"/>
          <w:color w:val="FF0000"/>
          <w:rFonts w:ascii="Calibri"/>
        </w:rPr>
      </w:pPr>
      <w:r>
        <w:rPr>
          <w:b w:val="1"/>
          <w:sz w:val="20.0"/>
          <w:szCs w:val="20.0"/>
          <w:color w:val="FF0000"/>
          <w:rFonts w:ascii="Calibri"/>
        </w:rPr>
        <w:tab/>
      </w:r>
      <w:r>
        <w:rPr>
          <w:b w:val="1"/>
          <w:sz w:val="20.0"/>
          <w:szCs w:val="20.0"/>
          <w:color w:val="FF0000"/>
          <w:rFonts w:ascii="Calibri"/>
        </w:rPr>
        <w:tab/>
      </w:r>
      <w:r>
        <w:rPr>
          <w:b w:val="1"/>
          <w:sz w:val="20.0"/>
          <w:szCs w:val="20.0"/>
          <w:color w:val="FF0000"/>
          <w:rFonts w:ascii="Calibri"/>
        </w:rPr>
        <w:tab/>
        <w:t>&lt;paginas&gt;2&lt;/paginas&gt;</w:t>
      </w:r>
    </w:p>
    <w:p>
      <w:pPr>
        <w:pStyle w:val="Sinespaciado"/>
        <w:rPr>
          <w:b w:val="1"/>
          <w:sz w:val="20.0"/>
          <w:szCs w:val="20.0"/>
          <w:color w:val="FF0000"/>
          <w:rFonts w:ascii="Calibri"/>
        </w:rPr>
      </w:pPr>
      <w:r>
        <w:rPr>
          <w:b w:val="1"/>
          <w:sz w:val="20.0"/>
          <w:szCs w:val="20.0"/>
          <w:color w:val="FF0000"/>
          <w:rFonts w:ascii="Calibri"/>
        </w:rPr>
        <w:tab/>
      </w:r>
      <w:r>
        <w:rPr>
          <w:b w:val="1"/>
          <w:sz w:val="20.0"/>
          <w:szCs w:val="20.0"/>
          <w:color w:val="FF0000"/>
          <w:rFonts w:ascii="Calibri"/>
        </w:rPr>
        <w:tab/>
      </w:r>
      <w:r>
        <w:rPr>
          <w:b w:val="1"/>
          <w:sz w:val="20.0"/>
          <w:szCs w:val="20.0"/>
          <w:color w:val="FF0000"/>
          <w:rFonts w:ascii="Calibri"/>
        </w:rPr>
        <w:tab/>
        <w:t>&lt;documentosgraficos web="huelga.html"/&gt;</w:t>
      </w:r>
    </w:p>
    <w:p>
      <w:pPr>
        <w:pStyle w:val="Sinespaciado"/>
        <w:rPr>
          <w:b w:val="1"/>
          <w:sz w:val="20.0"/>
          <w:szCs w:val="20.0"/>
          <w:color w:val="FF0000"/>
          <w:rFonts w:ascii="Calibri"/>
        </w:rPr>
      </w:pPr>
      <w:r>
        <w:rPr>
          <w:b w:val="1"/>
          <w:sz w:val="20.0"/>
          <w:szCs w:val="20.0"/>
          <w:color w:val="FF0000"/>
          <w:rFonts w:ascii="Calibri"/>
        </w:rPr>
        <w:tab/>
      </w:r>
      <w:r>
        <w:rPr>
          <w:b w:val="1"/>
          <w:sz w:val="20.0"/>
          <w:szCs w:val="20.0"/>
          <w:color w:val="FF0000"/>
          <w:rFonts w:ascii="Calibri"/>
        </w:rPr>
        <w:tab/>
        <w:t>&lt;/articulo&gt;</w:t>
      </w:r>
    </w:p>
    <w:p>
      <w:pPr>
        <w:pStyle w:val="Sinespaciado"/>
        <w:rPr>
          <w:b w:val="1"/>
          <w:sz w:val="20.0"/>
          <w:szCs w:val="20.0"/>
          <w:color w:val="FF0000"/>
          <w:rFonts w:ascii="Calibri"/>
        </w:rPr>
      </w:pPr>
      <w:r>
        <w:rPr>
          <w:b w:val="1"/>
          <w:sz w:val="20.0"/>
          <w:szCs w:val="20.0"/>
          <w:color w:val="FF0000"/>
          <w:rFonts w:ascii="Calibri"/>
        </w:rPr>
        <w:tab/>
      </w:r>
      <w:r>
        <w:rPr>
          <w:b w:val="1"/>
          <w:sz w:val="20.0"/>
          <w:szCs w:val="20.0"/>
          <w:color w:val="FF0000"/>
          <w:rFonts w:ascii="Calibri"/>
        </w:rPr>
        <w:tab/>
        <w:t>&lt;articulo autor="CCC" numero="120"&gt;</w:t>
      </w:r>
    </w:p>
    <w:p>
      <w:pPr>
        <w:pStyle w:val="Sinespaciado"/>
        <w:rPr>
          <w:b w:val="1"/>
          <w:sz w:val="20.0"/>
          <w:szCs w:val="20.0"/>
          <w:color w:val="FF0000"/>
          <w:rFonts w:ascii="Calibri"/>
        </w:rPr>
      </w:pPr>
      <w:r>
        <w:rPr>
          <w:b w:val="1"/>
          <w:sz w:val="20.0"/>
          <w:szCs w:val="20.0"/>
          <w:color w:val="FF0000"/>
          <w:rFonts w:ascii="Calibri"/>
        </w:rPr>
        <w:tab/>
      </w:r>
      <w:r>
        <w:rPr>
          <w:b w:val="1"/>
          <w:sz w:val="20.0"/>
          <w:szCs w:val="20.0"/>
          <w:color w:val="FF0000"/>
          <w:rFonts w:ascii="Calibri"/>
        </w:rPr>
        <w:tab/>
      </w:r>
      <w:r>
        <w:rPr>
          <w:b w:val="1"/>
          <w:sz w:val="20.0"/>
          <w:szCs w:val="20.0"/>
          <w:color w:val="FF0000"/>
          <w:rFonts w:ascii="Calibri"/>
        </w:rPr>
        <w:tab/>
        <w:t>&lt;titulo&gt;Nueva victoria visitante&lt;/titulo&gt;</w:t>
      </w:r>
    </w:p>
    <w:p>
      <w:pPr>
        <w:pStyle w:val="Sinespaciado"/>
        <w:rPr>
          <w:b w:val="1"/>
          <w:sz w:val="20.0"/>
          <w:szCs w:val="20.0"/>
          <w:color w:val="FF0000"/>
          <w:rFonts w:ascii="Calibri"/>
        </w:rPr>
      </w:pPr>
      <w:r>
        <w:rPr>
          <w:b w:val="1"/>
          <w:sz w:val="20.0"/>
          <w:szCs w:val="20.0"/>
          <w:color w:val="FF0000"/>
          <w:rFonts w:ascii="Calibri"/>
        </w:rPr>
        <w:tab/>
      </w:r>
      <w:r>
        <w:rPr>
          <w:b w:val="1"/>
          <w:sz w:val="20.0"/>
          <w:szCs w:val="20.0"/>
          <w:color w:val="FF0000"/>
          <w:rFonts w:ascii="Calibri"/>
        </w:rPr>
        <w:tab/>
      </w:r>
      <w:r>
        <w:rPr>
          <w:b w:val="1"/>
          <w:sz w:val="20.0"/>
          <w:szCs w:val="20.0"/>
          <w:color w:val="FF0000"/>
          <w:rFonts w:ascii="Calibri"/>
        </w:rPr>
        <w:tab/>
        <w:t>&lt;tipo&gt;Deportes&lt;/tipo&gt;</w:t>
      </w:r>
    </w:p>
    <w:p>
      <w:pPr>
        <w:pStyle w:val="Sinespaciado"/>
        <w:rPr>
          <w:b w:val="1"/>
          <w:sz w:val="20.0"/>
          <w:szCs w:val="20.0"/>
          <w:color w:val="FF0000"/>
          <w:rFonts w:ascii="Calibri"/>
        </w:rPr>
      </w:pPr>
      <w:r>
        <w:rPr>
          <w:b w:val="1"/>
          <w:sz w:val="20.0"/>
          <w:szCs w:val="20.0"/>
          <w:color w:val="FF0000"/>
          <w:rFonts w:ascii="Calibri"/>
        </w:rPr>
        <w:tab/>
      </w:r>
      <w:r>
        <w:rPr>
          <w:b w:val="1"/>
          <w:sz w:val="20.0"/>
          <w:szCs w:val="20.0"/>
          <w:color w:val="FF0000"/>
          <w:rFonts w:ascii="Calibri"/>
        </w:rPr>
        <w:tab/>
      </w:r>
      <w:r>
        <w:rPr>
          <w:b w:val="1"/>
          <w:sz w:val="20.0"/>
          <w:szCs w:val="20.0"/>
          <w:color w:val="FF0000"/>
          <w:rFonts w:ascii="Calibri"/>
        </w:rPr>
        <w:tab/>
        <w:t>&lt;paginas&gt;2&lt;/paginas&gt;</w:t>
      </w:r>
    </w:p>
    <w:p>
      <w:pPr>
        <w:pStyle w:val="Sinespaciado"/>
        <w:rPr>
          <w:b w:val="1"/>
          <w:sz w:val="20.0"/>
          <w:szCs w:val="20.0"/>
          <w:color w:val="FF0000"/>
          <w:rFonts w:ascii="Calibri"/>
        </w:rPr>
      </w:pPr>
      <w:r>
        <w:rPr>
          <w:b w:val="1"/>
          <w:sz w:val="20.0"/>
          <w:szCs w:val="20.0"/>
          <w:color w:val="FF0000"/>
          <w:rFonts w:ascii="Calibri"/>
        </w:rPr>
        <w:tab/>
      </w:r>
      <w:r>
        <w:rPr>
          <w:b w:val="1"/>
          <w:sz w:val="20.0"/>
          <w:szCs w:val="20.0"/>
          <w:color w:val="FF0000"/>
          <w:rFonts w:ascii="Calibri"/>
        </w:rPr>
        <w:tab/>
        <w:t>&lt;/articulo&gt;</w:t>
      </w:r>
    </w:p>
    <w:p>
      <w:pPr>
        <w:pStyle w:val="Sinespaciado"/>
        <w:rPr>
          <w:b w:val="1"/>
          <w:sz w:val="20.0"/>
          <w:szCs w:val="20.0"/>
          <w:color w:val="FF0000"/>
          <w:rFonts w:ascii="Calibri"/>
        </w:rPr>
      </w:pPr>
      <w:r>
        <w:rPr>
          <w:b w:val="1"/>
          <w:sz w:val="20.0"/>
          <w:szCs w:val="20.0"/>
          <w:color w:val="FF0000"/>
          <w:rFonts w:ascii="Calibri"/>
        </w:rPr>
        <w:tab/>
        <w:t>&lt;/publicacion&gt;</w:t>
      </w:r>
    </w:p>
    <w:p>
      <w:pPr>
        <w:pStyle w:val="Sinespaciado"/>
        <w:rPr>
          <w:b w:val="1"/>
          <w:sz w:val="20.0"/>
          <w:szCs w:val="20.0"/>
          <w:color w:val="FF0000"/>
          <w:rFonts w:ascii="Calibri"/>
        </w:rPr>
      </w:pPr>
      <w:r>
        <w:rPr>
          <w:b w:val="1"/>
          <w:sz w:val="20.0"/>
          <w:szCs w:val="20.0"/>
          <w:color w:val="FF0000"/>
          <w:rFonts w:ascii="Calibri"/>
        </w:rPr>
        <w:t>&lt;/datos&gt;</w:t>
      </w:r>
    </w:p>
    <w:p>
      <w:pPr>
        <w:pStyle w:val="Sinespaciado"/>
        <w:rPr>
          <w:sz w:val="20.0"/>
          <w:szCs w:val="20.0"/>
          <w:rFonts w:ascii="Courier New" w:cs="Courier New" w:hAnsi="Courier New"/>
        </w:rPr>
      </w:pPr>
    </w:p>
    <w:p>
      <w:pPr>
        <w:pStyle w:val="Textbody"/>
        <w:numPr>
          <w:ilvl w:val="0"/>
          <w:numId w:val="6"/>
        </w:numPr>
      </w:pPr>
      <w:r>
        <w:t>G</w:t>
      </w:r>
      <w:r>
        <w:t>enerar un documento dtd para este documento xml.(1 pto)</w:t>
      </w:r>
    </w:p>
    <w:p>
      <w:pPr>
        <w:pStyle w:val="Sinespaciado"/>
        <w:rPr>
          <w:b w:val="1"/>
          <w:sz w:val="20.0"/>
          <w:color w:val="FF0000"/>
          <w:rFonts w:ascii="Calibri"/>
        </w:rPr>
      </w:pPr>
      <w:r>
        <w:rPr>
          <w:b w:val="1"/>
          <w:sz w:val="20.0"/>
          <w:color w:val="FF0000"/>
          <w:rFonts w:ascii="Calibri"/>
        </w:rPr>
        <w:t>&lt;?xml v</w:t>
      </w:r>
      <w:r>
        <w:rPr>
          <w:b w:val="1"/>
          <w:sz w:val="20.0"/>
          <w:color w:val="FF0000"/>
          <w:rFonts w:ascii="Calibri"/>
        </w:rPr>
        <w:t>ersion="1.0" encoding="UTF-8"?&gt;</w:t>
      </w:r>
    </w:p>
    <w:p>
      <w:pPr>
        <w:pStyle w:val="Sinespaciado"/>
        <w:rPr>
          <w:b w:val="1"/>
          <w:sz w:val="20.0"/>
          <w:color w:val="FF0000"/>
          <w:rFonts w:ascii="Calibri"/>
        </w:rPr>
      </w:pPr>
      <w:r>
        <w:rPr>
          <w:b w:val="1"/>
          <w:sz w:val="20.0"/>
          <w:color w:val="FF0000"/>
          <w:rFonts w:ascii="Calibri"/>
        </w:rPr>
        <w:t>&lt;!DOCTYPE datos [</w:t>
      </w:r>
    </w:p>
    <w:p>
      <w:pPr>
        <w:pStyle w:val="Sinespaciado"/>
        <w:rPr>
          <w:b w:val="1"/>
          <w:sz w:val="20.0"/>
          <w:color w:val="FF0000"/>
          <w:rFonts w:ascii="Calibri"/>
        </w:rPr>
      </w:pPr>
      <w:r>
        <w:rPr>
          <w:b w:val="1"/>
          <w:sz w:val="20.0"/>
          <w:color w:val="FF0000"/>
          <w:rFonts w:ascii="Calibri"/>
        </w:rPr>
        <w:tab/>
        <w:t>&lt;!ELEMENT datos (publicacion+)&gt;</w:t>
      </w:r>
    </w:p>
    <w:p>
      <w:pPr>
        <w:pStyle w:val="Sinespaciado"/>
        <w:rPr>
          <w:b w:val="1"/>
          <w:sz w:val="20.0"/>
          <w:color w:val="FF0000"/>
          <w:rFonts w:ascii="Calibri"/>
        </w:rPr>
      </w:pPr>
      <w:r>
        <w:rPr>
          <w:b w:val="1"/>
          <w:sz w:val="20.0"/>
          <w:color w:val="FF0000"/>
          <w:rFonts w:ascii="Calibri"/>
        </w:rPr>
        <w:tab/>
        <w:t>&lt;!ELEMENT publicacion (nombre, fecha, editorial, articulo+)&gt;</w:t>
      </w:r>
    </w:p>
    <w:p>
      <w:pPr>
        <w:pStyle w:val="Sinespaciado"/>
        <w:rPr>
          <w:b w:val="1"/>
          <w:sz w:val="20.0"/>
          <w:color w:val="FF0000"/>
          <w:rFonts w:ascii="Calibri"/>
        </w:rPr>
      </w:pPr>
      <w:r>
        <w:rPr>
          <w:b w:val="1"/>
          <w:sz w:val="20.0"/>
          <w:color w:val="FF0000"/>
          <w:rFonts w:ascii="Calibri"/>
        </w:rPr>
        <w:tab/>
        <w:t>&lt;!ELEMENT nombre (#PCDATA)&gt;</w:t>
      </w:r>
    </w:p>
    <w:p>
      <w:pPr>
        <w:pStyle w:val="Sinespaciado"/>
        <w:rPr>
          <w:b w:val="1"/>
          <w:sz w:val="20.0"/>
          <w:color w:val="FF0000"/>
          <w:rFonts w:ascii="Calibri"/>
        </w:rPr>
      </w:pPr>
      <w:r>
        <w:rPr>
          <w:b w:val="1"/>
          <w:sz w:val="20.0"/>
          <w:color w:val="FF0000"/>
          <w:rFonts w:ascii="Calibri"/>
        </w:rPr>
        <w:tab/>
        <w:t>&lt;!ELEMENT fecha (#PCDATA)&gt;</w:t>
      </w:r>
    </w:p>
    <w:p>
      <w:pPr>
        <w:pStyle w:val="Sinespaciado"/>
        <w:rPr>
          <w:b w:val="1"/>
          <w:sz w:val="20.0"/>
          <w:color w:val="FF0000"/>
          <w:rFonts w:ascii="Calibri"/>
        </w:rPr>
      </w:pPr>
      <w:r>
        <w:rPr>
          <w:b w:val="1"/>
          <w:sz w:val="20.0"/>
          <w:color w:val="FF0000"/>
          <w:rFonts w:ascii="Calibri"/>
        </w:rPr>
        <w:tab/>
        <w:t>&lt;!ELEMENT editorial (#PCDATA)&gt;</w:t>
      </w:r>
    </w:p>
    <w:p>
      <w:pPr>
        <w:pStyle w:val="Sinespaciado"/>
        <w:rPr>
          <w:b w:val="1"/>
          <w:sz w:val="20.0"/>
          <w:color w:val="FF0000"/>
          <w:rFonts w:ascii="Calibri"/>
        </w:rPr>
      </w:pPr>
      <w:r>
        <w:rPr>
          <w:b w:val="1"/>
          <w:sz w:val="20.0"/>
          <w:color w:val="FF0000"/>
          <w:rFonts w:ascii="Calibri"/>
        </w:rPr>
        <w:tab/>
        <w:t>&lt;!ELEMENT articulo (titulo, tipo, paginas, documentosgraficos?)&gt;</w:t>
      </w:r>
    </w:p>
    <w:p>
      <w:pPr>
        <w:pStyle w:val="Sinespaciado"/>
        <w:rPr>
          <w:b w:val="1"/>
          <w:sz w:val="20.0"/>
          <w:color w:val="FF0000"/>
          <w:rFonts w:ascii="Calibri"/>
        </w:rPr>
      </w:pPr>
      <w:r>
        <w:rPr>
          <w:b w:val="1"/>
          <w:sz w:val="20.0"/>
          <w:color w:val="FF0000"/>
          <w:rFonts w:ascii="Calibri"/>
        </w:rPr>
        <w:tab/>
        <w:t>&lt;!ELEMENT titulo (#PCDATA)&gt;</w:t>
      </w:r>
    </w:p>
    <w:p>
      <w:pPr>
        <w:pStyle w:val="Sinespaciado"/>
        <w:rPr>
          <w:b w:val="1"/>
          <w:sz w:val="20.0"/>
          <w:color w:val="FF0000"/>
          <w:rFonts w:ascii="Calibri"/>
        </w:rPr>
      </w:pPr>
      <w:r>
        <w:rPr>
          <w:b w:val="1"/>
          <w:sz w:val="20.0"/>
          <w:color w:val="FF0000"/>
          <w:rFonts w:ascii="Calibri"/>
        </w:rPr>
        <w:tab/>
        <w:t>&lt;!ELEMENT tipo (#PCDATA)&gt;</w:t>
      </w:r>
    </w:p>
    <w:p>
      <w:pPr>
        <w:pStyle w:val="Sinespaciado"/>
        <w:rPr>
          <w:b w:val="1"/>
          <w:sz w:val="20.0"/>
          <w:color w:val="FF0000"/>
          <w:rFonts w:ascii="Calibri"/>
        </w:rPr>
      </w:pPr>
      <w:r>
        <w:rPr>
          <w:b w:val="1"/>
          <w:sz w:val="20.0"/>
          <w:color w:val="FF0000"/>
          <w:rFonts w:ascii="Calibri"/>
        </w:rPr>
        <w:tab/>
        <w:t>&lt;!ELEMENT paginas (#PCDATA)&gt;</w:t>
      </w:r>
    </w:p>
    <w:p>
      <w:pPr>
        <w:pStyle w:val="Sinespaciado"/>
        <w:rPr>
          <w:b w:val="1"/>
          <w:sz w:val="20.0"/>
          <w:color w:val="FF0000"/>
          <w:rFonts w:ascii="Calibri"/>
        </w:rPr>
      </w:pPr>
      <w:r>
        <w:rPr>
          <w:b w:val="1"/>
          <w:sz w:val="20.0"/>
          <w:color w:val="FF0000"/>
          <w:rFonts w:ascii="Calibri"/>
        </w:rPr>
        <w:tab/>
        <w:t>&lt;!ELEMENT documentosgraficos (#PCDATA)&gt;</w:t>
      </w:r>
    </w:p>
    <w:p>
      <w:pPr>
        <w:pStyle w:val="Sinespaciado"/>
        <w:rPr>
          <w:b w:val="1"/>
          <w:sz w:val="20.0"/>
          <w:color w:val="FF0000"/>
          <w:rFonts w:ascii="Calibri"/>
        </w:rPr>
      </w:pPr>
    </w:p>
    <w:p>
      <w:pPr>
        <w:pStyle w:val="Sinespaciado"/>
        <w:rPr>
          <w:b w:val="1"/>
          <w:sz w:val="20.0"/>
          <w:color w:val="FF0000"/>
          <w:rFonts w:ascii="Calibri"/>
        </w:rPr>
      </w:pPr>
      <w:r>
        <w:rPr>
          <w:b w:val="1"/>
          <w:sz w:val="20.0"/>
          <w:color w:val="FF0000"/>
          <w:rFonts w:ascii="Calibri"/>
        </w:rPr>
        <w:tab/>
        <w:t xml:space="preserve">&lt;ATTLIST publicacion </w:t>
      </w:r>
    </w:p>
    <w:p>
      <w:pPr>
        <w:pStyle w:val="Sinespaciado"/>
        <w:rPr>
          <w:b w:val="1"/>
          <w:sz w:val="20.0"/>
          <w:color w:val="FF0000"/>
          <w:rFonts w:ascii="Calibri"/>
        </w:rPr>
      </w:pPr>
      <w:r>
        <w:rPr>
          <w:b w:val="1"/>
          <w:sz w:val="20.0"/>
          <w:color w:val="FF0000"/>
          <w:rFonts w:ascii="Calibri"/>
        </w:rPr>
        <w:tab/>
      </w:r>
      <w:r>
        <w:rPr>
          <w:b w:val="1"/>
          <w:sz w:val="20.0"/>
          <w:color w:val="FF0000"/>
          <w:rFonts w:ascii="Calibri"/>
        </w:rPr>
        <w:tab/>
      </w:r>
      <w:r>
        <w:rPr>
          <w:b w:val="1"/>
          <w:sz w:val="20.0"/>
          <w:color w:val="FF0000"/>
          <w:rFonts w:ascii="Calibri"/>
        </w:rPr>
        <w:tab/>
      </w:r>
      <w:r>
        <w:rPr>
          <w:b w:val="1"/>
          <w:sz w:val="20.0"/>
          <w:color w:val="FF0000"/>
          <w:rFonts w:ascii="Calibri"/>
        </w:rPr>
        <w:tab/>
        <w:t>codigo ID #REQUIRED</w:t>
      </w:r>
    </w:p>
    <w:p>
      <w:pPr>
        <w:pStyle w:val="Sinespaciado"/>
        <w:rPr>
          <w:b w:val="1"/>
          <w:sz w:val="20.0"/>
          <w:color w:val="FF0000"/>
          <w:rFonts w:ascii="Calibri"/>
        </w:rPr>
      </w:pPr>
      <w:r>
        <w:rPr>
          <w:b w:val="1"/>
          <w:sz w:val="20.0"/>
          <w:color w:val="FF0000"/>
          <w:rFonts w:ascii="Calibri"/>
        </w:rPr>
        <w:tab/>
      </w:r>
      <w:r>
        <w:rPr>
          <w:b w:val="1"/>
          <w:sz w:val="20.0"/>
          <w:color w:val="FF0000"/>
          <w:rFonts w:ascii="Calibri"/>
        </w:rPr>
        <w:tab/>
      </w:r>
      <w:r>
        <w:rPr>
          <w:b w:val="1"/>
          <w:sz w:val="20.0"/>
          <w:color w:val="FF0000"/>
          <w:rFonts w:ascii="Calibri"/>
        </w:rPr>
        <w:tab/>
      </w:r>
      <w:r>
        <w:rPr>
          <w:b w:val="1"/>
          <w:sz w:val="20.0"/>
          <w:color w:val="FF0000"/>
          <w:rFonts w:ascii="Calibri"/>
        </w:rPr>
        <w:tab/>
        <w:t>tipo (Revista | Periodico | Otro) "Otro" ENTITY #REQUIRED&gt;</w:t>
      </w:r>
    </w:p>
    <w:p>
      <w:pPr>
        <w:pStyle w:val="Sinespaciado"/>
        <w:rPr>
          <w:b w:val="1"/>
          <w:sz w:val="20.0"/>
          <w:color w:val="FF0000"/>
          <w:rFonts w:ascii="Calibri"/>
        </w:rPr>
      </w:pPr>
      <w:r>
        <w:rPr>
          <w:b w:val="1"/>
          <w:sz w:val="20.0"/>
          <w:color w:val="FF0000"/>
          <w:rFonts w:ascii="Calibri"/>
        </w:rPr>
        <w:tab/>
        <w:t>&lt;ATTLIST articulo</w:t>
      </w:r>
    </w:p>
    <w:p>
      <w:pPr>
        <w:pStyle w:val="Sinespaciado"/>
        <w:rPr>
          <w:b w:val="1"/>
          <w:sz w:val="20.0"/>
          <w:color w:val="FF0000"/>
          <w:rFonts w:ascii="Calibri"/>
        </w:rPr>
      </w:pPr>
      <w:r>
        <w:rPr>
          <w:b w:val="1"/>
          <w:sz w:val="20.0"/>
          <w:color w:val="FF0000"/>
          <w:rFonts w:ascii="Calibri"/>
        </w:rPr>
        <w:tab/>
      </w:r>
      <w:r>
        <w:rPr>
          <w:b w:val="1"/>
          <w:sz w:val="20.0"/>
          <w:color w:val="FF0000"/>
          <w:rFonts w:ascii="Calibri"/>
        </w:rPr>
        <w:tab/>
      </w:r>
      <w:r>
        <w:rPr>
          <w:b w:val="1"/>
          <w:sz w:val="20.0"/>
          <w:color w:val="FF0000"/>
          <w:rFonts w:ascii="Calibri"/>
        </w:rPr>
        <w:tab/>
      </w:r>
      <w:r>
        <w:rPr>
          <w:b w:val="1"/>
          <w:sz w:val="20.0"/>
          <w:color w:val="FF0000"/>
          <w:rFonts w:ascii="Calibri"/>
        </w:rPr>
        <w:tab/>
        <w:t>autor CDATA #IMPLIED</w:t>
      </w:r>
    </w:p>
    <w:p>
      <w:pPr>
        <w:pStyle w:val="Sinespaciado"/>
        <w:rPr>
          <w:b w:val="1"/>
          <w:sz w:val="20.0"/>
          <w:color w:val="FF0000"/>
          <w:rFonts w:ascii="Calibri"/>
        </w:rPr>
      </w:pPr>
      <w:r>
        <w:rPr>
          <w:b w:val="1"/>
          <w:sz w:val="20.0"/>
          <w:color w:val="FF0000"/>
          <w:rFonts w:ascii="Calibri"/>
        </w:rPr>
        <w:tab/>
      </w:r>
      <w:r>
        <w:rPr>
          <w:b w:val="1"/>
          <w:sz w:val="20.0"/>
          <w:color w:val="FF0000"/>
          <w:rFonts w:ascii="Calibri"/>
        </w:rPr>
        <w:tab/>
      </w:r>
      <w:r>
        <w:rPr>
          <w:b w:val="1"/>
          <w:sz w:val="20.0"/>
          <w:color w:val="FF0000"/>
          <w:rFonts w:ascii="Calibri"/>
        </w:rPr>
        <w:tab/>
      </w:r>
      <w:r>
        <w:rPr>
          <w:b w:val="1"/>
          <w:sz w:val="20.0"/>
          <w:color w:val="FF0000"/>
          <w:rFonts w:ascii="Calibri"/>
        </w:rPr>
        <w:tab/>
        <w:t>numero ID #REQUIRED&gt;</w:t>
      </w:r>
    </w:p>
    <w:p>
      <w:pPr>
        <w:pStyle w:val="Sinespaciado"/>
        <w:rPr>
          <w:b w:val="1"/>
          <w:sz w:val="20.0"/>
          <w:color w:val="FF0000"/>
          <w:rFonts w:ascii="Calibri"/>
        </w:rPr>
      </w:pPr>
      <w:r>
        <w:rPr>
          <w:b w:val="1"/>
          <w:sz w:val="20.0"/>
          <w:color w:val="FF0000"/>
          <w:rFonts w:ascii="Calibri"/>
        </w:rPr>
        <w:tab/>
        <w:t>&lt;ATTLIST documentosgraficos web CDATA #IMPLIED&gt;</w:t>
      </w:r>
    </w:p>
    <w:p>
      <w:pPr>
        <w:pStyle w:val="Sinespaciado"/>
        <w:rPr>
          <w:sz w:val="20.0"/>
          <w:color w:val="FF0000"/>
          <w:rFonts w:ascii="Calibri"/>
        </w:rPr>
      </w:pPr>
      <w:r>
        <w:rPr>
          <w:sz w:val="20.0"/>
          <w:color w:val="FF0000"/>
          <w:rFonts w:ascii="Calibri"/>
        </w:rPr>
        <w:t>]&gt;</w:t>
      </w:r>
    </w:p>
    <w:p>
      <w:pPr>
        <w:pStyle w:val="Textbody"/>
      </w:pPr>
    </w:p>
    <w:p>
      <w:pPr>
        <w:pStyle w:val="Textbody"/>
        <w:numPr>
          <w:ilvl w:val="0"/>
          <w:numId w:val="6"/>
        </w:numPr>
      </w:pPr>
      <w:r>
        <w:t>Generar un documento xsd para este documento xml. (1 pto)</w:t>
      </w:r>
    </w:p>
    <w:p>
      <w:pPr>
        <w:pStyle w:val="Sinespaciado"/>
        <w:rPr>
          <w:b w:val="1"/>
          <w:sz w:val="20.0"/>
          <w:szCs w:val="20.0"/>
          <w:color w:val="FF0000"/>
          <w:rFonts w:ascii="Calibri"/>
          <w:lang w:val="en-us"/>
        </w:rPr>
      </w:pPr>
      <w:r>
        <w:rPr>
          <w:b w:val="1"/>
          <w:sz w:val="20.0"/>
          <w:szCs w:val="20.0"/>
          <w:color w:val="FF0000"/>
          <w:rFonts w:ascii="Calibri"/>
          <w:lang w:val="en-us"/>
        </w:rPr>
        <w:t>&lt;?xml version="1.0" encoding="UTF-8"?&gt;</w:t>
      </w:r>
    </w:p>
    <w:p>
      <w:pPr>
        <w:pStyle w:val="Sinespaciado"/>
        <w:rPr>
          <w:b w:val="1"/>
          <w:sz w:val="20.0"/>
          <w:szCs w:val="20.0"/>
          <w:color w:val="FF0000"/>
          <w:rFonts w:ascii="Calibri"/>
          <w:lang w:val="en-us"/>
        </w:rPr>
      </w:pPr>
    </w:p>
    <w:p>
      <w:pPr>
        <w:pStyle w:val="Sinespaciado"/>
        <w:rPr>
          <w:b w:val="1"/>
          <w:sz w:val="20.0"/>
          <w:szCs w:val="20.0"/>
          <w:color w:val="FF0000"/>
          <w:rFonts w:ascii="Calibri"/>
          <w:lang w:val="en-us"/>
        </w:rPr>
      </w:pPr>
      <w:r>
        <w:rPr>
          <w:b w:val="1"/>
          <w:sz w:val="20.0"/>
          <w:szCs w:val="20.0"/>
          <w:color w:val="FF0000"/>
          <w:rFonts w:ascii="Calibri"/>
          <w:lang w:val="en-us"/>
        </w:rPr>
        <w:t>&lt;xs:schema xmlns:xs="htt</w:t>
      </w:r>
      <w:r>
        <w:rPr>
          <w:b w:val="1"/>
          <w:sz w:val="20.0"/>
          <w:szCs w:val="20.0"/>
          <w:color w:val="FF0000"/>
          <w:rFonts w:ascii="Calibri"/>
          <w:lang w:val="en-us"/>
        </w:rPr>
        <w:t>p://www.w3.org/2001/XMLSchema"&gt;</w:t>
      </w:r>
    </w:p>
    <w:p>
      <w:pPr>
        <w:pStyle w:val="Sinespaciado"/>
        <w:rPr>
          <w:b w:val="1"/>
          <w:sz w:val="20.0"/>
          <w:szCs w:val="20.0"/>
          <w:color w:val="FF0000"/>
          <w:rFonts w:ascii="Calibri"/>
          <w:lang w:val="en-us"/>
        </w:rPr>
      </w:pPr>
      <w:r>
        <w:rPr>
          <w:b w:val="1"/>
          <w:sz w:val="20.0"/>
          <w:szCs w:val="20.0"/>
          <w:color w:val="FF0000"/>
          <w:rFonts w:ascii="Calibri"/>
          <w:lang w:val="en-us"/>
        </w:rPr>
        <w:t xml:space="preserve">      </w:t>
      </w:r>
      <w:r>
        <w:rPr>
          <w:b w:val="1"/>
          <w:sz w:val="20.0"/>
          <w:szCs w:val="20.0"/>
          <w:color w:val="FF0000"/>
          <w:rFonts w:ascii="Calibri"/>
          <w:lang w:val="en-us"/>
        </w:rPr>
        <w:t>&lt;xs:element name="datos"&gt;</w:t>
      </w:r>
    </w:p>
    <w:p>
      <w:pPr>
        <w:pStyle w:val="Sinespaciado"/>
        <w:rPr>
          <w:b w:val="1"/>
          <w:sz w:val="20.0"/>
          <w:szCs w:val="20.0"/>
          <w:color w:val="FF0000"/>
          <w:rFonts w:ascii="Calibri"/>
          <w:lang w:val="en-us"/>
        </w:rPr>
      </w:pPr>
      <w:r>
        <w:rPr>
          <w:b w:val="1"/>
          <w:sz w:val="20.0"/>
          <w:szCs w:val="20.0"/>
          <w:color w:val="FF0000"/>
          <w:rFonts w:ascii="Calibri"/>
          <w:lang w:val="en-us"/>
        </w:rPr>
        <w:tab/>
      </w:r>
      <w:r>
        <w:rPr>
          <w:b w:val="1"/>
          <w:sz w:val="20.0"/>
          <w:szCs w:val="20.0"/>
          <w:color w:val="FF0000"/>
          <w:rFonts w:ascii="Calibri"/>
          <w:lang w:val="en-us"/>
        </w:rPr>
        <w:t>&lt;xs:complextype&gt;</w:t>
      </w:r>
    </w:p>
    <w:p>
      <w:pPr>
        <w:pStyle w:val="Sinespaciado"/>
        <w:rPr>
          <w:b w:val="1"/>
          <w:sz w:val="20.0"/>
          <w:szCs w:val="20.0"/>
          <w:color w:val="FF0000"/>
          <w:rFonts w:ascii="Calibri"/>
          <w:lang w:val="en-us"/>
        </w:rPr>
      </w:pPr>
      <w:r>
        <w:rPr>
          <w:b w:val="1"/>
          <w:sz w:val="20.0"/>
          <w:szCs w:val="20.0"/>
          <w:color w:val="FF0000"/>
          <w:rFonts w:ascii="Calibri"/>
          <w:lang w:val="en-us"/>
        </w:rPr>
        <w:tab/>
        <w:t xml:space="preserve">        </w:t>
      </w:r>
      <w:r>
        <w:rPr>
          <w:b w:val="1"/>
          <w:sz w:val="20.0"/>
          <w:szCs w:val="20.0"/>
          <w:color w:val="FF0000"/>
          <w:rFonts w:ascii="Calibri"/>
          <w:lang w:val="en-us"/>
        </w:rPr>
        <w:t>&lt;xs:attribute name="codigo"&gt;</w:t>
      </w:r>
    </w:p>
    <w:p>
      <w:pPr>
        <w:pStyle w:val="Sinespaciado"/>
        <w:rPr>
          <w:b w:val="1"/>
          <w:sz w:val="20.0"/>
          <w:szCs w:val="20.0"/>
          <w:color w:val="FF0000"/>
          <w:rFonts w:ascii="Calibri"/>
          <w:lang w:val="en-us"/>
        </w:rPr>
      </w:pPr>
      <w:r>
        <w:rPr>
          <w:b w:val="1"/>
          <w:sz w:val="20.0"/>
          <w:szCs w:val="20.0"/>
          <w:color w:val="FF0000"/>
          <w:rFonts w:ascii="Calibri"/>
          <w:lang w:val="en-us"/>
        </w:rPr>
        <w:tab/>
      </w:r>
      <w:r>
        <w:rPr>
          <w:b w:val="1"/>
          <w:sz w:val="20.0"/>
          <w:szCs w:val="20.0"/>
          <w:color w:val="FF0000"/>
          <w:rFonts w:ascii="Calibri"/>
          <w:lang w:val="en-us"/>
        </w:rPr>
        <w:tab/>
      </w:r>
      <w:r>
        <w:rPr>
          <w:b w:val="1"/>
          <w:sz w:val="20.0"/>
          <w:szCs w:val="20.0"/>
          <w:color w:val="FF0000"/>
          <w:rFonts w:ascii="Calibri"/>
          <w:lang w:val="en-us"/>
        </w:rPr>
        <w:t>&lt;xs:restriction base="xs:string"&gt;</w:t>
      </w:r>
    </w:p>
    <w:p>
      <w:pPr>
        <w:pStyle w:val="Sinespaciado"/>
        <w:rPr>
          <w:b w:val="1"/>
          <w:sz w:val="20.0"/>
          <w:szCs w:val="20.0"/>
          <w:color w:val="FF0000"/>
          <w:rFonts w:ascii="Calibri"/>
          <w:lang w:val="en-us"/>
        </w:rPr>
      </w:pPr>
      <w:r>
        <w:rPr>
          <w:b w:val="1"/>
          <w:sz w:val="20.0"/>
          <w:szCs w:val="20.0"/>
          <w:color w:val="FF0000"/>
          <w:rFonts w:ascii="Calibri"/>
          <w:lang w:val="en-us"/>
        </w:rPr>
        <w:tab/>
      </w:r>
      <w:r>
        <w:rPr>
          <w:b w:val="1"/>
          <w:sz w:val="20.0"/>
          <w:szCs w:val="20.0"/>
          <w:color w:val="FF0000"/>
          <w:rFonts w:ascii="Calibri"/>
          <w:lang w:val="en-us"/>
        </w:rPr>
        <w:tab/>
        <w:t xml:space="preserve">        </w:t>
      </w:r>
      <w:r>
        <w:rPr>
          <w:b w:val="1"/>
          <w:sz w:val="20.0"/>
          <w:szCs w:val="20.0"/>
          <w:color w:val="FF0000"/>
          <w:rFonts w:ascii="Calibri"/>
          <w:lang w:val="en-us"/>
        </w:rPr>
        <w:t>&lt;xs:pattern value="[A-Z][A-Z][\d{3}]"/&gt;</w:t>
      </w:r>
    </w:p>
    <w:p>
      <w:pPr>
        <w:pStyle w:val="Sinespaciado"/>
        <w:rPr>
          <w:b w:val="1"/>
          <w:sz w:val="20.0"/>
          <w:szCs w:val="20.0"/>
          <w:color w:val="FF0000"/>
          <w:rFonts w:ascii="Calibri"/>
          <w:lang w:val="en-us"/>
        </w:rPr>
      </w:pPr>
      <w:r>
        <w:rPr>
          <w:b w:val="1"/>
          <w:sz w:val="20.0"/>
          <w:szCs w:val="20.0"/>
          <w:color w:val="FF0000"/>
          <w:rFonts w:ascii="Calibri"/>
          <w:lang w:val="en-us"/>
        </w:rPr>
        <w:tab/>
      </w:r>
      <w:r>
        <w:rPr>
          <w:b w:val="1"/>
          <w:sz w:val="20.0"/>
          <w:szCs w:val="20.0"/>
          <w:color w:val="FF0000"/>
          <w:rFonts w:ascii="Calibri"/>
          <w:lang w:val="en-us"/>
        </w:rPr>
        <w:tab/>
      </w:r>
      <w:r>
        <w:rPr>
          <w:b w:val="1"/>
          <w:sz w:val="20.0"/>
          <w:szCs w:val="20.0"/>
          <w:color w:val="FF0000"/>
          <w:rFonts w:ascii="Calibri"/>
          <w:lang w:val="en-us"/>
        </w:rPr>
        <w:t>&lt;/xs:restriction&gt;</w:t>
      </w:r>
    </w:p>
    <w:p>
      <w:pPr>
        <w:pStyle w:val="Sinespaciado"/>
        <w:rPr>
          <w:b w:val="1"/>
          <w:sz w:val="20.0"/>
          <w:szCs w:val="20.0"/>
          <w:color w:val="FF0000"/>
          <w:rFonts w:ascii="Calibri"/>
          <w:lang w:val="en-us"/>
        </w:rPr>
      </w:pPr>
      <w:r>
        <w:rPr>
          <w:b w:val="1"/>
          <w:sz w:val="20.0"/>
          <w:szCs w:val="20.0"/>
          <w:color w:val="FF0000"/>
          <w:rFonts w:ascii="Calibri"/>
          <w:lang w:val="en-us"/>
        </w:rPr>
        <w:tab/>
        <w:t xml:space="preserve">        &lt;/xs:attribute&gt;</w:t>
      </w:r>
    </w:p>
    <w:p>
      <w:pPr>
        <w:pStyle w:val="Sinespaciado"/>
        <w:ind w:firstLine="709"/>
        <w:rPr>
          <w:b w:val="1"/>
          <w:sz w:val="20.0"/>
          <w:szCs w:val="20.0"/>
          <w:color w:val="FF0000"/>
          <w:rFonts w:ascii="Calibri"/>
          <w:lang w:val="en-us"/>
        </w:rPr>
      </w:pPr>
      <w:r>
        <w:rPr>
          <w:b w:val="1"/>
          <w:sz w:val="20.0"/>
          <w:szCs w:val="20.0"/>
          <w:color w:val="FF0000"/>
          <w:rFonts w:ascii="Calibri"/>
          <w:lang w:val="en-us"/>
        </w:rPr>
        <w:t xml:space="preserve">        </w:t>
      </w:r>
      <w:r>
        <w:rPr>
          <w:b w:val="1"/>
          <w:sz w:val="20.0"/>
          <w:szCs w:val="20.0"/>
          <w:color w:val="FF0000"/>
          <w:rFonts w:ascii="Calibri"/>
          <w:lang w:val="en-us"/>
        </w:rPr>
        <w:t>&lt;xs:attribute name="tipo" default="Otro"&gt;</w:t>
      </w:r>
    </w:p>
    <w:p>
      <w:pPr>
        <w:pStyle w:val="Sinespaciado"/>
        <w:rPr>
          <w:b w:val="1"/>
          <w:sz w:val="20.0"/>
          <w:szCs w:val="20.0"/>
          <w:color w:val="FF0000"/>
          <w:rFonts w:ascii="Calibri"/>
          <w:lang w:val="en-us"/>
        </w:rPr>
      </w:pPr>
      <w:r>
        <w:rPr>
          <w:b w:val="1"/>
          <w:sz w:val="20.0"/>
          <w:szCs w:val="20.0"/>
          <w:color w:val="FF0000"/>
          <w:rFonts w:ascii="Calibri"/>
          <w:lang w:val="en-us"/>
        </w:rPr>
        <w:tab/>
      </w:r>
      <w:r>
        <w:rPr>
          <w:b w:val="1"/>
          <w:sz w:val="20.0"/>
          <w:szCs w:val="20.0"/>
          <w:color w:val="FF0000"/>
          <w:rFonts w:ascii="Calibri"/>
          <w:lang w:val="en-us"/>
        </w:rPr>
        <w:tab/>
        <w:t>&lt;xs:restriction base="xs:string"&gt;</w:t>
      </w:r>
    </w:p>
    <w:p>
      <w:pPr>
        <w:pStyle w:val="Sinespaciado"/>
        <w:rPr>
          <w:b w:val="1"/>
          <w:sz w:val="20.0"/>
          <w:szCs w:val="20.0"/>
          <w:color w:val="FF0000"/>
          <w:rFonts w:ascii="Calibri"/>
          <w:lang w:val="en-us"/>
        </w:rPr>
      </w:pPr>
      <w:r>
        <w:rPr>
          <w:b w:val="1"/>
          <w:sz w:val="20.0"/>
          <w:szCs w:val="20.0"/>
          <w:color w:val="FF0000"/>
          <w:rFonts w:ascii="Calibri"/>
          <w:lang w:val="en-us"/>
        </w:rPr>
        <w:tab/>
      </w:r>
      <w:r>
        <w:rPr>
          <w:b w:val="1"/>
          <w:sz w:val="20.0"/>
          <w:szCs w:val="20.0"/>
          <w:color w:val="FF0000"/>
          <w:rFonts w:ascii="Calibri"/>
          <w:lang w:val="en-us"/>
        </w:rPr>
        <w:tab/>
        <w:t xml:space="preserve">        </w:t>
      </w:r>
      <w:r>
        <w:rPr>
          <w:b w:val="1"/>
          <w:sz w:val="20.0"/>
          <w:szCs w:val="20.0"/>
          <w:color w:val="FF0000"/>
          <w:rFonts w:ascii="Calibri"/>
          <w:lang w:val="en-us"/>
        </w:rPr>
        <w:t>&lt;xs:enumeration value="Revista"/&gt;</w:t>
      </w:r>
    </w:p>
    <w:p>
      <w:pPr>
        <w:pStyle w:val="Sinespaciado"/>
        <w:rPr>
          <w:b w:val="1"/>
          <w:sz w:val="20.0"/>
          <w:szCs w:val="20.0"/>
          <w:color w:val="FF0000"/>
          <w:rFonts w:ascii="Calibri"/>
          <w:lang w:val="en-us"/>
        </w:rPr>
      </w:pPr>
      <w:r>
        <w:rPr>
          <w:b w:val="1"/>
          <w:sz w:val="20.0"/>
          <w:szCs w:val="20.0"/>
          <w:color w:val="FF0000"/>
          <w:rFonts w:ascii="Calibri"/>
          <w:lang w:val="en-us"/>
        </w:rPr>
        <w:tab/>
      </w:r>
      <w:r>
        <w:rPr>
          <w:b w:val="1"/>
          <w:sz w:val="20.0"/>
          <w:szCs w:val="20.0"/>
          <w:color w:val="FF0000"/>
          <w:rFonts w:ascii="Calibri"/>
          <w:lang w:val="en-us"/>
        </w:rPr>
        <w:tab/>
        <w:t xml:space="preserve">        </w:t>
      </w:r>
      <w:r>
        <w:rPr>
          <w:b w:val="1"/>
          <w:sz w:val="20.0"/>
          <w:szCs w:val="20.0"/>
          <w:color w:val="FF0000"/>
          <w:rFonts w:ascii="Calibri"/>
          <w:lang w:val="en-us"/>
        </w:rPr>
        <w:t>&lt;xs:enumeration value="Periodico"/&gt;</w:t>
      </w:r>
    </w:p>
    <w:p>
      <w:pPr>
        <w:pStyle w:val="Sinespaciado"/>
        <w:rPr>
          <w:b w:val="1"/>
          <w:sz w:val="20.0"/>
          <w:szCs w:val="20.0"/>
          <w:color w:val="FF0000"/>
          <w:rFonts w:ascii="Calibri"/>
          <w:lang w:val="en-us"/>
        </w:rPr>
      </w:pPr>
      <w:r>
        <w:rPr>
          <w:b w:val="1"/>
          <w:sz w:val="20.0"/>
          <w:szCs w:val="20.0"/>
          <w:color w:val="FF0000"/>
          <w:rFonts w:ascii="Calibri"/>
          <w:lang w:val="en-us"/>
        </w:rPr>
        <w:tab/>
      </w:r>
      <w:r>
        <w:rPr>
          <w:b w:val="1"/>
          <w:sz w:val="20.0"/>
          <w:szCs w:val="20.0"/>
          <w:color w:val="FF0000"/>
          <w:rFonts w:ascii="Calibri"/>
          <w:lang w:val="en-us"/>
        </w:rPr>
        <w:tab/>
      </w:r>
      <w:r>
        <w:rPr>
          <w:b w:val="1"/>
          <w:sz w:val="20.0"/>
          <w:szCs w:val="20.0"/>
          <w:color w:val="FF0000"/>
          <w:rFonts w:ascii="Calibri"/>
          <w:lang w:val="en-us"/>
        </w:rPr>
        <w:t xml:space="preserve">        </w:t>
      </w:r>
      <w:r>
        <w:rPr>
          <w:b w:val="1"/>
          <w:sz w:val="20.0"/>
          <w:szCs w:val="20.0"/>
          <w:color w:val="FF0000"/>
          <w:rFonts w:ascii="Calibri"/>
          <w:lang w:val="en-us"/>
        </w:rPr>
        <w:t>&lt;xs:enumeration value="Otro"/&gt;</w:t>
      </w:r>
    </w:p>
    <w:p>
      <w:pPr>
        <w:pStyle w:val="Sinespaciado"/>
        <w:rPr>
          <w:b w:val="1"/>
          <w:sz w:val="20.0"/>
          <w:szCs w:val="20.0"/>
          <w:color w:val="FF0000"/>
          <w:rFonts w:ascii="Calibri"/>
          <w:lang w:val="en-us"/>
        </w:rPr>
      </w:pPr>
      <w:r>
        <w:rPr>
          <w:b w:val="1"/>
          <w:sz w:val="20.0"/>
          <w:szCs w:val="20.0"/>
          <w:color w:val="FF0000"/>
          <w:rFonts w:ascii="Calibri"/>
          <w:lang w:val="en-us"/>
        </w:rPr>
        <w:tab/>
      </w:r>
      <w:r>
        <w:rPr>
          <w:b w:val="1"/>
          <w:sz w:val="20.0"/>
          <w:szCs w:val="20.0"/>
          <w:color w:val="FF0000"/>
          <w:rFonts w:ascii="Calibri"/>
          <w:lang w:val="en-us"/>
        </w:rPr>
        <w:tab/>
        <w:t>&lt;/xs:restriction&gt;</w:t>
      </w:r>
    </w:p>
    <w:p>
      <w:pPr>
        <w:pStyle w:val="Sinespaciado"/>
        <w:rPr>
          <w:b w:val="1"/>
          <w:sz w:val="20.0"/>
          <w:szCs w:val="20.0"/>
          <w:color w:val="FF0000"/>
          <w:rFonts w:ascii="Calibri"/>
          <w:lang w:val="en-us"/>
        </w:rPr>
      </w:pPr>
      <w:r>
        <w:rPr>
          <w:b w:val="1"/>
          <w:sz w:val="20.0"/>
          <w:szCs w:val="20.0"/>
          <w:color w:val="FF0000"/>
          <w:rFonts w:ascii="Calibri"/>
          <w:lang w:val="en-us"/>
        </w:rPr>
        <w:tab/>
      </w:r>
      <w:r>
        <w:rPr>
          <w:b w:val="1"/>
          <w:sz w:val="20.0"/>
          <w:szCs w:val="20.0"/>
          <w:color w:val="FF0000"/>
          <w:rFonts w:ascii="Calibri"/>
          <w:lang w:val="en-us"/>
        </w:rPr>
        <w:tab/>
      </w:r>
      <w:r>
        <w:rPr>
          <w:b w:val="1"/>
          <w:sz w:val="20.0"/>
          <w:szCs w:val="20.0"/>
          <w:color w:val="FF0000"/>
          <w:rFonts w:ascii="Calibri"/>
          <w:lang w:val="en-us"/>
        </w:rPr>
        <w:t>&lt;/xs:attribute&gt;</w:t>
      </w:r>
    </w:p>
    <w:p>
      <w:pPr>
        <w:pStyle w:val="Sinespaciado"/>
        <w:rPr>
          <w:b w:val="1"/>
          <w:sz w:val="20.0"/>
          <w:szCs w:val="20.0"/>
          <w:color w:val="FF0000"/>
          <w:rFonts w:ascii="Calibri"/>
          <w:lang w:val="en-us"/>
        </w:rPr>
      </w:pPr>
      <w:r>
        <w:rPr>
          <w:b w:val="1"/>
          <w:sz w:val="20.0"/>
          <w:szCs w:val="20.0"/>
          <w:color w:val="FF0000"/>
          <w:rFonts w:ascii="Calibri"/>
          <w:lang w:val="en-us"/>
        </w:rPr>
        <w:tab/>
      </w:r>
      <w:r>
        <w:rPr>
          <w:b w:val="1"/>
          <w:sz w:val="20.0"/>
          <w:szCs w:val="20.0"/>
          <w:color w:val="FF0000"/>
          <w:rFonts w:ascii="Calibri"/>
          <w:lang w:val="en-us"/>
        </w:rPr>
        <w:tab/>
        <w:t>&lt;xs:sequence&gt;</w:t>
      </w:r>
    </w:p>
    <w:p>
      <w:pPr>
        <w:pStyle w:val="Sinespaciado"/>
        <w:rPr>
          <w:b w:val="1"/>
          <w:sz w:val="20.0"/>
          <w:szCs w:val="20.0"/>
          <w:color w:val="FF0000"/>
          <w:rFonts w:ascii="Calibri"/>
          <w:lang w:val="en-us"/>
        </w:rPr>
      </w:pPr>
      <w:r>
        <w:rPr>
          <w:b w:val="1"/>
          <w:sz w:val="20.0"/>
          <w:szCs w:val="20.0"/>
          <w:color w:val="FF0000"/>
          <w:rFonts w:ascii="Calibri"/>
          <w:lang w:val="en-us"/>
        </w:rPr>
        <w:tab/>
      </w:r>
      <w:r>
        <w:rPr>
          <w:b w:val="1"/>
          <w:sz w:val="20.0"/>
          <w:szCs w:val="20.0"/>
          <w:color w:val="FF0000"/>
          <w:rFonts w:ascii="Calibri"/>
          <w:lang w:val="en-us"/>
        </w:rPr>
        <w:tab/>
      </w:r>
      <w:r>
        <w:rPr>
          <w:b w:val="1"/>
          <w:sz w:val="20.0"/>
          <w:szCs w:val="20.0"/>
          <w:color w:val="FF0000"/>
          <w:rFonts w:ascii="Calibri"/>
          <w:lang w:val="en-us"/>
        </w:rPr>
        <w:t xml:space="preserve">         </w:t>
      </w:r>
      <w:r>
        <w:rPr>
          <w:b w:val="1"/>
          <w:sz w:val="20.0"/>
          <w:szCs w:val="20.0"/>
          <w:color w:val="FF0000"/>
          <w:rFonts w:ascii="Calibri"/>
          <w:lang w:val="en-us"/>
        </w:rPr>
        <w:t>&lt;xs:element name="publicacion" maxOccurs="unbounded"&gt;</w:t>
      </w:r>
    </w:p>
    <w:p>
      <w:pPr>
        <w:pStyle w:val="Sinespaciado"/>
        <w:ind w:left="1418" w:firstLine="709"/>
        <w:rPr>
          <w:b w:val="1"/>
          <w:sz w:val="20.0"/>
          <w:szCs w:val="20.0"/>
          <w:color w:val="FF0000"/>
          <w:rFonts w:ascii="Calibri"/>
          <w:lang w:val="en-us"/>
        </w:rPr>
      </w:pPr>
      <w:r>
        <w:rPr>
          <w:b w:val="1"/>
          <w:sz w:val="20.0"/>
          <w:szCs w:val="20.0"/>
          <w:color w:val="FF0000"/>
          <w:rFonts w:ascii="Calibri"/>
          <w:lang w:val="en-us"/>
        </w:rPr>
        <w:t>&lt;xs:complexType&gt;</w:t>
      </w:r>
    </w:p>
    <w:p>
      <w:pPr>
        <w:pStyle w:val="Sinespaciado"/>
        <w:rPr>
          <w:b w:val="1"/>
          <w:sz w:val="20.0"/>
          <w:szCs w:val="20.0"/>
          <w:color w:val="FF0000"/>
          <w:rFonts w:ascii="Calibri"/>
          <w:lang w:val="en-us"/>
        </w:rPr>
      </w:pPr>
      <w:r>
        <w:rPr>
          <w:b w:val="1"/>
          <w:sz w:val="20.0"/>
          <w:szCs w:val="20.0"/>
          <w:color w:val="FF0000"/>
          <w:rFonts w:ascii="Calibri"/>
          <w:lang w:val="en-us"/>
        </w:rPr>
        <w:tab/>
      </w:r>
      <w:r>
        <w:rPr>
          <w:b w:val="1"/>
          <w:sz w:val="20.0"/>
          <w:szCs w:val="20.0"/>
          <w:color w:val="FF0000"/>
          <w:rFonts w:ascii="Calibri"/>
          <w:lang w:val="en-us"/>
        </w:rPr>
        <w:tab/>
      </w:r>
      <w:r>
        <w:rPr>
          <w:b w:val="1"/>
          <w:sz w:val="20.0"/>
          <w:szCs w:val="20.0"/>
          <w:color w:val="FF0000"/>
          <w:rFonts w:ascii="Calibri"/>
          <w:lang w:val="en-us"/>
        </w:rPr>
        <w:tab/>
      </w:r>
      <w:r>
        <w:rPr>
          <w:b w:val="1"/>
          <w:sz w:val="20.0"/>
          <w:szCs w:val="20.0"/>
          <w:color w:val="FF0000"/>
          <w:rFonts w:ascii="Calibri"/>
          <w:lang w:val="en-us"/>
        </w:rPr>
        <w:t xml:space="preserve">        </w:t>
      </w:r>
      <w:r>
        <w:rPr>
          <w:b w:val="1"/>
          <w:sz w:val="20.0"/>
          <w:szCs w:val="20.0"/>
          <w:color w:val="FF0000"/>
          <w:rFonts w:ascii="Calibri"/>
          <w:lang w:val="en-us"/>
        </w:rPr>
        <w:t>&lt;xs:sequence&gt;</w:t>
      </w:r>
    </w:p>
    <w:p>
      <w:pPr>
        <w:pStyle w:val="Sinespaciado"/>
        <w:rPr>
          <w:b w:val="1"/>
          <w:sz w:val="20.0"/>
          <w:szCs w:val="20.0"/>
          <w:color w:val="FF0000"/>
          <w:rFonts w:ascii="Calibri"/>
          <w:lang w:val="en-us"/>
        </w:rPr>
      </w:pPr>
      <w:r>
        <w:rPr>
          <w:b w:val="1"/>
          <w:sz w:val="20.0"/>
          <w:szCs w:val="20.0"/>
          <w:color w:val="FF0000"/>
          <w:rFonts w:ascii="Calibri"/>
          <w:lang w:val="en-us"/>
        </w:rPr>
        <w:tab/>
      </w:r>
      <w:r>
        <w:rPr>
          <w:b w:val="1"/>
          <w:sz w:val="20.0"/>
          <w:szCs w:val="20.0"/>
          <w:color w:val="FF0000"/>
          <w:rFonts w:ascii="Calibri"/>
          <w:lang w:val="en-us"/>
        </w:rPr>
        <w:tab/>
      </w:r>
      <w:r>
        <w:rPr>
          <w:b w:val="1"/>
          <w:sz w:val="20.0"/>
          <w:szCs w:val="20.0"/>
          <w:color w:val="FF0000"/>
          <w:rFonts w:ascii="Calibri"/>
          <w:lang w:val="en-us"/>
        </w:rPr>
        <w:tab/>
      </w:r>
      <w:r>
        <w:rPr>
          <w:b w:val="1"/>
          <w:sz w:val="20.0"/>
          <w:szCs w:val="20.0"/>
          <w:color w:val="FF0000"/>
          <w:rFonts w:ascii="Calibri"/>
          <w:lang w:val="en-us"/>
        </w:rPr>
        <w:tab/>
        <w:t>&lt;xs:element name="nombre"/&gt;</w:t>
      </w:r>
    </w:p>
    <w:p>
      <w:pPr>
        <w:pStyle w:val="Sinespaciado"/>
        <w:rPr>
          <w:b w:val="1"/>
          <w:sz w:val="20.0"/>
          <w:szCs w:val="20.0"/>
          <w:color w:val="FF0000"/>
          <w:rFonts w:ascii="Calibri"/>
          <w:lang w:val="en-us"/>
        </w:rPr>
      </w:pPr>
      <w:r>
        <w:rPr>
          <w:b w:val="1"/>
          <w:sz w:val="20.0"/>
          <w:szCs w:val="20.0"/>
          <w:color w:val="FF0000"/>
          <w:rFonts w:ascii="Calibri"/>
          <w:lang w:val="en-us"/>
        </w:rPr>
        <w:tab/>
      </w:r>
      <w:r>
        <w:rPr>
          <w:b w:val="1"/>
          <w:sz w:val="20.0"/>
          <w:szCs w:val="20.0"/>
          <w:color w:val="FF0000"/>
          <w:rFonts w:ascii="Calibri"/>
          <w:lang w:val="en-us"/>
        </w:rPr>
        <w:tab/>
      </w:r>
      <w:r>
        <w:rPr>
          <w:b w:val="1"/>
          <w:sz w:val="20.0"/>
          <w:szCs w:val="20.0"/>
          <w:color w:val="FF0000"/>
          <w:rFonts w:ascii="Calibri"/>
          <w:lang w:val="en-us"/>
        </w:rPr>
        <w:tab/>
      </w:r>
      <w:r>
        <w:rPr>
          <w:b w:val="1"/>
          <w:sz w:val="20.0"/>
          <w:szCs w:val="20.0"/>
          <w:color w:val="FF0000"/>
          <w:rFonts w:ascii="Calibri"/>
          <w:lang w:val="en-us"/>
        </w:rPr>
        <w:tab/>
        <w:t>&lt;xs:element name="fecha"/&gt;</w:t>
      </w:r>
    </w:p>
    <w:p>
      <w:pPr>
        <w:pStyle w:val="Sinespaciado"/>
        <w:rPr>
          <w:b w:val="1"/>
          <w:sz w:val="20.0"/>
          <w:szCs w:val="20.0"/>
          <w:color w:val="FF0000"/>
          <w:rFonts w:ascii="Calibri"/>
          <w:lang w:val="en-us"/>
        </w:rPr>
      </w:pPr>
      <w:r>
        <w:rPr>
          <w:b w:val="1"/>
          <w:sz w:val="20.0"/>
          <w:szCs w:val="20.0"/>
          <w:color w:val="FF0000"/>
          <w:rFonts w:ascii="Calibri"/>
          <w:lang w:val="en-us"/>
        </w:rPr>
        <w:tab/>
      </w:r>
      <w:r>
        <w:rPr>
          <w:b w:val="1"/>
          <w:sz w:val="20.0"/>
          <w:szCs w:val="20.0"/>
          <w:color w:val="FF0000"/>
          <w:rFonts w:ascii="Calibri"/>
          <w:lang w:val="en-us"/>
        </w:rPr>
        <w:tab/>
      </w:r>
      <w:r>
        <w:rPr>
          <w:b w:val="1"/>
          <w:sz w:val="20.0"/>
          <w:szCs w:val="20.0"/>
          <w:color w:val="FF0000"/>
          <w:rFonts w:ascii="Calibri"/>
          <w:lang w:val="en-us"/>
        </w:rPr>
        <w:tab/>
      </w:r>
      <w:r>
        <w:rPr>
          <w:b w:val="1"/>
          <w:sz w:val="20.0"/>
          <w:szCs w:val="20.0"/>
          <w:color w:val="FF0000"/>
          <w:rFonts w:ascii="Calibri"/>
          <w:lang w:val="en-us"/>
        </w:rPr>
        <w:tab/>
        <w:t>&lt;xs:element name="editorial"/&gt;</w:t>
      </w:r>
    </w:p>
    <w:p>
      <w:pPr>
        <w:pStyle w:val="Sinespaciado"/>
        <w:rPr>
          <w:b w:val="1"/>
          <w:sz w:val="20.0"/>
          <w:szCs w:val="20.0"/>
          <w:color w:val="FF0000"/>
          <w:rFonts w:ascii="Calibri"/>
          <w:lang w:val="en-us"/>
        </w:rPr>
      </w:pPr>
      <w:r>
        <w:rPr>
          <w:b w:val="1"/>
          <w:sz w:val="20.0"/>
          <w:szCs w:val="20.0"/>
          <w:color w:val="FF0000"/>
          <w:rFonts w:ascii="Calibri"/>
          <w:lang w:val="en-us"/>
        </w:rPr>
        <w:tab/>
      </w:r>
      <w:r>
        <w:rPr>
          <w:b w:val="1"/>
          <w:sz w:val="20.0"/>
          <w:szCs w:val="20.0"/>
          <w:color w:val="FF0000"/>
          <w:rFonts w:ascii="Calibri"/>
          <w:lang w:val="en-us"/>
        </w:rPr>
        <w:tab/>
      </w:r>
      <w:r>
        <w:rPr>
          <w:b w:val="1"/>
          <w:sz w:val="20.0"/>
          <w:szCs w:val="20.0"/>
          <w:color w:val="FF0000"/>
          <w:rFonts w:ascii="Calibri"/>
          <w:lang w:val="en-us"/>
        </w:rPr>
        <w:tab/>
      </w:r>
      <w:r>
        <w:rPr>
          <w:b w:val="1"/>
          <w:sz w:val="20.0"/>
          <w:szCs w:val="20.0"/>
          <w:color w:val="FF0000"/>
          <w:rFonts w:ascii="Calibri"/>
          <w:lang w:val="en-us"/>
        </w:rPr>
        <w:tab/>
        <w:t>&lt;xs:element name="articulo" maxOccurs="unbounded"&gt;</w:t>
      </w:r>
    </w:p>
    <w:p>
      <w:pPr>
        <w:pStyle w:val="Sinespaciado"/>
        <w:rPr>
          <w:b w:val="1"/>
          <w:sz w:val="20.0"/>
          <w:szCs w:val="20.0"/>
          <w:color w:val="FF0000"/>
          <w:rFonts w:ascii="Calibri"/>
          <w:lang w:val="en-us"/>
        </w:rPr>
      </w:pPr>
      <w:r>
        <w:rPr>
          <w:b w:val="1"/>
          <w:sz w:val="20.0"/>
          <w:szCs w:val="20.0"/>
          <w:color w:val="FF0000"/>
          <w:rFonts w:ascii="Calibri"/>
          <w:lang w:val="en-us"/>
        </w:rPr>
        <w:t xml:space="preserve">      </w:t>
      </w:r>
      <w:r>
        <w:rPr>
          <w:b w:val="1"/>
          <w:sz w:val="20.0"/>
          <w:szCs w:val="20.0"/>
          <w:color w:val="FF0000"/>
          <w:rFonts w:ascii="Calibri"/>
          <w:lang w:val="en-us"/>
        </w:rPr>
        <w:tab/>
      </w:r>
      <w:r>
        <w:rPr>
          <w:b w:val="1"/>
          <w:sz w:val="20.0"/>
          <w:szCs w:val="20.0"/>
          <w:color w:val="FF0000"/>
          <w:rFonts w:ascii="Calibri"/>
          <w:lang w:val="en-us"/>
        </w:rPr>
        <w:tab/>
      </w:r>
      <w:r>
        <w:rPr>
          <w:b w:val="1"/>
          <w:sz w:val="20.0"/>
          <w:szCs w:val="20.0"/>
          <w:color w:val="FF0000"/>
          <w:rFonts w:ascii="Calibri"/>
          <w:lang w:val="en-us"/>
        </w:rPr>
        <w:tab/>
      </w:r>
      <w:r>
        <w:rPr>
          <w:b w:val="1"/>
          <w:sz w:val="20.0"/>
          <w:szCs w:val="20.0"/>
          <w:color w:val="FF0000"/>
          <w:rFonts w:ascii="Calibri"/>
          <w:lang w:val="en-us"/>
        </w:rPr>
        <w:tab/>
        <w:t xml:space="preserve">        &lt;xs:complexType&gt;</w:t>
      </w:r>
    </w:p>
    <w:p>
      <w:pPr>
        <w:pStyle w:val="Sinespaciado"/>
        <w:ind w:left="3545"/>
        <w:rPr>
          <w:b w:val="1"/>
          <w:sz w:val="20.0"/>
          <w:szCs w:val="20.0"/>
          <w:color w:val="FF0000"/>
          <w:rFonts w:ascii="Calibri"/>
          <w:lang w:val="en-us"/>
        </w:rPr>
      </w:pPr>
      <w:r>
        <w:rPr>
          <w:b w:val="1"/>
          <w:sz w:val="20.0"/>
          <w:szCs w:val="20.0"/>
          <w:color w:val="FF0000"/>
          <w:rFonts w:ascii="Calibri"/>
          <w:lang w:val="en-us"/>
        </w:rPr>
        <w:t>&lt;xs:attribute name="autor"/&gt;</w:t>
      </w:r>
    </w:p>
    <w:p>
      <w:pPr>
        <w:pStyle w:val="Sinespaciado"/>
        <w:rPr>
          <w:b w:val="1"/>
          <w:sz w:val="20.0"/>
          <w:szCs w:val="20.0"/>
          <w:color w:val="FF0000"/>
          <w:rFonts w:ascii="Calibri"/>
          <w:lang w:val="en-us"/>
        </w:rPr>
      </w:pPr>
      <w:r>
        <w:rPr>
          <w:b w:val="1"/>
          <w:sz w:val="20.0"/>
          <w:szCs w:val="20.0"/>
          <w:color w:val="FF0000"/>
          <w:rFonts w:ascii="Calibri"/>
          <w:lang w:val="en-us"/>
        </w:rPr>
        <w:tab/>
      </w:r>
      <w:r>
        <w:rPr>
          <w:b w:val="1"/>
          <w:sz w:val="20.0"/>
          <w:szCs w:val="20.0"/>
          <w:color w:val="FF0000"/>
          <w:rFonts w:ascii="Calibri"/>
          <w:lang w:val="en-us"/>
        </w:rPr>
        <w:tab/>
      </w:r>
      <w:r>
        <w:rPr>
          <w:b w:val="1"/>
          <w:sz w:val="20.0"/>
          <w:szCs w:val="20.0"/>
          <w:color w:val="FF0000"/>
          <w:rFonts w:ascii="Calibri"/>
          <w:lang w:val="en-us"/>
        </w:rPr>
        <w:tab/>
      </w:r>
      <w:r>
        <w:rPr>
          <w:b w:val="1"/>
          <w:sz w:val="20.0"/>
          <w:szCs w:val="20.0"/>
          <w:color w:val="FF0000"/>
          <w:rFonts w:ascii="Calibri"/>
          <w:lang w:val="en-us"/>
        </w:rPr>
        <w:tab/>
      </w:r>
      <w:r>
        <w:rPr>
          <w:b w:val="1"/>
          <w:sz w:val="20.0"/>
          <w:szCs w:val="20.0"/>
          <w:color w:val="FF0000"/>
          <w:rFonts w:ascii="Calibri"/>
          <w:lang w:val="en-us"/>
        </w:rPr>
        <w:tab/>
        <w:t>&lt;xs:attribute name="numero"/&gt;</w:t>
      </w:r>
    </w:p>
    <w:p>
      <w:pPr>
        <w:pStyle w:val="Sinespaciado"/>
        <w:rPr>
          <w:b w:val="1"/>
          <w:sz w:val="20.0"/>
          <w:szCs w:val="20.0"/>
          <w:color w:val="FF0000"/>
          <w:rFonts w:ascii="Calibri"/>
          <w:lang w:val="en-us"/>
        </w:rPr>
      </w:pPr>
      <w:r>
        <w:rPr>
          <w:b w:val="1"/>
          <w:sz w:val="20.0"/>
          <w:szCs w:val="20.0"/>
          <w:color w:val="FF0000"/>
          <w:rFonts w:ascii="Calibri"/>
          <w:lang w:val="en-us"/>
        </w:rPr>
        <w:tab/>
      </w:r>
      <w:r>
        <w:rPr>
          <w:b w:val="1"/>
          <w:sz w:val="20.0"/>
          <w:szCs w:val="20.0"/>
          <w:color w:val="FF0000"/>
          <w:rFonts w:ascii="Calibri"/>
          <w:lang w:val="en-us"/>
        </w:rPr>
        <w:tab/>
      </w:r>
      <w:r>
        <w:rPr>
          <w:b w:val="1"/>
          <w:sz w:val="20.0"/>
          <w:szCs w:val="20.0"/>
          <w:color w:val="FF0000"/>
          <w:rFonts w:ascii="Calibri"/>
          <w:lang w:val="en-us"/>
        </w:rPr>
        <w:tab/>
      </w:r>
      <w:r>
        <w:rPr>
          <w:b w:val="1"/>
          <w:sz w:val="20.0"/>
          <w:szCs w:val="20.0"/>
          <w:color w:val="FF0000"/>
          <w:rFonts w:ascii="Calibri"/>
          <w:lang w:val="en-us"/>
        </w:rPr>
        <w:tab/>
      </w:r>
      <w:r>
        <w:rPr>
          <w:b w:val="1"/>
          <w:sz w:val="20.0"/>
          <w:szCs w:val="20.0"/>
          <w:color w:val="FF0000"/>
          <w:rFonts w:ascii="Calibri"/>
          <w:lang w:val="en-us"/>
        </w:rPr>
        <w:tab/>
        <w:t>&lt;xs:sequence&gt;</w:t>
      </w:r>
    </w:p>
    <w:p>
      <w:pPr>
        <w:pStyle w:val="Sinespaciado"/>
        <w:rPr>
          <w:b w:val="1"/>
          <w:sz w:val="20.0"/>
          <w:szCs w:val="20.0"/>
          <w:color w:val="FF0000"/>
          <w:rFonts w:ascii="Calibri"/>
          <w:lang w:val="en-us"/>
        </w:rPr>
      </w:pPr>
      <w:r>
        <w:rPr>
          <w:b w:val="1"/>
          <w:sz w:val="20.0"/>
          <w:szCs w:val="20.0"/>
          <w:color w:val="FF0000"/>
          <w:rFonts w:ascii="Calibri"/>
          <w:lang w:val="en-us"/>
        </w:rPr>
        <w:tab/>
      </w:r>
      <w:r>
        <w:rPr>
          <w:b w:val="1"/>
          <w:sz w:val="20.0"/>
          <w:szCs w:val="20.0"/>
          <w:color w:val="FF0000"/>
          <w:rFonts w:ascii="Calibri"/>
          <w:lang w:val="en-us"/>
        </w:rPr>
        <w:tab/>
      </w:r>
      <w:r>
        <w:rPr>
          <w:b w:val="1"/>
          <w:sz w:val="20.0"/>
          <w:szCs w:val="20.0"/>
          <w:color w:val="FF0000"/>
          <w:rFonts w:ascii="Calibri"/>
          <w:lang w:val="en-us"/>
        </w:rPr>
        <w:tab/>
      </w:r>
      <w:r>
        <w:rPr>
          <w:b w:val="1"/>
          <w:sz w:val="20.0"/>
          <w:szCs w:val="20.0"/>
          <w:color w:val="FF0000"/>
          <w:rFonts w:ascii="Calibri"/>
          <w:lang w:val="en-us"/>
        </w:rPr>
        <w:tab/>
      </w:r>
      <w:r>
        <w:rPr>
          <w:b w:val="1"/>
          <w:sz w:val="20.0"/>
          <w:szCs w:val="20.0"/>
          <w:color w:val="FF0000"/>
          <w:rFonts w:ascii="Calibri"/>
          <w:lang w:val="en-us"/>
        </w:rPr>
        <w:tab/>
      </w:r>
      <w:r>
        <w:rPr>
          <w:b w:val="1"/>
          <w:sz w:val="20.0"/>
          <w:szCs w:val="20.0"/>
          <w:color w:val="FF0000"/>
          <w:rFonts w:ascii="Calibri"/>
          <w:lang w:val="en-us"/>
        </w:rPr>
        <w:tab/>
      </w:r>
      <w:r>
        <w:rPr>
          <w:b w:val="1"/>
          <w:sz w:val="20.0"/>
          <w:szCs w:val="20.0"/>
          <w:color w:val="FF0000"/>
          <w:rFonts w:ascii="Calibri"/>
          <w:lang w:val="en-us"/>
        </w:rPr>
        <w:t>&lt;xs:element name="titulo"/&gt;</w:t>
      </w:r>
    </w:p>
    <w:p>
      <w:pPr>
        <w:pStyle w:val="Sinespaciado"/>
        <w:rPr>
          <w:b w:val="1"/>
          <w:sz w:val="20.0"/>
          <w:szCs w:val="20.0"/>
          <w:color w:val="FF0000"/>
          <w:rFonts w:ascii="Calibri"/>
          <w:lang w:val="en-us"/>
        </w:rPr>
      </w:pPr>
      <w:r>
        <w:rPr>
          <w:b w:val="1"/>
          <w:sz w:val="20.0"/>
          <w:szCs w:val="20.0"/>
          <w:color w:val="FF0000"/>
          <w:rFonts w:ascii="Calibri"/>
          <w:lang w:val="en-us"/>
        </w:rPr>
        <w:tab/>
      </w:r>
      <w:r>
        <w:rPr>
          <w:b w:val="1"/>
          <w:sz w:val="20.0"/>
          <w:szCs w:val="20.0"/>
          <w:color w:val="FF0000"/>
          <w:rFonts w:ascii="Calibri"/>
          <w:lang w:val="en-us"/>
        </w:rPr>
        <w:tab/>
      </w:r>
      <w:r>
        <w:rPr>
          <w:b w:val="1"/>
          <w:sz w:val="20.0"/>
          <w:szCs w:val="20.0"/>
          <w:color w:val="FF0000"/>
          <w:rFonts w:ascii="Calibri"/>
          <w:lang w:val="en-us"/>
        </w:rPr>
        <w:tab/>
      </w:r>
      <w:r>
        <w:rPr>
          <w:b w:val="1"/>
          <w:sz w:val="20.0"/>
          <w:szCs w:val="20.0"/>
          <w:color w:val="FF0000"/>
          <w:rFonts w:ascii="Calibri"/>
          <w:lang w:val="en-us"/>
        </w:rPr>
        <w:tab/>
      </w:r>
      <w:r>
        <w:rPr>
          <w:b w:val="1"/>
          <w:sz w:val="20.0"/>
          <w:szCs w:val="20.0"/>
          <w:color w:val="FF0000"/>
          <w:rFonts w:ascii="Calibri"/>
          <w:lang w:val="en-us"/>
        </w:rPr>
        <w:tab/>
      </w:r>
      <w:r>
        <w:rPr>
          <w:b w:val="1"/>
          <w:sz w:val="20.0"/>
          <w:szCs w:val="20.0"/>
          <w:color w:val="FF0000"/>
          <w:rFonts w:ascii="Calibri"/>
          <w:lang w:val="en-us"/>
        </w:rPr>
        <w:tab/>
      </w:r>
      <w:r>
        <w:rPr>
          <w:b w:val="1"/>
          <w:sz w:val="20.0"/>
          <w:szCs w:val="20.0"/>
          <w:color w:val="FF0000"/>
          <w:rFonts w:ascii="Calibri"/>
          <w:lang w:val="en-us"/>
        </w:rPr>
        <w:t>&lt;</w:t>
      </w:r>
      <w:r>
        <w:rPr>
          <w:b w:val="1"/>
          <w:sz w:val="20.0"/>
          <w:szCs w:val="20.0"/>
          <w:color w:val="FF0000"/>
          <w:rFonts w:ascii="Calibri"/>
          <w:lang w:val="en-us"/>
        </w:rPr>
        <w:t>xs:element name="tipo"/&gt;</w:t>
      </w:r>
    </w:p>
    <w:p>
      <w:pPr>
        <w:pStyle w:val="Sinespaciado"/>
        <w:rPr>
          <w:b w:val="1"/>
          <w:sz w:val="20.0"/>
          <w:szCs w:val="20.0"/>
          <w:color w:val="FF0000"/>
          <w:rFonts w:ascii="Calibri"/>
          <w:lang w:val="en-us"/>
        </w:rPr>
      </w:pPr>
      <w:r>
        <w:rPr>
          <w:b w:val="1"/>
          <w:sz w:val="20.0"/>
          <w:szCs w:val="20.0"/>
          <w:color w:val="FF0000"/>
          <w:rFonts w:ascii="Calibri"/>
          <w:lang w:val="en-us"/>
        </w:rPr>
        <w:tab/>
      </w:r>
      <w:r>
        <w:rPr>
          <w:b w:val="1"/>
          <w:sz w:val="20.0"/>
          <w:szCs w:val="20.0"/>
          <w:color w:val="FF0000"/>
          <w:rFonts w:ascii="Calibri"/>
          <w:lang w:val="en-us"/>
        </w:rPr>
        <w:tab/>
      </w:r>
      <w:r>
        <w:rPr>
          <w:b w:val="1"/>
          <w:sz w:val="20.0"/>
          <w:szCs w:val="20.0"/>
          <w:color w:val="FF0000"/>
          <w:rFonts w:ascii="Calibri"/>
          <w:lang w:val="en-us"/>
        </w:rPr>
        <w:tab/>
      </w:r>
      <w:r>
        <w:rPr>
          <w:b w:val="1"/>
          <w:sz w:val="20.0"/>
          <w:szCs w:val="20.0"/>
          <w:color w:val="FF0000"/>
          <w:rFonts w:ascii="Calibri"/>
          <w:lang w:val="en-us"/>
        </w:rPr>
        <w:tab/>
      </w:r>
      <w:r>
        <w:rPr>
          <w:b w:val="1"/>
          <w:sz w:val="20.0"/>
          <w:szCs w:val="20.0"/>
          <w:color w:val="FF0000"/>
          <w:rFonts w:ascii="Calibri"/>
          <w:lang w:val="en-us"/>
        </w:rPr>
        <w:tab/>
      </w:r>
      <w:r>
        <w:rPr>
          <w:b w:val="1"/>
          <w:sz w:val="20.0"/>
          <w:szCs w:val="20.0"/>
          <w:color w:val="FF0000"/>
          <w:rFonts w:ascii="Calibri"/>
          <w:lang w:val="en-us"/>
        </w:rPr>
        <w:tab/>
        <w:t>&lt;xs:element name="paginas"&gt;</w:t>
      </w:r>
    </w:p>
    <w:p>
      <w:pPr>
        <w:pStyle w:val="Sinespaciado"/>
        <w:rPr>
          <w:b w:val="1"/>
          <w:sz w:val="20.0"/>
          <w:szCs w:val="20.0"/>
          <w:color w:val="FF0000"/>
          <w:rFonts w:ascii="Calibri"/>
          <w:lang w:val="en-us"/>
        </w:rPr>
      </w:pPr>
      <w:r>
        <w:rPr>
          <w:b w:val="1"/>
          <w:sz w:val="20.0"/>
          <w:szCs w:val="20.0"/>
          <w:color w:val="FF0000"/>
          <w:rFonts w:ascii="Calibri"/>
          <w:lang w:val="en-us"/>
        </w:rPr>
        <w:tab/>
      </w:r>
      <w:r>
        <w:rPr>
          <w:b w:val="1"/>
          <w:sz w:val="20.0"/>
          <w:szCs w:val="20.0"/>
          <w:color w:val="FF0000"/>
          <w:rFonts w:ascii="Calibri"/>
          <w:lang w:val="en-us"/>
        </w:rPr>
        <w:tab/>
      </w:r>
      <w:r>
        <w:rPr>
          <w:b w:val="1"/>
          <w:sz w:val="20.0"/>
          <w:szCs w:val="20.0"/>
          <w:color w:val="FF0000"/>
          <w:rFonts w:ascii="Calibri"/>
          <w:lang w:val="en-us"/>
        </w:rPr>
        <w:tab/>
      </w:r>
      <w:r>
        <w:rPr>
          <w:b w:val="1"/>
          <w:sz w:val="20.0"/>
          <w:szCs w:val="20.0"/>
          <w:color w:val="FF0000"/>
          <w:rFonts w:ascii="Calibri"/>
          <w:lang w:val="en-us"/>
        </w:rPr>
        <w:tab/>
      </w:r>
      <w:r>
        <w:rPr>
          <w:b w:val="1"/>
          <w:sz w:val="20.0"/>
          <w:szCs w:val="20.0"/>
          <w:color w:val="FF0000"/>
          <w:rFonts w:ascii="Calibri"/>
          <w:lang w:val="en-us"/>
        </w:rPr>
        <w:tab/>
      </w:r>
      <w:r>
        <w:rPr>
          <w:b w:val="1"/>
          <w:sz w:val="20.0"/>
          <w:szCs w:val="20.0"/>
          <w:color w:val="FF0000"/>
          <w:rFonts w:ascii="Calibri"/>
          <w:lang w:val="en-us"/>
        </w:rPr>
        <w:tab/>
        <w:t xml:space="preserve">        </w:t>
      </w:r>
      <w:r>
        <w:rPr>
          <w:b w:val="1"/>
          <w:sz w:val="20.0"/>
          <w:szCs w:val="20.0"/>
          <w:color w:val="FF0000"/>
          <w:rFonts w:ascii="Calibri"/>
          <w:lang w:val="en-us"/>
        </w:rPr>
        <w:t>&lt;xs:restriction base="xs:integer"&gt;</w:t>
      </w:r>
    </w:p>
    <w:p>
      <w:pPr>
        <w:pStyle w:val="Sinespaciado"/>
        <w:rPr>
          <w:b w:val="1"/>
          <w:sz w:val="20.0"/>
          <w:szCs w:val="20.0"/>
          <w:color w:val="FF0000"/>
          <w:rFonts w:ascii="Calibri"/>
          <w:lang w:val="en-us"/>
        </w:rPr>
      </w:pPr>
      <w:r>
        <w:rPr>
          <w:b w:val="1"/>
          <w:sz w:val="20.0"/>
          <w:szCs w:val="20.0"/>
          <w:color w:val="FF0000"/>
          <w:rFonts w:ascii="Calibri"/>
          <w:lang w:val="en-us"/>
        </w:rPr>
        <w:tab/>
      </w:r>
      <w:r>
        <w:rPr>
          <w:b w:val="1"/>
          <w:sz w:val="20.0"/>
          <w:szCs w:val="20.0"/>
          <w:color w:val="FF0000"/>
          <w:rFonts w:ascii="Calibri"/>
          <w:lang w:val="en-us"/>
        </w:rPr>
        <w:tab/>
      </w:r>
      <w:r>
        <w:rPr>
          <w:b w:val="1"/>
          <w:sz w:val="20.0"/>
          <w:szCs w:val="20.0"/>
          <w:color w:val="FF0000"/>
          <w:rFonts w:ascii="Calibri"/>
          <w:lang w:val="en-us"/>
        </w:rPr>
        <w:tab/>
      </w:r>
      <w:r>
        <w:rPr>
          <w:b w:val="1"/>
          <w:sz w:val="20.0"/>
          <w:szCs w:val="20.0"/>
          <w:color w:val="FF0000"/>
          <w:rFonts w:ascii="Calibri"/>
          <w:lang w:val="en-us"/>
        </w:rPr>
        <w:tab/>
      </w:r>
      <w:r>
        <w:rPr>
          <w:b w:val="1"/>
          <w:sz w:val="20.0"/>
          <w:szCs w:val="20.0"/>
          <w:color w:val="FF0000"/>
          <w:rFonts w:ascii="Calibri"/>
          <w:lang w:val="en-us"/>
        </w:rPr>
        <w:tab/>
      </w:r>
      <w:r>
        <w:rPr>
          <w:b w:val="1"/>
          <w:sz w:val="20.0"/>
          <w:szCs w:val="20.0"/>
          <w:color w:val="FF0000"/>
          <w:rFonts w:ascii="Calibri"/>
          <w:lang w:val="en-us"/>
        </w:rPr>
        <w:tab/>
      </w:r>
      <w:r>
        <w:rPr>
          <w:b w:val="1"/>
          <w:sz w:val="20.0"/>
          <w:szCs w:val="20.0"/>
          <w:color w:val="FF0000"/>
          <w:rFonts w:ascii="Calibri"/>
          <w:lang w:val="en-us"/>
        </w:rPr>
        <w:tab/>
      </w:r>
      <w:r>
        <w:rPr>
          <w:b w:val="1"/>
          <w:sz w:val="20.0"/>
          <w:szCs w:val="20.0"/>
          <w:color w:val="FF0000"/>
          <w:rFonts w:ascii="Calibri"/>
          <w:lang w:val="en-us"/>
        </w:rPr>
        <w:t>&lt;xs:minInclusive value="1"/&gt;</w:t>
      </w:r>
    </w:p>
    <w:p>
      <w:pPr>
        <w:pStyle w:val="Sinespaciado"/>
        <w:rPr>
          <w:b w:val="1"/>
          <w:sz w:val="20.0"/>
          <w:szCs w:val="20.0"/>
          <w:color w:val="FF0000"/>
          <w:rFonts w:ascii="Calibri"/>
          <w:lang w:val="en-us"/>
        </w:rPr>
      </w:pPr>
      <w:r>
        <w:rPr>
          <w:b w:val="1"/>
          <w:sz w:val="20.0"/>
          <w:szCs w:val="20.0"/>
          <w:color w:val="FF0000"/>
          <w:rFonts w:ascii="Calibri"/>
          <w:lang w:val="en-us"/>
        </w:rPr>
        <w:tab/>
      </w:r>
      <w:r>
        <w:rPr>
          <w:b w:val="1"/>
          <w:sz w:val="20.0"/>
          <w:szCs w:val="20.0"/>
          <w:color w:val="FF0000"/>
          <w:rFonts w:ascii="Calibri"/>
          <w:lang w:val="en-us"/>
        </w:rPr>
        <w:tab/>
      </w:r>
      <w:r>
        <w:rPr>
          <w:b w:val="1"/>
          <w:sz w:val="20.0"/>
          <w:szCs w:val="20.0"/>
          <w:color w:val="FF0000"/>
          <w:rFonts w:ascii="Calibri"/>
          <w:lang w:val="en-us"/>
        </w:rPr>
        <w:tab/>
      </w:r>
      <w:r>
        <w:rPr>
          <w:b w:val="1"/>
          <w:sz w:val="20.0"/>
          <w:szCs w:val="20.0"/>
          <w:color w:val="FF0000"/>
          <w:rFonts w:ascii="Calibri"/>
          <w:lang w:val="en-us"/>
        </w:rPr>
        <w:tab/>
      </w:r>
      <w:r>
        <w:rPr>
          <w:b w:val="1"/>
          <w:sz w:val="20.0"/>
          <w:szCs w:val="20.0"/>
          <w:color w:val="FF0000"/>
          <w:rFonts w:ascii="Calibri"/>
          <w:lang w:val="en-us"/>
        </w:rPr>
        <w:tab/>
      </w:r>
      <w:r>
        <w:rPr>
          <w:b w:val="1"/>
          <w:sz w:val="20.0"/>
          <w:szCs w:val="20.0"/>
          <w:color w:val="FF0000"/>
          <w:rFonts w:ascii="Calibri"/>
          <w:lang w:val="en-us"/>
        </w:rPr>
        <w:tab/>
      </w:r>
      <w:r>
        <w:rPr>
          <w:b w:val="1"/>
          <w:sz w:val="20.0"/>
          <w:szCs w:val="20.0"/>
          <w:color w:val="FF0000"/>
          <w:rFonts w:ascii="Calibri"/>
          <w:lang w:val="en-us"/>
        </w:rPr>
        <w:tab/>
      </w:r>
      <w:r>
        <w:rPr>
          <w:b w:val="1"/>
          <w:sz w:val="20.0"/>
          <w:szCs w:val="20.0"/>
          <w:color w:val="FF0000"/>
          <w:rFonts w:ascii="Calibri"/>
          <w:lang w:val="en-us"/>
        </w:rPr>
        <w:t>&lt;xs:maxInclusive value="100"/&gt;</w:t>
      </w:r>
    </w:p>
    <w:p>
      <w:pPr>
        <w:pStyle w:val="Sinespaciado"/>
        <w:rPr>
          <w:b w:val="1"/>
          <w:sz w:val="20.0"/>
          <w:szCs w:val="20.0"/>
          <w:color w:val="FF0000"/>
          <w:rFonts w:ascii="Calibri"/>
          <w:lang w:val="en-us"/>
        </w:rPr>
      </w:pPr>
      <w:r>
        <w:rPr>
          <w:b w:val="1"/>
          <w:sz w:val="20.0"/>
          <w:szCs w:val="20.0"/>
          <w:color w:val="FF0000"/>
          <w:rFonts w:ascii="Calibri"/>
          <w:lang w:val="en-us"/>
        </w:rPr>
        <w:tab/>
      </w:r>
      <w:r>
        <w:rPr>
          <w:b w:val="1"/>
          <w:sz w:val="20.0"/>
          <w:szCs w:val="20.0"/>
          <w:color w:val="FF0000"/>
          <w:rFonts w:ascii="Calibri"/>
          <w:lang w:val="en-us"/>
        </w:rPr>
        <w:tab/>
      </w:r>
      <w:r>
        <w:rPr>
          <w:b w:val="1"/>
          <w:sz w:val="20.0"/>
          <w:szCs w:val="20.0"/>
          <w:color w:val="FF0000"/>
          <w:rFonts w:ascii="Calibri"/>
          <w:lang w:val="en-us"/>
        </w:rPr>
        <w:tab/>
      </w:r>
      <w:r>
        <w:rPr>
          <w:b w:val="1"/>
          <w:sz w:val="20.0"/>
          <w:szCs w:val="20.0"/>
          <w:color w:val="FF0000"/>
          <w:rFonts w:ascii="Calibri"/>
          <w:lang w:val="en-us"/>
        </w:rPr>
        <w:tab/>
      </w:r>
      <w:r>
        <w:rPr>
          <w:b w:val="1"/>
          <w:sz w:val="20.0"/>
          <w:szCs w:val="20.0"/>
          <w:color w:val="FF0000"/>
          <w:rFonts w:ascii="Calibri"/>
          <w:lang w:val="en-us"/>
        </w:rPr>
        <w:tab/>
      </w:r>
      <w:r>
        <w:rPr>
          <w:b w:val="1"/>
          <w:sz w:val="20.0"/>
          <w:szCs w:val="20.0"/>
          <w:color w:val="FF0000"/>
          <w:rFonts w:ascii="Calibri"/>
          <w:lang w:val="en-us"/>
        </w:rPr>
        <w:tab/>
        <w:t xml:space="preserve">       </w:t>
      </w:r>
      <w:r>
        <w:rPr>
          <w:b w:val="1"/>
          <w:sz w:val="20.0"/>
          <w:szCs w:val="20.0"/>
          <w:color w:val="FF0000"/>
          <w:rFonts w:ascii="Calibri"/>
          <w:lang w:val="en-us"/>
        </w:rPr>
        <w:t>&lt;/xs:restriction&gt;</w:t>
      </w:r>
    </w:p>
    <w:p>
      <w:pPr>
        <w:pStyle w:val="Sinespaciado"/>
        <w:rPr>
          <w:b w:val="1"/>
          <w:sz w:val="20.0"/>
          <w:szCs w:val="20.0"/>
          <w:color w:val="FF0000"/>
          <w:rFonts w:ascii="Calibri"/>
          <w:lang w:val="en-us"/>
        </w:rPr>
      </w:pPr>
      <w:r>
        <w:rPr>
          <w:b w:val="1"/>
          <w:sz w:val="20.0"/>
          <w:szCs w:val="20.0"/>
          <w:color w:val="FF0000"/>
          <w:rFonts w:ascii="Calibri"/>
          <w:lang w:val="en-us"/>
        </w:rPr>
        <w:tab/>
      </w:r>
      <w:r>
        <w:rPr>
          <w:b w:val="1"/>
          <w:sz w:val="20.0"/>
          <w:szCs w:val="20.0"/>
          <w:color w:val="FF0000"/>
          <w:rFonts w:ascii="Calibri"/>
          <w:lang w:val="en-us"/>
        </w:rPr>
        <w:tab/>
      </w:r>
      <w:r>
        <w:rPr>
          <w:b w:val="1"/>
          <w:sz w:val="20.0"/>
          <w:szCs w:val="20.0"/>
          <w:color w:val="FF0000"/>
          <w:rFonts w:ascii="Calibri"/>
          <w:lang w:val="en-us"/>
        </w:rPr>
        <w:tab/>
      </w:r>
      <w:r>
        <w:rPr>
          <w:b w:val="1"/>
          <w:sz w:val="20.0"/>
          <w:szCs w:val="20.0"/>
          <w:color w:val="FF0000"/>
          <w:rFonts w:ascii="Calibri"/>
          <w:lang w:val="en-us"/>
        </w:rPr>
        <w:tab/>
      </w:r>
      <w:r>
        <w:rPr>
          <w:b w:val="1"/>
          <w:sz w:val="20.0"/>
          <w:szCs w:val="20.0"/>
          <w:color w:val="FF0000"/>
          <w:rFonts w:ascii="Calibri"/>
          <w:lang w:val="en-us"/>
        </w:rPr>
        <w:tab/>
      </w:r>
      <w:r>
        <w:rPr>
          <w:b w:val="1"/>
          <w:sz w:val="20.0"/>
          <w:szCs w:val="20.0"/>
          <w:color w:val="FF0000"/>
          <w:rFonts w:ascii="Calibri"/>
          <w:lang w:val="en-us"/>
        </w:rPr>
        <w:tab/>
      </w:r>
      <w:r>
        <w:rPr>
          <w:b w:val="1"/>
          <w:sz w:val="20.0"/>
          <w:szCs w:val="20.0"/>
          <w:color w:val="FF0000"/>
          <w:rFonts w:ascii="Calibri"/>
          <w:lang w:val="en-us"/>
        </w:rPr>
        <w:t>&lt;/xs:element&gt;</w:t>
      </w:r>
    </w:p>
    <w:p>
      <w:pPr>
        <w:pStyle w:val="Sinespaciado"/>
        <w:rPr>
          <w:b w:val="1"/>
          <w:sz w:val="20.0"/>
          <w:szCs w:val="20.0"/>
          <w:color w:val="FF0000"/>
          <w:rFonts w:ascii="Calibri"/>
          <w:lang w:val="en-us"/>
        </w:rPr>
      </w:pPr>
      <w:r>
        <w:rPr>
          <w:b w:val="1"/>
          <w:sz w:val="20.0"/>
          <w:szCs w:val="20.0"/>
          <w:color w:val="FF0000"/>
          <w:rFonts w:ascii="Calibri"/>
          <w:lang w:val="en-us"/>
        </w:rPr>
        <w:tab/>
      </w:r>
      <w:r>
        <w:rPr>
          <w:b w:val="1"/>
          <w:sz w:val="20.0"/>
          <w:szCs w:val="20.0"/>
          <w:color w:val="FF0000"/>
          <w:rFonts w:ascii="Calibri"/>
          <w:lang w:val="en-us"/>
        </w:rPr>
        <w:tab/>
      </w:r>
      <w:r>
        <w:rPr>
          <w:b w:val="1"/>
          <w:sz w:val="20.0"/>
          <w:szCs w:val="20.0"/>
          <w:color w:val="FF0000"/>
          <w:rFonts w:ascii="Calibri"/>
          <w:lang w:val="en-us"/>
        </w:rPr>
        <w:tab/>
      </w:r>
      <w:r>
        <w:rPr>
          <w:b w:val="1"/>
          <w:sz w:val="20.0"/>
          <w:szCs w:val="20.0"/>
          <w:color w:val="FF0000"/>
          <w:rFonts w:ascii="Calibri"/>
          <w:lang w:val="en-us"/>
        </w:rPr>
        <w:tab/>
      </w:r>
      <w:r>
        <w:rPr>
          <w:b w:val="1"/>
          <w:sz w:val="20.0"/>
          <w:szCs w:val="20.0"/>
          <w:color w:val="FF0000"/>
          <w:rFonts w:ascii="Calibri"/>
          <w:lang w:val="en-us"/>
        </w:rPr>
        <w:tab/>
      </w:r>
      <w:r>
        <w:rPr>
          <w:b w:val="1"/>
          <w:sz w:val="20.0"/>
          <w:szCs w:val="20.0"/>
          <w:color w:val="FF0000"/>
          <w:rFonts w:ascii="Calibri"/>
          <w:lang w:val="en-us"/>
        </w:rPr>
        <w:tab/>
      </w:r>
      <w:r>
        <w:rPr>
          <w:b w:val="1"/>
          <w:sz w:val="20.0"/>
          <w:szCs w:val="20.0"/>
          <w:color w:val="FF0000"/>
          <w:rFonts w:ascii="Calibri"/>
          <w:lang w:val="en-us"/>
        </w:rPr>
        <w:t>&lt;xs:element name="documentosgraficos"&gt;</w:t>
      </w:r>
    </w:p>
    <w:p>
      <w:pPr>
        <w:pStyle w:val="Sinespaciado"/>
        <w:rPr>
          <w:b w:val="1"/>
          <w:sz w:val="20.0"/>
          <w:szCs w:val="20.0"/>
          <w:color w:val="FF0000"/>
          <w:rFonts w:ascii="Calibri"/>
          <w:lang w:val="en-us"/>
        </w:rPr>
      </w:pPr>
      <w:r>
        <w:rPr>
          <w:b w:val="1"/>
          <w:sz w:val="20.0"/>
          <w:szCs w:val="20.0"/>
          <w:color w:val="FF0000"/>
          <w:rFonts w:ascii="Calibri"/>
          <w:lang w:val="en-us"/>
        </w:rPr>
        <w:tab/>
      </w:r>
      <w:r>
        <w:rPr>
          <w:b w:val="1"/>
          <w:sz w:val="20.0"/>
          <w:szCs w:val="20.0"/>
          <w:color w:val="FF0000"/>
          <w:rFonts w:ascii="Calibri"/>
          <w:lang w:val="en-us"/>
        </w:rPr>
        <w:tab/>
      </w:r>
      <w:r>
        <w:rPr>
          <w:b w:val="1"/>
          <w:sz w:val="20.0"/>
          <w:szCs w:val="20.0"/>
          <w:color w:val="FF0000"/>
          <w:rFonts w:ascii="Calibri"/>
          <w:lang w:val="en-us"/>
        </w:rPr>
        <w:tab/>
      </w:r>
      <w:r>
        <w:rPr>
          <w:b w:val="1"/>
          <w:sz w:val="20.0"/>
          <w:szCs w:val="20.0"/>
          <w:color w:val="FF0000"/>
          <w:rFonts w:ascii="Calibri"/>
          <w:lang w:val="en-us"/>
        </w:rPr>
        <w:tab/>
      </w:r>
      <w:r>
        <w:rPr>
          <w:b w:val="1"/>
          <w:sz w:val="20.0"/>
          <w:szCs w:val="20.0"/>
          <w:color w:val="FF0000"/>
          <w:rFonts w:ascii="Calibri"/>
          <w:lang w:val="en-us"/>
        </w:rPr>
        <w:tab/>
      </w:r>
      <w:r>
        <w:rPr>
          <w:b w:val="1"/>
          <w:sz w:val="20.0"/>
          <w:szCs w:val="20.0"/>
          <w:color w:val="FF0000"/>
          <w:rFonts w:ascii="Calibri"/>
          <w:lang w:val="en-us"/>
        </w:rPr>
        <w:tab/>
      </w:r>
      <w:r>
        <w:rPr>
          <w:b w:val="1"/>
          <w:sz w:val="20.0"/>
          <w:szCs w:val="20.0"/>
          <w:color w:val="FF0000"/>
          <w:rFonts w:ascii="Calibri"/>
          <w:lang w:val="en-us"/>
        </w:rPr>
        <w:t xml:space="preserve">        &lt;complexType&gt;</w:t>
      </w:r>
    </w:p>
    <w:p>
      <w:pPr>
        <w:pStyle w:val="Sinespaciado"/>
        <w:ind w:left="4254" w:firstLine="709"/>
        <w:rPr>
          <w:b w:val="1"/>
          <w:sz w:val="20.0"/>
          <w:szCs w:val="20.0"/>
          <w:color w:val="FF0000"/>
          <w:rFonts w:ascii="Calibri"/>
          <w:lang w:val="en-us"/>
        </w:rPr>
      </w:pPr>
      <w:r>
        <w:rPr>
          <w:b w:val="1"/>
          <w:sz w:val="20.0"/>
          <w:szCs w:val="20.0"/>
          <w:color w:val="FF0000"/>
          <w:rFonts w:ascii="Calibri"/>
          <w:lang w:val="en-us"/>
        </w:rPr>
        <w:t>&lt;</w:t>
      </w:r>
      <w:r>
        <w:rPr>
          <w:b w:val="1"/>
          <w:sz w:val="20.0"/>
          <w:szCs w:val="20.0"/>
          <w:color w:val="FF0000"/>
          <w:rFonts w:ascii="Calibri"/>
          <w:lang w:val="en-us"/>
        </w:rPr>
        <w:t>xs:attribute name="web"/&gt;</w:t>
      </w:r>
    </w:p>
    <w:p>
      <w:pPr>
        <w:pStyle w:val="Sinespaciado"/>
        <w:ind w:left="4254"/>
        <w:rPr>
          <w:b w:val="1"/>
          <w:sz w:val="20.0"/>
          <w:szCs w:val="20.0"/>
          <w:color w:val="FF0000"/>
          <w:rFonts w:ascii="Calibri"/>
          <w:lang w:val="en-us"/>
        </w:rPr>
      </w:pPr>
      <w:r>
        <w:rPr>
          <w:b w:val="1"/>
          <w:sz w:val="20.0"/>
          <w:szCs w:val="20.0"/>
          <w:color w:val="FF0000"/>
          <w:rFonts w:ascii="Calibri"/>
          <w:lang w:val="en-us"/>
        </w:rPr>
        <w:t xml:space="preserve">        </w:t>
      </w:r>
      <w:r>
        <w:rPr>
          <w:b w:val="1"/>
          <w:sz w:val="20.0"/>
          <w:szCs w:val="20.0"/>
          <w:color w:val="FF0000"/>
          <w:rFonts w:ascii="Calibri"/>
          <w:lang w:val="en-us"/>
        </w:rPr>
        <w:t>&lt;/complexType&gt;</w:t>
      </w:r>
    </w:p>
    <w:p>
      <w:pPr>
        <w:pStyle w:val="Sinespaciado"/>
        <w:rPr>
          <w:b w:val="1"/>
          <w:sz w:val="20.0"/>
          <w:szCs w:val="20.0"/>
          <w:color w:val="FF0000"/>
          <w:rFonts w:ascii="Calibri"/>
          <w:lang w:val="en-us"/>
        </w:rPr>
      </w:pPr>
      <w:r>
        <w:rPr>
          <w:b w:val="1"/>
          <w:sz w:val="20.0"/>
          <w:szCs w:val="20.0"/>
          <w:color w:val="FF0000"/>
          <w:rFonts w:ascii="Calibri"/>
          <w:lang w:val="en-us"/>
        </w:rPr>
        <w:tab/>
      </w:r>
      <w:r>
        <w:rPr>
          <w:b w:val="1"/>
          <w:sz w:val="20.0"/>
          <w:szCs w:val="20.0"/>
          <w:color w:val="FF0000"/>
          <w:rFonts w:ascii="Calibri"/>
          <w:lang w:val="en-us"/>
        </w:rPr>
        <w:tab/>
      </w:r>
      <w:r>
        <w:rPr>
          <w:b w:val="1"/>
          <w:sz w:val="20.0"/>
          <w:szCs w:val="20.0"/>
          <w:color w:val="FF0000"/>
          <w:rFonts w:ascii="Calibri"/>
          <w:lang w:val="en-us"/>
        </w:rPr>
        <w:tab/>
      </w:r>
      <w:r>
        <w:rPr>
          <w:b w:val="1"/>
          <w:sz w:val="20.0"/>
          <w:szCs w:val="20.0"/>
          <w:color w:val="FF0000"/>
          <w:rFonts w:ascii="Calibri"/>
          <w:lang w:val="en-us"/>
        </w:rPr>
        <w:tab/>
      </w:r>
      <w:r>
        <w:rPr>
          <w:b w:val="1"/>
          <w:sz w:val="20.0"/>
          <w:szCs w:val="20.0"/>
          <w:color w:val="FF0000"/>
          <w:rFonts w:ascii="Calibri"/>
          <w:lang w:val="en-us"/>
        </w:rPr>
        <w:tab/>
      </w:r>
      <w:r>
        <w:rPr>
          <w:b w:val="1"/>
          <w:sz w:val="20.0"/>
          <w:szCs w:val="20.0"/>
          <w:color w:val="FF0000"/>
          <w:rFonts w:ascii="Calibri"/>
          <w:lang w:val="en-us"/>
        </w:rPr>
        <w:tab/>
      </w:r>
      <w:r>
        <w:rPr>
          <w:b w:val="1"/>
          <w:sz w:val="20.0"/>
          <w:szCs w:val="20.0"/>
          <w:color w:val="FF0000"/>
          <w:rFonts w:ascii="Calibri"/>
          <w:lang w:val="en-us"/>
        </w:rPr>
        <w:t>&lt;/xs:element&gt;</w:t>
      </w:r>
    </w:p>
    <w:p>
      <w:pPr>
        <w:pStyle w:val="Sinespaciado"/>
        <w:rPr>
          <w:b w:val="1"/>
          <w:sz w:val="20.0"/>
          <w:szCs w:val="20.0"/>
          <w:color w:val="FF0000"/>
          <w:rFonts w:ascii="Calibri"/>
          <w:lang w:val="en-us"/>
        </w:rPr>
      </w:pPr>
      <w:r>
        <w:rPr>
          <w:b w:val="1"/>
          <w:sz w:val="20.0"/>
          <w:szCs w:val="20.0"/>
          <w:color w:val="FF0000"/>
          <w:rFonts w:ascii="Calibri"/>
          <w:lang w:val="en-us"/>
        </w:rPr>
        <w:tab/>
      </w:r>
      <w:r>
        <w:rPr>
          <w:b w:val="1"/>
          <w:sz w:val="20.0"/>
          <w:szCs w:val="20.0"/>
          <w:color w:val="FF0000"/>
          <w:rFonts w:ascii="Calibri"/>
          <w:lang w:val="en-us"/>
        </w:rPr>
        <w:tab/>
      </w:r>
      <w:r>
        <w:rPr>
          <w:b w:val="1"/>
          <w:sz w:val="20.0"/>
          <w:szCs w:val="20.0"/>
          <w:color w:val="FF0000"/>
          <w:rFonts w:ascii="Calibri"/>
          <w:lang w:val="en-us"/>
        </w:rPr>
        <w:tab/>
      </w:r>
      <w:r>
        <w:rPr>
          <w:b w:val="1"/>
          <w:sz w:val="20.0"/>
          <w:szCs w:val="20.0"/>
          <w:color w:val="FF0000"/>
          <w:rFonts w:ascii="Calibri"/>
          <w:lang w:val="en-us"/>
        </w:rPr>
        <w:tab/>
      </w:r>
      <w:r>
        <w:rPr>
          <w:b w:val="1"/>
          <w:sz w:val="20.0"/>
          <w:szCs w:val="20.0"/>
          <w:color w:val="FF0000"/>
          <w:rFonts w:ascii="Calibri"/>
          <w:lang w:val="en-us"/>
        </w:rPr>
        <w:tab/>
        <w:t xml:space="preserve">        </w:t>
      </w:r>
      <w:r>
        <w:rPr>
          <w:b w:val="1"/>
          <w:sz w:val="20.0"/>
          <w:szCs w:val="20.0"/>
          <w:color w:val="FF0000"/>
          <w:rFonts w:ascii="Calibri"/>
          <w:lang w:val="en-us"/>
        </w:rPr>
        <w:t>&lt;/xs:sequence&gt;</w:t>
      </w:r>
    </w:p>
    <w:p>
      <w:pPr>
        <w:pStyle w:val="Sinespaciado"/>
        <w:rPr>
          <w:b w:val="1"/>
          <w:sz w:val="20.0"/>
          <w:szCs w:val="20.0"/>
          <w:color w:val="FF0000"/>
          <w:rFonts w:ascii="Calibri"/>
          <w:lang w:val="en-us"/>
        </w:rPr>
      </w:pPr>
      <w:r>
        <w:rPr>
          <w:b w:val="1"/>
          <w:sz w:val="20.0"/>
          <w:szCs w:val="20.0"/>
          <w:color w:val="FF0000"/>
          <w:rFonts w:ascii="Calibri"/>
          <w:lang w:val="en-us"/>
        </w:rPr>
        <w:tab/>
      </w:r>
      <w:r>
        <w:rPr>
          <w:b w:val="1"/>
          <w:sz w:val="20.0"/>
          <w:szCs w:val="20.0"/>
          <w:color w:val="FF0000"/>
          <w:rFonts w:ascii="Calibri"/>
          <w:lang w:val="en-us"/>
        </w:rPr>
        <w:tab/>
      </w:r>
      <w:r>
        <w:rPr>
          <w:b w:val="1"/>
          <w:sz w:val="20.0"/>
          <w:szCs w:val="20.0"/>
          <w:color w:val="FF0000"/>
          <w:rFonts w:ascii="Calibri"/>
          <w:lang w:val="en-us"/>
        </w:rPr>
        <w:tab/>
      </w:r>
      <w:r>
        <w:rPr>
          <w:b w:val="1"/>
          <w:sz w:val="20.0"/>
          <w:szCs w:val="20.0"/>
          <w:color w:val="FF0000"/>
          <w:rFonts w:ascii="Calibri"/>
          <w:lang w:val="en-us"/>
        </w:rPr>
        <w:tab/>
        <w:t xml:space="preserve">                </w:t>
      </w:r>
      <w:r>
        <w:rPr>
          <w:b w:val="1"/>
          <w:sz w:val="20.0"/>
          <w:szCs w:val="20.0"/>
          <w:color w:val="FF0000"/>
          <w:rFonts w:ascii="Calibri"/>
          <w:lang w:val="en-us"/>
        </w:rPr>
        <w:t>&lt;/xs:complexType&gt;</w:t>
      </w:r>
    </w:p>
    <w:p>
      <w:pPr>
        <w:pStyle w:val="Sinespaciado"/>
        <w:rPr>
          <w:b w:val="1"/>
          <w:sz w:val="20.0"/>
          <w:szCs w:val="20.0"/>
          <w:color w:val="FF0000"/>
          <w:rFonts w:ascii="Calibri"/>
          <w:lang w:val="en-us"/>
        </w:rPr>
      </w:pPr>
      <w:r>
        <w:rPr>
          <w:b w:val="1"/>
          <w:sz w:val="20.0"/>
          <w:szCs w:val="20.0"/>
          <w:color w:val="FF0000"/>
          <w:rFonts w:ascii="Calibri"/>
          <w:lang w:val="en-us"/>
        </w:rPr>
        <w:tab/>
      </w:r>
      <w:r>
        <w:rPr>
          <w:b w:val="1"/>
          <w:sz w:val="20.0"/>
          <w:szCs w:val="20.0"/>
          <w:color w:val="FF0000"/>
          <w:rFonts w:ascii="Calibri"/>
          <w:lang w:val="en-us"/>
        </w:rPr>
        <w:tab/>
      </w:r>
      <w:r>
        <w:rPr>
          <w:b w:val="1"/>
          <w:sz w:val="20.0"/>
          <w:szCs w:val="20.0"/>
          <w:color w:val="FF0000"/>
          <w:rFonts w:ascii="Calibri"/>
          <w:lang w:val="en-us"/>
        </w:rPr>
        <w:tab/>
      </w:r>
      <w:r>
        <w:rPr>
          <w:b w:val="1"/>
          <w:sz w:val="20.0"/>
          <w:szCs w:val="20.0"/>
          <w:color w:val="FF0000"/>
          <w:rFonts w:ascii="Calibri"/>
          <w:lang w:val="en-us"/>
        </w:rPr>
        <w:tab/>
        <w:t xml:space="preserve">        </w:t>
      </w:r>
      <w:r>
        <w:rPr>
          <w:b w:val="1"/>
          <w:sz w:val="20.0"/>
          <w:szCs w:val="20.0"/>
          <w:color w:val="FF0000"/>
          <w:rFonts w:ascii="Calibri"/>
          <w:lang w:val="en-us"/>
        </w:rPr>
        <w:t>&lt;/xs:element&gt;</w:t>
      </w:r>
    </w:p>
    <w:p>
      <w:pPr>
        <w:pStyle w:val="Sinespaciado"/>
        <w:rPr>
          <w:b w:val="1"/>
          <w:sz w:val="20.0"/>
          <w:szCs w:val="20.0"/>
          <w:color w:val="FF0000"/>
          <w:rFonts w:ascii="Calibri"/>
          <w:lang w:val="en-us"/>
        </w:rPr>
      </w:pPr>
      <w:r>
        <w:rPr>
          <w:b w:val="1"/>
          <w:sz w:val="20.0"/>
          <w:szCs w:val="20.0"/>
          <w:color w:val="FF0000"/>
          <w:rFonts w:ascii="Calibri"/>
          <w:lang w:val="en-us"/>
        </w:rPr>
        <w:tab/>
      </w:r>
      <w:r>
        <w:rPr>
          <w:b w:val="1"/>
          <w:sz w:val="20.0"/>
          <w:szCs w:val="20.0"/>
          <w:color w:val="FF0000"/>
          <w:rFonts w:ascii="Calibri"/>
          <w:lang w:val="en-us"/>
        </w:rPr>
        <w:tab/>
      </w:r>
      <w:r>
        <w:rPr>
          <w:b w:val="1"/>
          <w:sz w:val="20.0"/>
          <w:szCs w:val="20.0"/>
          <w:color w:val="FF0000"/>
          <w:rFonts w:ascii="Calibri"/>
          <w:lang w:val="en-us"/>
        </w:rPr>
        <w:tab/>
      </w:r>
      <w:r>
        <w:rPr>
          <w:b w:val="1"/>
          <w:sz w:val="20.0"/>
          <w:szCs w:val="20.0"/>
          <w:color w:val="FF0000"/>
          <w:rFonts w:ascii="Calibri"/>
          <w:lang w:val="en-us"/>
        </w:rPr>
        <w:tab/>
      </w:r>
      <w:r>
        <w:rPr>
          <w:b w:val="1"/>
          <w:sz w:val="20.0"/>
          <w:szCs w:val="20.0"/>
          <w:color w:val="FF0000"/>
          <w:rFonts w:ascii="Calibri"/>
          <w:lang w:val="en-us"/>
        </w:rPr>
        <w:t>&lt;/xs:sequence&gt;</w:t>
      </w:r>
    </w:p>
    <w:p>
      <w:pPr>
        <w:pStyle w:val="Sinespaciado"/>
        <w:ind w:left="2127"/>
        <w:rPr>
          <w:b w:val="1"/>
          <w:sz w:val="20.0"/>
          <w:szCs w:val="20.0"/>
          <w:color w:val="FF0000"/>
          <w:rFonts w:ascii="Calibri"/>
          <w:lang w:val="en-us"/>
        </w:rPr>
      </w:pPr>
      <w:r>
        <w:rPr>
          <w:b w:val="1"/>
          <w:sz w:val="20.0"/>
          <w:szCs w:val="20.0"/>
          <w:color w:val="FF0000"/>
          <w:rFonts w:ascii="Calibri"/>
          <w:lang w:val="en-us"/>
        </w:rPr>
        <w:t xml:space="preserve">        </w:t>
      </w:r>
      <w:r>
        <w:rPr>
          <w:b w:val="1"/>
          <w:sz w:val="20.0"/>
          <w:szCs w:val="20.0"/>
          <w:color w:val="FF0000"/>
          <w:rFonts w:ascii="Calibri"/>
          <w:lang w:val="en-us"/>
        </w:rPr>
        <w:t>&lt;/xs:complexType&gt;</w:t>
      </w:r>
    </w:p>
    <w:p>
      <w:pPr>
        <w:pStyle w:val="Sinespaciado"/>
        <w:ind w:left="1418" w:firstLine="709"/>
        <w:rPr>
          <w:b w:val="1"/>
          <w:sz w:val="20.0"/>
          <w:szCs w:val="20.0"/>
          <w:color w:val="FF0000"/>
          <w:rFonts w:ascii="Calibri"/>
          <w:lang w:val="en-us"/>
        </w:rPr>
      </w:pPr>
      <w:r>
        <w:rPr>
          <w:b w:val="1"/>
          <w:sz w:val="20.0"/>
          <w:szCs w:val="20.0"/>
          <w:color w:val="FF0000"/>
          <w:rFonts w:ascii="Calibri"/>
          <w:lang w:val="en-us"/>
        </w:rPr>
        <w:t>&lt;/xs:element&gt;</w:t>
      </w:r>
    </w:p>
    <w:p>
      <w:pPr>
        <w:pStyle w:val="Sinespaciado"/>
        <w:rPr>
          <w:b w:val="1"/>
          <w:sz w:val="20.0"/>
          <w:szCs w:val="20.0"/>
          <w:color w:val="FF0000"/>
          <w:rFonts w:ascii="Calibri"/>
          <w:lang w:val="en-us"/>
        </w:rPr>
      </w:pPr>
      <w:r>
        <w:rPr>
          <w:b w:val="1"/>
          <w:sz w:val="20.0"/>
          <w:szCs w:val="20.0"/>
          <w:color w:val="FF0000"/>
          <w:rFonts w:ascii="Calibri"/>
          <w:lang w:val="en-us"/>
        </w:rPr>
        <w:tab/>
      </w:r>
      <w:r>
        <w:rPr>
          <w:b w:val="1"/>
          <w:sz w:val="20.0"/>
          <w:szCs w:val="20.0"/>
          <w:color w:val="FF0000"/>
          <w:rFonts w:ascii="Calibri"/>
          <w:lang w:val="en-us"/>
        </w:rPr>
        <w:tab/>
        <w:t xml:space="preserve">        </w:t>
      </w:r>
      <w:r>
        <w:rPr>
          <w:b w:val="1"/>
          <w:sz w:val="20.0"/>
          <w:szCs w:val="20.0"/>
          <w:color w:val="FF0000"/>
          <w:rFonts w:ascii="Calibri"/>
          <w:lang w:val="en-us"/>
        </w:rPr>
        <w:t>&lt;/xs:sequence&gt;</w:t>
      </w:r>
    </w:p>
    <w:p>
      <w:pPr>
        <w:pStyle w:val="Sinespaciado"/>
        <w:rPr>
          <w:b w:val="1"/>
          <w:sz w:val="20.0"/>
          <w:szCs w:val="20.0"/>
          <w:color w:val="FF0000"/>
          <w:rFonts w:ascii="Calibri"/>
          <w:lang w:val="en-us"/>
        </w:rPr>
      </w:pPr>
      <w:r>
        <w:rPr>
          <w:b w:val="1"/>
          <w:sz w:val="20.0"/>
          <w:szCs w:val="20.0"/>
          <w:color w:val="FF0000"/>
          <w:rFonts w:ascii="Calibri"/>
          <w:lang w:val="en-us"/>
        </w:rPr>
        <w:tab/>
      </w:r>
      <w:r>
        <w:rPr>
          <w:b w:val="1"/>
          <w:sz w:val="20.0"/>
          <w:szCs w:val="20.0"/>
          <w:color w:val="FF0000"/>
          <w:rFonts w:ascii="Calibri"/>
          <w:lang w:val="en-us"/>
        </w:rPr>
        <w:tab/>
        <w:t>&lt;/xs:complextype&gt;</w:t>
      </w:r>
    </w:p>
    <w:p>
      <w:pPr>
        <w:pStyle w:val="Sinespaciado"/>
        <w:ind w:firstLine="709"/>
        <w:rPr>
          <w:b w:val="1"/>
          <w:sz w:val="20.0"/>
          <w:szCs w:val="20.0"/>
          <w:color w:val="FF0000"/>
          <w:rFonts w:ascii="Calibri"/>
          <w:lang w:val="en-us"/>
        </w:rPr>
      </w:pPr>
      <w:r>
        <w:rPr>
          <w:b w:val="1"/>
          <w:sz w:val="20.0"/>
          <w:szCs w:val="20.0"/>
          <w:color w:val="FF0000"/>
          <w:rFonts w:ascii="Calibri"/>
          <w:lang w:val="en-us"/>
        </w:rPr>
        <w:t>&lt;/xs:element&gt;</w:t>
      </w:r>
    </w:p>
    <w:p>
      <w:pPr>
        <w:pStyle w:val="Sinespaciado"/>
        <w:rPr>
          <w:b w:val="1"/>
          <w:sz w:val="20.0"/>
          <w:szCs w:val="20.0"/>
          <w:color w:val="FF0000"/>
          <w:rFonts w:ascii="Calibri"/>
          <w:lang w:val="en-us"/>
        </w:rPr>
      </w:pPr>
      <w:r>
        <w:rPr>
          <w:b w:val="1"/>
          <w:sz w:val="20.0"/>
          <w:szCs w:val="20.0"/>
          <w:color w:val="FF0000"/>
          <w:rFonts w:ascii="Calibri"/>
          <w:lang w:val="en-us"/>
        </w:rPr>
        <w:t>&lt;/xs:schema&gt;</w:t>
      </w:r>
    </w:p>
    <w:p>
      <w:pPr>
        <w:pStyle w:val="Textbody"/>
        <w:rPr>
          <w:lang w:val="en-us"/>
        </w:rPr>
      </w:pPr>
    </w:p>
    <w:p>
      <w:pPr>
        <w:pStyle w:val="Textbody"/>
        <w:numPr>
          <w:ilvl w:val="0"/>
          <w:numId w:val="6"/>
        </w:numPr>
      </w:pPr>
      <w:r>
        <w:t>Generar un fichero xsl para que la información xml aparezca de la siguiente forma en la página web. (</w:t>
      </w:r>
      <w:r>
        <w:t>2  ptos)</w:t>
      </w:r>
    </w:p>
    <w:p>
      <w:pPr>
        <w:pStyle w:val="Textbody"/>
        <w:numPr>
          <w:ilvl w:val="1"/>
          <w:numId w:val="6"/>
        </w:numPr>
      </w:pPr>
      <w:r>
        <w:rPr>
          <w:sz w:val="20.0"/>
          <w:szCs w:val="20.0"/>
          <w:rFonts w:ascii="Courier New" w:cs="Courier New" w:hAnsi="Courier New"/>
        </w:rPr>
        <w:t>Artículos que no sean de Sociedad ordenados por el número de páginas</w:t>
      </w:r>
    </w:p>
    <w:p>
      <w:pPr>
        <w:pStyle w:val="Textbody"/>
        <w:numPr>
          <w:ilvl w:val="1"/>
          <w:numId w:val="6"/>
        </w:numPr>
      </w:pPr>
      <w:r>
        <w:t>Si no hay enlace debe aparecer un texto que lo indique.</w:t>
      </w:r>
    </w:p>
    <w:p>
      <w:pPr>
        <w:pStyle w:val="Textbody"/>
        <w:numPr>
          <w:ilvl w:val="1"/>
          <w:numId w:val="6"/>
        </w:numPr>
      </w:pPr>
      <w:r>
        <w:t>Enlace  debe ser un enlace la web si existe..</w:t>
      </w:r>
    </w:p>
    <w:p>
      <w:pPr>
        <w:pStyle w:val="Textbody"/>
      </w:pPr>
      <w:r>
        <w:t xml:space="preserve"> </w:t>
      </w:r>
    </w:p>
    <w:tbl>
      <w:tblPr>
        <w:tblW w:w="9967" w:type="dxa"/>
        <w:jc w:val="center"/>
        <w:tblBorders/>
        <w:tblCellMar>
          <w:left w:w="10" w:type="dxa"/>
          <w:right w:w="10" w:type="dxa"/>
        </w:tblCellMar>
      </w:tblPr>
      <w:tblGrid>
        <w:gridCol w:w="1990"/>
        <w:gridCol w:w="1992"/>
        <w:gridCol w:w="1991"/>
        <w:gridCol w:w="3994"/>
      </w:tblGrid>
      <w:tr>
        <w:trPr/>
        <w:tc>
          <w:tcPr>
            <w:tcW w:w="9967" w:type="dxa"/>
            <w:gridSpan w:val="4"/>
            <w:tcBorders>
              <w:top w:val="single" w:sz="4" w:space="0" w:color="0"/>
              <w:bottom w:val="single" w:sz="4" w:space="0" w:color="0"/>
              <w:left w:val="single" w:sz="4" w:space="0" w:color="0"/>
              <w:right w:val="single" w:sz="4" w:space="0" w:color="0"/>
            </w:tcBorders>
            <w:vAlign w:val="top"/>
            <w:shd w:val="clear" w:color="auto" w:fill="737373"/>
          </w:tcPr>
          <w:p>
            <w:pPr>
              <w:pStyle w:val="Standard"/>
              <w:jc w:val="center"/>
            </w:pPr>
            <w:r>
              <w:t>ARTÍCULOS</w:t>
            </w:r>
          </w:p>
        </w:tc>
      </w:tr>
      <w:tr>
        <w:trPr/>
        <w:tc>
          <w:tcPr>
            <w:tcW w:w="1990" w:type="dxa"/>
            <w:tcBorders>
              <w:top w:val="single" w:sz="4" w:space="0" w:color="0"/>
              <w:bottom w:val="single" w:sz="4" w:space="0" w:color="0"/>
              <w:left w:val="single" w:sz="4" w:space="0" w:color="0"/>
            </w:tcBorders>
            <w:vAlign w:val="top"/>
            <w:shd w:val="clear" w:color="auto" w:fill="auto"/>
          </w:tcPr>
          <w:p>
            <w:pPr>
              <w:pStyle w:val="Standard"/>
              <w:jc w:val="center"/>
            </w:pPr>
            <w:r>
              <w:t>Título</w:t>
            </w:r>
          </w:p>
        </w:tc>
        <w:tc>
          <w:tcPr>
            <w:tcW w:w="1992" w:type="dxa"/>
            <w:tcBorders>
              <w:top w:val="single" w:sz="4" w:space="0" w:color="0"/>
              <w:bottom w:val="single" w:sz="4" w:space="0" w:color="0"/>
              <w:left w:val="single" w:sz="4" w:space="0" w:color="0"/>
            </w:tcBorders>
            <w:vAlign w:val="top"/>
            <w:shd w:val="clear" w:color="auto" w:fill="auto"/>
          </w:tcPr>
          <w:p>
            <w:pPr>
              <w:pStyle w:val="Standard"/>
              <w:jc w:val="center"/>
            </w:pPr>
            <w:r>
              <w:t>Tipo</w:t>
            </w:r>
          </w:p>
        </w:tc>
        <w:tc>
          <w:tcPr>
            <w:tcW w:w="1991" w:type="dxa"/>
            <w:tcBorders>
              <w:top w:val="single" w:sz="4" w:space="0" w:color="0"/>
              <w:bottom w:val="single" w:sz="4" w:space="0" w:color="0"/>
              <w:left w:val="single" w:sz="4" w:space="0" w:color="0"/>
            </w:tcBorders>
            <w:vAlign w:val="top"/>
            <w:shd w:val="clear" w:color="auto" w:fill="auto"/>
          </w:tcPr>
          <w:p>
            <w:pPr>
              <w:pStyle w:val="Standard"/>
              <w:jc w:val="center"/>
            </w:pPr>
            <w:r>
              <w:t>Autor</w:t>
            </w:r>
          </w:p>
        </w:tc>
        <w:tc>
          <w:tcPr>
            <w:tcW w:w="3994" w:type="dxa"/>
            <w:tcBorders>
              <w:top w:val="single" w:sz="4" w:space="0" w:color="0"/>
              <w:bottom w:val="single" w:sz="4" w:space="0" w:color="0"/>
              <w:left w:val="single" w:sz="4" w:space="0" w:color="0"/>
              <w:right w:val="single" w:sz="4" w:space="0" w:color="0"/>
            </w:tcBorders>
            <w:vAlign w:val="top"/>
            <w:shd w:val="clear" w:color="auto" w:fill="auto"/>
          </w:tcPr>
          <w:p>
            <w:pPr>
              <w:pStyle w:val="Standard"/>
              <w:jc w:val="center"/>
            </w:pPr>
            <w:r>
              <w:t>Enlace</w:t>
            </w:r>
          </w:p>
        </w:tc>
      </w:tr>
      <w:tr>
        <w:trPr/>
        <w:tc>
          <w:tcPr>
            <w:tcW w:w="1990" w:type="dxa"/>
            <w:tcBorders>
              <w:top w:val="single" w:sz="4" w:space="0" w:color="0"/>
              <w:bottom w:val="single" w:sz="4" w:space="0" w:color="0"/>
              <w:left w:val="single" w:sz="4" w:space="0" w:color="0"/>
            </w:tcBorders>
            <w:vAlign w:val="top"/>
            <w:shd w:val="clear" w:color="auto" w:fill="auto"/>
          </w:tcPr>
          <w:p>
            <w:pPr>
              <w:pStyle w:val="Standard"/>
            </w:pPr>
          </w:p>
        </w:tc>
        <w:tc>
          <w:tcPr>
            <w:tcW w:w="1992" w:type="dxa"/>
            <w:tcBorders>
              <w:top w:val="single" w:sz="4" w:space="0" w:color="0"/>
              <w:bottom w:val="single" w:sz="4" w:space="0" w:color="0"/>
              <w:left w:val="single" w:sz="4" w:space="0" w:color="0"/>
            </w:tcBorders>
            <w:vAlign w:val="top"/>
            <w:shd w:val="clear" w:color="auto" w:fill="auto"/>
          </w:tcPr>
          <w:p>
            <w:pPr>
              <w:pStyle w:val="Standard"/>
            </w:pPr>
          </w:p>
        </w:tc>
        <w:tc>
          <w:tcPr>
            <w:tcW w:w="1991" w:type="dxa"/>
            <w:tcBorders>
              <w:top w:val="single" w:sz="4" w:space="0" w:color="0"/>
              <w:bottom w:val="single" w:sz="4" w:space="0" w:color="0"/>
              <w:left w:val="single" w:sz="4" w:space="0" w:color="0"/>
            </w:tcBorders>
            <w:vAlign w:val="top"/>
            <w:shd w:val="clear" w:color="auto" w:fill="auto"/>
          </w:tcPr>
          <w:p>
            <w:pPr>
              <w:pStyle w:val="Standard"/>
            </w:pPr>
          </w:p>
        </w:tc>
        <w:tc>
          <w:tcPr>
            <w:tcW w:w="3994" w:type="dxa"/>
            <w:tcBorders>
              <w:top w:val="single" w:sz="4" w:space="0" w:color="0"/>
              <w:bottom w:val="single" w:sz="4" w:space="0" w:color="0"/>
              <w:left w:val="single" w:sz="4" w:space="0" w:color="0"/>
              <w:right w:val="single" w:sz="4" w:space="0" w:color="0"/>
            </w:tcBorders>
            <w:vAlign w:val="top"/>
            <w:shd w:val="clear" w:color="auto" w:fill="auto"/>
          </w:tcPr>
          <w:p>
            <w:pPr>
              <w:pStyle w:val="Standard"/>
            </w:pPr>
          </w:p>
        </w:tc>
      </w:tr>
      <w:tr>
        <w:trPr/>
        <w:tc>
          <w:tcPr>
            <w:tcW w:w="1990" w:type="dxa"/>
            <w:tcBorders>
              <w:top w:val="single" w:sz="4" w:space="0" w:color="0"/>
              <w:bottom w:val="single" w:sz="4" w:space="0" w:color="0"/>
              <w:left w:val="single" w:sz="4" w:space="0" w:color="0"/>
            </w:tcBorders>
            <w:vAlign w:val="top"/>
            <w:shd w:val="clear" w:color="auto" w:fill="auto"/>
          </w:tcPr>
          <w:p>
            <w:pPr>
              <w:pStyle w:val="Standard"/>
            </w:pPr>
          </w:p>
        </w:tc>
        <w:tc>
          <w:tcPr>
            <w:tcW w:w="1992" w:type="dxa"/>
            <w:tcBorders>
              <w:top w:val="single" w:sz="4" w:space="0" w:color="0"/>
              <w:bottom w:val="single" w:sz="4" w:space="0" w:color="0"/>
              <w:left w:val="single" w:sz="4" w:space="0" w:color="0"/>
            </w:tcBorders>
            <w:vAlign w:val="top"/>
            <w:shd w:val="clear" w:color="auto" w:fill="auto"/>
          </w:tcPr>
          <w:p>
            <w:pPr>
              <w:pStyle w:val="Standard"/>
            </w:pPr>
          </w:p>
        </w:tc>
        <w:tc>
          <w:tcPr>
            <w:tcW w:w="1991" w:type="dxa"/>
            <w:tcBorders>
              <w:top w:val="single" w:sz="4" w:space="0" w:color="0"/>
              <w:bottom w:val="single" w:sz="4" w:space="0" w:color="0"/>
              <w:left w:val="single" w:sz="4" w:space="0" w:color="0"/>
            </w:tcBorders>
            <w:vAlign w:val="top"/>
            <w:shd w:val="clear" w:color="auto" w:fill="auto"/>
          </w:tcPr>
          <w:p>
            <w:pPr>
              <w:pStyle w:val="Standard"/>
            </w:pPr>
          </w:p>
        </w:tc>
        <w:tc>
          <w:tcPr>
            <w:tcW w:w="3994" w:type="dxa"/>
            <w:tcBorders>
              <w:top w:val="single" w:sz="4" w:space="0" w:color="0"/>
              <w:bottom w:val="single" w:sz="4" w:space="0" w:color="0"/>
              <w:left w:val="single" w:sz="4" w:space="0" w:color="0"/>
              <w:right w:val="single" w:sz="4" w:space="0" w:color="0"/>
            </w:tcBorders>
            <w:vAlign w:val="top"/>
            <w:shd w:val="clear" w:color="auto" w:fill="auto"/>
          </w:tcPr>
          <w:p>
            <w:pPr>
              <w:pStyle w:val="Standard"/>
            </w:pPr>
          </w:p>
        </w:tc>
      </w:tr>
    </w:tbl>
    <w:p>
      <w:pPr>
        <w:pStyle w:val="Textbody"/>
      </w:pPr>
    </w:p>
    <w:p>
      <w:pPr>
        <w:pStyle w:val="Sinespaciado"/>
        <w:rPr>
          <w:b w:val="1"/>
          <w:sz w:val="20.0"/>
          <w:szCs w:val="20.0"/>
          <w:color w:val="FF0000"/>
          <w:rFonts w:ascii="Calibri"/>
          <w:lang w:val="en-us"/>
        </w:rPr>
      </w:pPr>
      <w:r>
        <w:rPr>
          <w:b w:val="1"/>
          <w:sz w:val="20.0"/>
          <w:szCs w:val="20.0"/>
          <w:color w:val="FF0000"/>
          <w:rFonts w:ascii="Calibri"/>
          <w:lang w:val="en-us"/>
        </w:rPr>
        <w:t xml:space="preserve">&lt;?xml version="1.0" </w:t>
      </w:r>
      <w:r>
        <w:rPr>
          <w:b w:val="1"/>
          <w:sz w:val="20.0"/>
          <w:szCs w:val="20.0"/>
          <w:color w:val="FF0000"/>
          <w:rFonts w:ascii="Calibri"/>
          <w:lang w:val="en-us"/>
        </w:rPr>
        <w:t>encoding="UTF-8"?&gt;</w:t>
      </w:r>
    </w:p>
    <w:p>
      <w:pPr>
        <w:pStyle w:val="Sinespaciado"/>
        <w:rPr>
          <w:b w:val="1"/>
          <w:sz w:val="20.0"/>
          <w:szCs w:val="20.0"/>
          <w:color w:val="FF0000"/>
          <w:rFonts w:ascii="Calibri"/>
          <w:lang w:val="en-us"/>
        </w:rPr>
      </w:pPr>
    </w:p>
    <w:p>
      <w:pPr>
        <w:pStyle w:val="Sinespaciado"/>
        <w:rPr>
          <w:b w:val="1"/>
          <w:sz w:val="20.0"/>
          <w:szCs w:val="20.0"/>
          <w:color w:val="FF0000"/>
          <w:rFonts w:ascii="Calibri"/>
          <w:lang w:val="en-us"/>
        </w:rPr>
      </w:pPr>
      <w:r>
        <w:rPr>
          <w:b w:val="1"/>
          <w:sz w:val="20.0"/>
          <w:szCs w:val="20.0"/>
          <w:color w:val="FF0000"/>
          <w:rFonts w:ascii="Calibri"/>
          <w:lang w:val="en-us"/>
        </w:rPr>
        <w:t>&lt;xsl:stylesheet version="1.0" xmlns:xsl="http://www.w3.org/1999/XSL/Transform"&gt;</w:t>
      </w:r>
    </w:p>
    <w:p>
      <w:pPr>
        <w:pStyle w:val="Sinespaciado"/>
        <w:rPr>
          <w:b w:val="1"/>
          <w:sz w:val="20.0"/>
          <w:szCs w:val="20.0"/>
          <w:color w:val="FF0000"/>
          <w:rFonts w:ascii="Calibri"/>
          <w:lang w:val="en-us"/>
        </w:rPr>
      </w:pPr>
      <w:r>
        <w:rPr>
          <w:b w:val="1"/>
          <w:sz w:val="20.0"/>
          <w:szCs w:val="20.0"/>
          <w:color w:val="FF0000"/>
          <w:rFonts w:ascii="Calibri"/>
          <w:lang w:val="en-us"/>
        </w:rPr>
        <w:t xml:space="preserve">        </w:t>
      </w:r>
      <w:r>
        <w:rPr>
          <w:b w:val="1"/>
          <w:sz w:val="20.0"/>
          <w:szCs w:val="20.0"/>
          <w:color w:val="FF0000"/>
          <w:rFonts w:ascii="Calibri"/>
          <w:lang w:val="en-us"/>
        </w:rPr>
        <w:t>&lt;xsl:template match="/datos"&gt;</w:t>
      </w:r>
    </w:p>
    <w:p>
      <w:pPr>
        <w:pStyle w:val="Sinespaciado"/>
        <w:rPr>
          <w:b w:val="1"/>
          <w:sz w:val="20.0"/>
          <w:szCs w:val="20.0"/>
          <w:color w:val="FF0000"/>
          <w:rFonts w:ascii="Calibri"/>
          <w:lang w:val="en-us"/>
        </w:rPr>
      </w:pPr>
      <w:r>
        <w:rPr>
          <w:b w:val="1"/>
          <w:sz w:val="20.0"/>
          <w:szCs w:val="20.0"/>
          <w:color w:val="FF0000"/>
          <w:rFonts w:ascii="Calibri"/>
          <w:lang w:val="en-us"/>
        </w:rPr>
        <w:tab/>
        <w:t>&lt;html&gt;</w:t>
      </w:r>
    </w:p>
    <w:p>
      <w:pPr>
        <w:pStyle w:val="Sinespaciado"/>
        <w:ind w:firstLine="709"/>
        <w:rPr>
          <w:b w:val="1"/>
          <w:sz w:val="20.0"/>
          <w:szCs w:val="20.0"/>
          <w:color w:val="FF0000"/>
          <w:rFonts w:ascii="Calibri"/>
          <w:lang w:val="en-us"/>
        </w:rPr>
      </w:pPr>
      <w:r>
        <w:rPr>
          <w:b w:val="1"/>
          <w:sz w:val="20.0"/>
          <w:szCs w:val="20.0"/>
          <w:color w:val="FF0000"/>
          <w:rFonts w:ascii="Calibri"/>
          <w:lang w:val="en-us"/>
        </w:rPr>
        <w:t xml:space="preserve">        &lt;h</w:t>
      </w:r>
      <w:r>
        <w:rPr>
          <w:b w:val="1"/>
          <w:sz w:val="20.0"/>
          <w:szCs w:val="20.0"/>
          <w:color w:val="FF0000"/>
          <w:rFonts w:ascii="Calibri"/>
          <w:lang w:val="en-us"/>
        </w:rPr>
        <w:t>ead&gt;</w:t>
      </w:r>
    </w:p>
    <w:p>
      <w:pPr>
        <w:pStyle w:val="Sinespaciado"/>
        <w:ind w:left="709" w:firstLine="709"/>
        <w:rPr>
          <w:b w:val="1"/>
          <w:sz w:val="20.0"/>
          <w:szCs w:val="20.0"/>
          <w:color w:val="FF0000"/>
          <w:rFonts w:ascii="Calibri"/>
        </w:rPr>
      </w:pPr>
      <w:r>
        <w:rPr>
          <w:b w:val="1"/>
          <w:sz w:val="20.0"/>
          <w:szCs w:val="20.0"/>
          <w:color w:val="FF0000"/>
          <w:rFonts w:ascii="Calibri"/>
        </w:rPr>
        <w:t>&lt;title&gt;Huelkom tu de llangol&lt;/title&gt;</w:t>
      </w:r>
    </w:p>
    <w:p>
      <w:pPr>
        <w:pStyle w:val="Sinespaciado"/>
        <w:rPr>
          <w:b w:val="1"/>
          <w:sz w:val="20.0"/>
          <w:szCs w:val="20.0"/>
          <w:color w:val="FF0000"/>
          <w:rFonts w:ascii="Calibri"/>
          <w:lang w:val="en-us"/>
        </w:rPr>
      </w:pPr>
      <w:r>
        <w:rPr>
          <w:b w:val="1"/>
          <w:sz w:val="20.0"/>
          <w:szCs w:val="20.0"/>
          <w:color w:val="FF0000"/>
          <w:rFonts w:ascii="Calibri"/>
        </w:rPr>
        <w:tab/>
      </w:r>
      <w:r>
        <w:rPr>
          <w:b w:val="1"/>
          <w:sz w:val="20.0"/>
          <w:szCs w:val="20.0"/>
          <w:color w:val="FF0000"/>
          <w:rFonts w:ascii="Calibri"/>
        </w:rPr>
        <w:tab/>
      </w:r>
      <w:r>
        <w:rPr>
          <w:b w:val="1"/>
          <w:sz w:val="20.0"/>
          <w:szCs w:val="20.0"/>
          <w:color w:val="FF0000"/>
          <w:rFonts w:ascii="Calibri"/>
          <w:lang w:val="en-us"/>
        </w:rPr>
        <w:t xml:space="preserve">        &lt;style type="text/css"&gt;</w:t>
      </w:r>
    </w:p>
    <w:p>
      <w:pPr>
        <w:pStyle w:val="Sinespaciado"/>
        <w:rPr>
          <w:b w:val="1"/>
          <w:sz w:val="20.0"/>
          <w:szCs w:val="20.0"/>
          <w:color w:val="FF0000"/>
          <w:rFonts w:ascii="Calibri"/>
          <w:lang w:val="en-us"/>
        </w:rPr>
      </w:pPr>
      <w:r>
        <w:rPr>
          <w:b w:val="1"/>
          <w:sz w:val="20.0"/>
          <w:szCs w:val="20.0"/>
          <w:color w:val="FF0000"/>
          <w:rFonts w:ascii="Calibri"/>
          <w:lang w:val="en-us"/>
        </w:rPr>
        <w:tab/>
      </w:r>
      <w:r>
        <w:rPr>
          <w:b w:val="1"/>
          <w:sz w:val="20.0"/>
          <w:szCs w:val="20.0"/>
          <w:color w:val="FF0000"/>
          <w:rFonts w:ascii="Calibri"/>
          <w:lang w:val="en-us"/>
        </w:rPr>
        <w:tab/>
        <w:t xml:space="preserve">        &lt;/style&gt;</w:t>
      </w:r>
    </w:p>
    <w:p>
      <w:pPr>
        <w:pStyle w:val="Sinespaciado"/>
        <w:ind w:firstLine="709"/>
        <w:rPr>
          <w:b w:val="1"/>
          <w:sz w:val="20.0"/>
          <w:szCs w:val="20.0"/>
          <w:color w:val="FF0000"/>
          <w:rFonts w:ascii="Calibri"/>
          <w:lang w:val="en-us"/>
        </w:rPr>
      </w:pPr>
      <w:r>
        <w:rPr>
          <w:b w:val="1"/>
          <w:sz w:val="20.0"/>
          <w:szCs w:val="20.0"/>
          <w:color w:val="FF0000"/>
          <w:rFonts w:ascii="Calibri"/>
          <w:lang w:val="en-us"/>
        </w:rPr>
        <w:t xml:space="preserve">        </w:t>
      </w:r>
      <w:r>
        <w:rPr>
          <w:b w:val="1"/>
          <w:sz w:val="20.0"/>
          <w:szCs w:val="20.0"/>
          <w:color w:val="FF0000"/>
          <w:rFonts w:ascii="Calibri"/>
          <w:lang w:val="en-us"/>
        </w:rPr>
        <w:t>&lt;/head&gt;</w:t>
      </w:r>
    </w:p>
    <w:p>
      <w:pPr>
        <w:pStyle w:val="Sinespaciado"/>
        <w:ind w:firstLine="709"/>
        <w:rPr>
          <w:b w:val="1"/>
          <w:sz w:val="20.0"/>
          <w:szCs w:val="20.0"/>
          <w:color w:val="FF0000"/>
          <w:rFonts w:ascii="Calibri"/>
          <w:lang w:val="en-us"/>
        </w:rPr>
      </w:pPr>
      <w:r>
        <w:rPr>
          <w:b w:val="1"/>
          <w:sz w:val="20.0"/>
          <w:szCs w:val="20.0"/>
          <w:color w:val="FF0000"/>
          <w:rFonts w:ascii="Calibri"/>
          <w:lang w:val="en-us"/>
        </w:rPr>
        <w:t xml:space="preserve">        &lt;</w:t>
      </w:r>
      <w:r>
        <w:rPr>
          <w:b w:val="1"/>
          <w:sz w:val="20.0"/>
          <w:szCs w:val="20.0"/>
          <w:color w:val="FF0000"/>
          <w:rFonts w:ascii="Calibri"/>
          <w:lang w:val="en-us"/>
        </w:rPr>
        <w:t>body&gt;</w:t>
      </w:r>
    </w:p>
    <w:p>
      <w:pPr>
        <w:pStyle w:val="Sinespaciado"/>
        <w:ind w:left="709" w:firstLine="709"/>
        <w:rPr>
          <w:b w:val="1"/>
          <w:sz w:val="20.0"/>
          <w:szCs w:val="20.0"/>
          <w:color w:val="FF0000"/>
          <w:rFonts w:ascii="Calibri"/>
          <w:lang w:val="en-us"/>
        </w:rPr>
      </w:pPr>
      <w:r>
        <w:rPr>
          <w:b w:val="1"/>
          <w:sz w:val="20.0"/>
          <w:szCs w:val="20.0"/>
          <w:color w:val="FF0000"/>
          <w:rFonts w:ascii="Calibri"/>
          <w:lang w:val="en-us"/>
        </w:rPr>
        <w:t>&lt;table border="4"&gt;</w:t>
      </w:r>
    </w:p>
    <w:p>
      <w:pPr>
        <w:pStyle w:val="Sinespaciado"/>
        <w:rPr>
          <w:b w:val="1"/>
          <w:sz w:val="20.0"/>
          <w:szCs w:val="20.0"/>
          <w:color w:val="FF0000"/>
          <w:rFonts w:ascii="Calibri"/>
          <w:lang w:val="en-us"/>
        </w:rPr>
      </w:pPr>
      <w:r>
        <w:rPr>
          <w:b w:val="1"/>
          <w:sz w:val="20.0"/>
          <w:szCs w:val="20.0"/>
          <w:color w:val="FF0000"/>
          <w:rFonts w:ascii="Calibri"/>
          <w:lang w:val="en-us"/>
        </w:rPr>
        <w:tab/>
      </w:r>
      <w:r>
        <w:rPr>
          <w:b w:val="1"/>
          <w:sz w:val="20.0"/>
          <w:szCs w:val="20.0"/>
          <w:color w:val="FF0000"/>
          <w:rFonts w:ascii="Calibri"/>
          <w:lang w:val="en-us"/>
        </w:rPr>
        <w:tab/>
      </w:r>
      <w:r>
        <w:rPr>
          <w:b w:val="1"/>
          <w:sz w:val="20.0"/>
          <w:szCs w:val="20.0"/>
          <w:color w:val="FF0000"/>
          <w:rFonts w:ascii="Calibri"/>
          <w:lang w:val="en-us"/>
        </w:rPr>
        <w:t xml:space="preserve">        </w:t>
      </w:r>
      <w:r>
        <w:rPr>
          <w:b w:val="1"/>
          <w:sz w:val="20.0"/>
          <w:szCs w:val="20.0"/>
          <w:color w:val="FF0000"/>
          <w:rFonts w:ascii="Calibri"/>
          <w:lang w:val="en-us"/>
        </w:rPr>
        <w:t>&lt;tr&gt;</w:t>
      </w:r>
    </w:p>
    <w:p>
      <w:pPr>
        <w:pStyle w:val="Sinespaciado"/>
        <w:rPr>
          <w:b w:val="1"/>
          <w:sz w:val="20.0"/>
          <w:szCs w:val="20.0"/>
          <w:color w:val="FF0000"/>
          <w:rFonts w:ascii="Calibri"/>
          <w:lang w:val="en-us"/>
        </w:rPr>
      </w:pPr>
      <w:r>
        <w:rPr>
          <w:b w:val="1"/>
          <w:sz w:val="20.0"/>
          <w:szCs w:val="20.0"/>
          <w:color w:val="FF0000"/>
          <w:rFonts w:ascii="Calibri"/>
          <w:lang w:val="en-us"/>
        </w:rPr>
        <w:tab/>
      </w:r>
      <w:r>
        <w:rPr>
          <w:b w:val="1"/>
          <w:sz w:val="20.0"/>
          <w:szCs w:val="20.0"/>
          <w:color w:val="FF0000"/>
          <w:rFonts w:ascii="Calibri"/>
          <w:lang w:val="en-us"/>
        </w:rPr>
        <w:tab/>
      </w:r>
      <w:r>
        <w:rPr>
          <w:b w:val="1"/>
          <w:sz w:val="20.0"/>
          <w:szCs w:val="20.0"/>
          <w:color w:val="FF0000"/>
          <w:rFonts w:ascii="Calibri"/>
          <w:lang w:val="en-us"/>
        </w:rPr>
        <w:tab/>
        <w:t>&lt;td colspan="4" bgcolor="gray"&gt;ARTICULOS&lt;/td&gt;</w:t>
      </w:r>
    </w:p>
    <w:p>
      <w:pPr>
        <w:pStyle w:val="Sinespaciado"/>
        <w:rPr>
          <w:b w:val="1"/>
          <w:sz w:val="20.0"/>
          <w:szCs w:val="20.0"/>
          <w:color w:val="FF0000"/>
          <w:rFonts w:ascii="Calibri"/>
          <w:lang w:val="en-us"/>
        </w:rPr>
      </w:pPr>
      <w:r>
        <w:rPr>
          <w:b w:val="1"/>
          <w:sz w:val="20.0"/>
          <w:szCs w:val="20.0"/>
          <w:color w:val="FF0000"/>
          <w:rFonts w:ascii="Calibri"/>
          <w:lang w:val="en-us"/>
        </w:rPr>
        <w:tab/>
      </w:r>
      <w:r>
        <w:rPr>
          <w:b w:val="1"/>
          <w:sz w:val="20.0"/>
          <w:szCs w:val="20.0"/>
          <w:color w:val="FF0000"/>
          <w:rFonts w:ascii="Calibri"/>
          <w:lang w:val="en-us"/>
        </w:rPr>
        <w:tab/>
      </w:r>
      <w:r>
        <w:rPr>
          <w:b w:val="1"/>
          <w:sz w:val="20.0"/>
          <w:szCs w:val="20.0"/>
          <w:color w:val="FF0000"/>
          <w:rFonts w:ascii="Calibri"/>
          <w:lang w:val="en-us"/>
        </w:rPr>
        <w:t xml:space="preserve">        </w:t>
      </w:r>
      <w:r>
        <w:rPr>
          <w:b w:val="1"/>
          <w:sz w:val="20.0"/>
          <w:szCs w:val="20.0"/>
          <w:color w:val="FF0000"/>
          <w:rFonts w:ascii="Calibri"/>
          <w:lang w:val="en-us"/>
        </w:rPr>
        <w:t>&lt;/tr&gt;</w:t>
      </w:r>
    </w:p>
    <w:p>
      <w:pPr>
        <w:pStyle w:val="Sinespaciado"/>
        <w:rPr>
          <w:b w:val="1"/>
          <w:sz w:val="20.0"/>
          <w:szCs w:val="20.0"/>
          <w:color w:val="FF0000"/>
          <w:rFonts w:ascii="Calibri"/>
          <w:lang w:val="en-us"/>
        </w:rPr>
      </w:pPr>
      <w:r>
        <w:rPr>
          <w:b w:val="1"/>
          <w:sz w:val="20.0"/>
          <w:szCs w:val="20.0"/>
          <w:color w:val="FF0000"/>
          <w:rFonts w:ascii="Calibri"/>
          <w:lang w:val="en-us"/>
        </w:rPr>
        <w:tab/>
      </w:r>
      <w:r>
        <w:rPr>
          <w:b w:val="1"/>
          <w:sz w:val="20.0"/>
          <w:szCs w:val="20.0"/>
          <w:color w:val="FF0000"/>
          <w:rFonts w:ascii="Calibri"/>
          <w:lang w:val="en-us"/>
        </w:rPr>
        <w:tab/>
      </w:r>
      <w:r>
        <w:rPr>
          <w:b w:val="1"/>
          <w:sz w:val="20.0"/>
          <w:szCs w:val="20.0"/>
          <w:color w:val="FF0000"/>
          <w:rFonts w:ascii="Calibri"/>
          <w:lang w:val="en-us"/>
        </w:rPr>
        <w:t xml:space="preserve">        </w:t>
      </w:r>
      <w:r>
        <w:rPr>
          <w:b w:val="1"/>
          <w:sz w:val="20.0"/>
          <w:szCs w:val="20.0"/>
          <w:color w:val="FF0000"/>
          <w:rFonts w:ascii="Calibri"/>
          <w:lang w:val="en-us"/>
        </w:rPr>
        <w:t>&lt;tr&gt;</w:t>
      </w:r>
    </w:p>
    <w:p>
      <w:pPr>
        <w:pStyle w:val="Sinespaciado"/>
        <w:rPr>
          <w:b w:val="1"/>
          <w:sz w:val="20.0"/>
          <w:szCs w:val="20.0"/>
          <w:color w:val="FF0000"/>
          <w:rFonts w:ascii="Calibri"/>
          <w:lang w:val="en-us"/>
        </w:rPr>
      </w:pPr>
      <w:r>
        <w:rPr>
          <w:b w:val="1"/>
          <w:sz w:val="20.0"/>
          <w:szCs w:val="20.0"/>
          <w:color w:val="FF0000"/>
          <w:rFonts w:ascii="Calibri"/>
          <w:lang w:val="en-us"/>
        </w:rPr>
        <w:tab/>
      </w:r>
      <w:r>
        <w:rPr>
          <w:b w:val="1"/>
          <w:sz w:val="20.0"/>
          <w:szCs w:val="20.0"/>
          <w:color w:val="FF0000"/>
          <w:rFonts w:ascii="Calibri"/>
          <w:lang w:val="en-us"/>
        </w:rPr>
        <w:tab/>
      </w:r>
      <w:r>
        <w:rPr>
          <w:b w:val="1"/>
          <w:sz w:val="20.0"/>
          <w:szCs w:val="20.0"/>
          <w:color w:val="FF0000"/>
          <w:rFonts w:ascii="Calibri"/>
          <w:lang w:val="en-us"/>
        </w:rPr>
        <w:tab/>
        <w:t>&lt;td&gt;Titulo&lt;/td&gt;</w:t>
      </w:r>
    </w:p>
    <w:p>
      <w:pPr>
        <w:pStyle w:val="Sinespaciado"/>
        <w:ind w:left="1418" w:firstLine="709"/>
        <w:rPr>
          <w:b w:val="1"/>
          <w:sz w:val="20.0"/>
          <w:szCs w:val="20.0"/>
          <w:color w:val="FF0000"/>
          <w:rFonts w:ascii="Calibri"/>
        </w:rPr>
      </w:pPr>
      <w:r>
        <w:rPr>
          <w:b w:val="1"/>
          <w:sz w:val="20.0"/>
          <w:szCs w:val="20.0"/>
          <w:color w:val="FF0000"/>
          <w:rFonts w:ascii="Calibri"/>
        </w:rPr>
        <w:t>&lt;td&gt;Tipo&lt;/td&gt;</w:t>
      </w:r>
    </w:p>
    <w:p>
      <w:pPr>
        <w:pStyle w:val="Sinespaciado"/>
        <w:ind w:left="1418" w:firstLine="709"/>
        <w:rPr>
          <w:b w:val="1"/>
          <w:sz w:val="20.0"/>
          <w:szCs w:val="20.0"/>
          <w:color w:val="FF0000"/>
          <w:rFonts w:ascii="Calibri"/>
        </w:rPr>
      </w:pPr>
      <w:r>
        <w:rPr>
          <w:b w:val="1"/>
          <w:sz w:val="20.0"/>
          <w:szCs w:val="20.0"/>
          <w:color w:val="FF0000"/>
          <w:rFonts w:ascii="Calibri"/>
        </w:rPr>
        <w:t>&lt;td&gt;Autor&lt;/td&gt;</w:t>
      </w:r>
    </w:p>
    <w:p>
      <w:pPr>
        <w:pStyle w:val="Sinespaciado"/>
        <w:ind w:left="1418" w:firstLine="709"/>
        <w:rPr>
          <w:b w:val="1"/>
          <w:sz w:val="20.0"/>
          <w:szCs w:val="20.0"/>
          <w:color w:val="FF0000"/>
          <w:rFonts w:ascii="Calibri"/>
          <w:lang w:val="en-us"/>
        </w:rPr>
      </w:pPr>
      <w:r>
        <w:rPr>
          <w:b w:val="1"/>
          <w:sz w:val="20.0"/>
          <w:szCs w:val="20.0"/>
          <w:color w:val="FF0000"/>
          <w:rFonts w:ascii="Calibri"/>
          <w:lang w:val="en-us"/>
        </w:rPr>
        <w:t>&lt;td&gt;Enlace&lt;/td&gt;</w:t>
      </w:r>
    </w:p>
    <w:p>
      <w:pPr>
        <w:pStyle w:val="Sinespaciado"/>
        <w:ind w:left="709" w:firstLine="709"/>
        <w:rPr>
          <w:b w:val="1"/>
          <w:sz w:val="20.0"/>
          <w:szCs w:val="20.0"/>
          <w:color w:val="FF0000"/>
          <w:rFonts w:ascii="Calibri"/>
          <w:lang w:val="en-us"/>
        </w:rPr>
      </w:pPr>
      <w:r>
        <w:rPr>
          <w:b w:val="1"/>
          <w:sz w:val="20.0"/>
          <w:szCs w:val="20.0"/>
          <w:color w:val="FF0000"/>
          <w:rFonts w:ascii="Calibri"/>
          <w:lang w:val="en-us"/>
        </w:rPr>
        <w:t xml:space="preserve">        </w:t>
      </w:r>
      <w:r>
        <w:rPr>
          <w:b w:val="1"/>
          <w:sz w:val="20.0"/>
          <w:szCs w:val="20.0"/>
          <w:color w:val="FF0000"/>
          <w:rFonts w:ascii="Calibri"/>
          <w:lang w:val="en-us"/>
        </w:rPr>
        <w:t>&lt;/tr&gt;</w:t>
      </w:r>
    </w:p>
    <w:p>
      <w:pPr>
        <w:pStyle w:val="Sinespaciado"/>
        <w:ind w:left="1418" w:firstLine="709"/>
        <w:rPr>
          <w:b w:val="1"/>
          <w:sz w:val="20.0"/>
          <w:szCs w:val="20.0"/>
          <w:color w:val="FF0000"/>
          <w:rFonts w:ascii="Calibri"/>
          <w:lang w:val="en-us"/>
        </w:rPr>
      </w:pPr>
      <w:r>
        <w:rPr>
          <w:b w:val="1"/>
          <w:sz w:val="20.0"/>
          <w:szCs w:val="20.0"/>
          <w:color w:val="FF0000"/>
          <w:rFonts w:ascii="Calibri"/>
          <w:lang w:val="en-us"/>
        </w:rPr>
        <w:t>&lt;xsl:for-each select="//articulo"&gt;</w:t>
      </w:r>
    </w:p>
    <w:p>
      <w:pPr>
        <w:pStyle w:val="Sinespaciado"/>
        <w:rPr>
          <w:b w:val="1"/>
          <w:sz w:val="20.0"/>
          <w:szCs w:val="20.0"/>
          <w:color w:val="FF0000"/>
          <w:rFonts w:ascii="Calibri"/>
          <w:lang w:val="en-us"/>
        </w:rPr>
      </w:pPr>
      <w:r>
        <w:rPr>
          <w:b w:val="1"/>
          <w:sz w:val="20.0"/>
          <w:szCs w:val="20.0"/>
          <w:color w:val="FF0000"/>
          <w:rFonts w:ascii="Calibri"/>
          <w:lang w:val="en-us"/>
        </w:rPr>
        <w:tab/>
      </w:r>
      <w:r>
        <w:rPr>
          <w:b w:val="1"/>
          <w:sz w:val="20.0"/>
          <w:szCs w:val="20.0"/>
          <w:color w:val="FF0000"/>
          <w:rFonts w:ascii="Calibri"/>
          <w:lang w:val="en-us"/>
        </w:rPr>
        <w:tab/>
      </w:r>
      <w:r>
        <w:rPr>
          <w:b w:val="1"/>
          <w:sz w:val="20.0"/>
          <w:szCs w:val="20.0"/>
          <w:color w:val="FF0000"/>
          <w:rFonts w:ascii="Calibri"/>
          <w:lang w:val="en-us"/>
        </w:rPr>
        <w:tab/>
        <w:t xml:space="preserve">        </w:t>
      </w:r>
      <w:r>
        <w:rPr>
          <w:b w:val="1"/>
          <w:sz w:val="20.0"/>
          <w:szCs w:val="20.0"/>
          <w:color w:val="FF0000"/>
          <w:rFonts w:ascii="Calibri"/>
          <w:lang w:val="en-us"/>
        </w:rPr>
        <w:t>&lt;xsl:if test="tipo!='Sociedad'"&gt;</w:t>
      </w:r>
    </w:p>
    <w:p>
      <w:pPr>
        <w:pStyle w:val="Sinespaciado"/>
        <w:rPr>
          <w:b w:val="1"/>
          <w:sz w:val="20.0"/>
          <w:szCs w:val="20.0"/>
          <w:color w:val="FF0000"/>
          <w:rFonts w:ascii="Calibri"/>
          <w:lang w:val="en-us"/>
        </w:rPr>
      </w:pPr>
      <w:r>
        <w:rPr>
          <w:b w:val="1"/>
          <w:sz w:val="20.0"/>
          <w:szCs w:val="20.0"/>
          <w:color w:val="FF0000"/>
          <w:rFonts w:ascii="Calibri"/>
          <w:lang w:val="en-us"/>
        </w:rPr>
        <w:tab/>
      </w:r>
      <w:r>
        <w:rPr>
          <w:b w:val="1"/>
          <w:sz w:val="20.0"/>
          <w:szCs w:val="20.0"/>
          <w:color w:val="FF0000"/>
          <w:rFonts w:ascii="Calibri"/>
          <w:lang w:val="en-us"/>
        </w:rPr>
        <w:tab/>
      </w:r>
      <w:r>
        <w:rPr>
          <w:b w:val="1"/>
          <w:sz w:val="20.0"/>
          <w:szCs w:val="20.0"/>
          <w:color w:val="FF0000"/>
          <w:rFonts w:ascii="Calibri"/>
          <w:lang w:val="en-us"/>
        </w:rPr>
        <w:tab/>
      </w:r>
      <w:r>
        <w:rPr>
          <w:b w:val="1"/>
          <w:sz w:val="20.0"/>
          <w:szCs w:val="20.0"/>
          <w:color w:val="FF0000"/>
          <w:rFonts w:ascii="Calibri"/>
          <w:lang w:val="en-us"/>
        </w:rPr>
        <w:tab/>
        <w:t>&lt;xsl:sort data-type="number" select="./paginas"&gt;</w:t>
      </w:r>
    </w:p>
    <w:p>
      <w:pPr>
        <w:pStyle w:val="Sinespaciado"/>
        <w:rPr>
          <w:b w:val="1"/>
          <w:sz w:val="20.0"/>
          <w:szCs w:val="20.0"/>
          <w:color w:val="FF0000"/>
          <w:rFonts w:ascii="Calibri"/>
          <w:lang w:val="en-us"/>
        </w:rPr>
      </w:pPr>
      <w:r>
        <w:rPr>
          <w:b w:val="1"/>
          <w:sz w:val="20.0"/>
          <w:szCs w:val="20.0"/>
          <w:color w:val="FF0000"/>
          <w:rFonts w:ascii="Calibri"/>
          <w:lang w:val="en-us"/>
        </w:rPr>
        <w:tab/>
      </w:r>
      <w:r>
        <w:rPr>
          <w:b w:val="1"/>
          <w:sz w:val="20.0"/>
          <w:szCs w:val="20.0"/>
          <w:color w:val="FF0000"/>
          <w:rFonts w:ascii="Calibri"/>
          <w:lang w:val="en-us"/>
        </w:rPr>
        <w:tab/>
        <w:t xml:space="preserve">        </w:t>
      </w:r>
      <w:r>
        <w:rPr>
          <w:b w:val="1"/>
          <w:sz w:val="20.0"/>
          <w:szCs w:val="20.0"/>
          <w:color w:val="FF0000"/>
          <w:rFonts w:ascii="Calibri"/>
          <w:lang w:val="en-us"/>
        </w:rPr>
        <w:t>&lt;tr&gt;</w:t>
      </w:r>
    </w:p>
    <w:p>
      <w:pPr>
        <w:pStyle w:val="Sinespaciado"/>
        <w:ind w:left="1418" w:firstLine="709"/>
        <w:rPr>
          <w:b w:val="1"/>
          <w:sz w:val="20.0"/>
          <w:szCs w:val="20.0"/>
          <w:color w:val="FF0000"/>
          <w:rFonts w:ascii="Calibri"/>
          <w:lang w:val="en-us"/>
        </w:rPr>
      </w:pPr>
      <w:r>
        <w:rPr>
          <w:b w:val="1"/>
          <w:sz w:val="20.0"/>
          <w:szCs w:val="20.0"/>
          <w:color w:val="FF0000"/>
          <w:rFonts w:ascii="Calibri"/>
          <w:lang w:val="en-us"/>
        </w:rPr>
        <w:t>&lt;td&gt;&lt;xsl:value-of select="./titulo"/&gt;&lt;/td&gt;</w:t>
      </w:r>
    </w:p>
    <w:p>
      <w:pPr>
        <w:pStyle w:val="Sinespaciado"/>
        <w:ind w:left="1418" w:firstLine="709"/>
        <w:rPr>
          <w:b w:val="1"/>
          <w:sz w:val="20.0"/>
          <w:szCs w:val="20.0"/>
          <w:color w:val="FF0000"/>
          <w:rFonts w:ascii="Calibri"/>
          <w:lang w:val="en-us"/>
        </w:rPr>
      </w:pPr>
      <w:r>
        <w:rPr>
          <w:b w:val="1"/>
          <w:sz w:val="20.0"/>
          <w:szCs w:val="20.0"/>
          <w:color w:val="FF0000"/>
          <w:rFonts w:ascii="Calibri"/>
          <w:lang w:val="en-us"/>
        </w:rPr>
        <w:t>&lt;td&gt;&lt;xsl:value-of select="./tipo"/&gt;&lt;/td&gt;</w:t>
      </w:r>
    </w:p>
    <w:p>
      <w:pPr>
        <w:pStyle w:val="Sinespaciado"/>
        <w:ind w:left="1418" w:firstLine="709"/>
        <w:rPr>
          <w:b w:val="1"/>
          <w:sz w:val="20.0"/>
          <w:szCs w:val="20.0"/>
          <w:color w:val="FF0000"/>
          <w:rFonts w:ascii="Calibri"/>
          <w:lang w:val="en-us"/>
        </w:rPr>
      </w:pPr>
      <w:r>
        <w:rPr>
          <w:b w:val="1"/>
          <w:sz w:val="20.0"/>
          <w:szCs w:val="20.0"/>
          <w:color w:val="FF0000"/>
          <w:rFonts w:ascii="Calibri"/>
          <w:lang w:val="en-us"/>
        </w:rPr>
        <w:t>&lt;td&gt;&lt;xsl:value-of select="./@autor&lt;/td&gt;</w:t>
      </w:r>
    </w:p>
    <w:p>
      <w:pPr>
        <w:pStyle w:val="Sinespaciado"/>
        <w:ind w:left="1418" w:firstLine="709"/>
        <w:rPr>
          <w:b w:val="1"/>
          <w:sz w:val="20.0"/>
          <w:szCs w:val="20.0"/>
          <w:color w:val="FF0000"/>
          <w:rFonts w:ascii="Calibri"/>
          <w:lang w:val="en-us"/>
        </w:rPr>
      </w:pPr>
      <w:r>
        <w:rPr>
          <w:b w:val="1"/>
          <w:sz w:val="20.0"/>
          <w:szCs w:val="20.0"/>
          <w:color w:val="FF0000"/>
          <w:rFonts w:ascii="Calibri"/>
          <w:lang w:val="en-us"/>
        </w:rPr>
        <w:t>&lt;xsl:choose&gt;</w:t>
      </w:r>
    </w:p>
    <w:p>
      <w:pPr>
        <w:pStyle w:val="Sinespaciado"/>
        <w:ind w:left="1418" w:firstLine="709"/>
        <w:rPr>
          <w:b w:val="1"/>
          <w:sz w:val="20.0"/>
          <w:szCs w:val="20.0"/>
          <w:color w:val="FF0000"/>
          <w:rFonts w:ascii="Calibri"/>
          <w:lang w:val="en-us"/>
        </w:rPr>
      </w:pPr>
      <w:r>
        <w:rPr>
          <w:b w:val="1"/>
          <w:sz w:val="20.0"/>
          <w:szCs w:val="20.0"/>
          <w:color w:val="FF0000"/>
          <w:rFonts w:ascii="Calibri"/>
          <w:lang w:val="en-us"/>
        </w:rPr>
        <w:t xml:space="preserve">        </w:t>
      </w:r>
      <w:r>
        <w:rPr>
          <w:b w:val="1"/>
          <w:sz w:val="20.0"/>
          <w:szCs w:val="20.0"/>
          <w:color w:val="FF0000"/>
          <w:rFonts w:ascii="Calibri"/>
          <w:lang w:val="en-us"/>
        </w:rPr>
        <w:t>&lt;xsl:when test="documentosvarios"&gt;</w:t>
      </w:r>
    </w:p>
    <w:p>
      <w:pPr>
        <w:pStyle w:val="Sinespaciado"/>
        <w:ind w:left="1418" w:firstLine="709"/>
        <w:rPr>
          <w:b w:val="1"/>
          <w:sz w:val="20.0"/>
          <w:szCs w:val="20.0"/>
          <w:color w:val="FF0000"/>
          <w:rFonts w:ascii="Calibri"/>
          <w:lang w:val="en-us"/>
        </w:rPr>
      </w:pPr>
      <w:r>
        <w:rPr>
          <w:b w:val="1"/>
          <w:sz w:val="20.0"/>
          <w:szCs w:val="20.0"/>
          <w:color w:val="FF0000"/>
          <w:rFonts w:ascii="Calibri"/>
          <w:lang w:val="en-us"/>
        </w:rPr>
        <w:tab/>
        <w:t xml:space="preserve">&lt;td&gt;&lt;xsl:value-of </w:t>
      </w:r>
      <w:r>
        <w:rPr>
          <w:b w:val="1"/>
          <w:sz w:val="20.0"/>
          <w:szCs w:val="20.0"/>
          <w:color w:val="FF0000"/>
          <w:rFonts w:ascii="Calibri"/>
          <w:lang w:val="en-us"/>
        </w:rPr>
        <w:t>select="./documentosvarios/@web"/&gt;&lt;/td&gt;</w:t>
      </w:r>
    </w:p>
    <w:p>
      <w:pPr>
        <w:pStyle w:val="Sinespaciado"/>
        <w:ind w:left="1418" w:firstLine="709"/>
        <w:rPr>
          <w:b w:val="1"/>
          <w:sz w:val="20.0"/>
          <w:szCs w:val="20.0"/>
          <w:color w:val="FF0000"/>
          <w:rFonts w:ascii="Calibri"/>
          <w:lang w:val="en-us"/>
        </w:rPr>
      </w:pPr>
      <w:r>
        <w:rPr>
          <w:b w:val="1"/>
          <w:sz w:val="20.0"/>
          <w:szCs w:val="20.0"/>
          <w:color w:val="FF0000"/>
          <w:rFonts w:ascii="Calibri"/>
          <w:lang w:val="en-us"/>
        </w:rPr>
        <w:t xml:space="preserve">        </w:t>
      </w:r>
      <w:r>
        <w:rPr>
          <w:b w:val="1"/>
          <w:sz w:val="20.0"/>
          <w:szCs w:val="20.0"/>
          <w:color w:val="FF0000"/>
          <w:rFonts w:ascii="Calibri"/>
          <w:lang w:val="en-us"/>
        </w:rPr>
        <w:t>&lt;/xsl:when&gt;</w:t>
      </w:r>
    </w:p>
    <w:p>
      <w:pPr>
        <w:pStyle w:val="Sinespaciado"/>
        <w:ind w:left="1418" w:firstLine="709"/>
        <w:rPr>
          <w:b w:val="1"/>
          <w:sz w:val="20.0"/>
          <w:szCs w:val="20.0"/>
          <w:color w:val="FF0000"/>
          <w:rFonts w:ascii="Calibri"/>
          <w:lang w:val="en-us"/>
        </w:rPr>
      </w:pPr>
      <w:r>
        <w:rPr>
          <w:b w:val="1"/>
          <w:sz w:val="20.0"/>
          <w:szCs w:val="20.0"/>
          <w:color w:val="FF0000"/>
          <w:rFonts w:ascii="Calibri"/>
          <w:lang w:val="en-us"/>
        </w:rPr>
        <w:t xml:space="preserve">        </w:t>
      </w:r>
      <w:r>
        <w:rPr>
          <w:b w:val="1"/>
          <w:sz w:val="20.0"/>
          <w:szCs w:val="20.0"/>
          <w:color w:val="FF0000"/>
          <w:rFonts w:ascii="Calibri"/>
          <w:lang w:val="en-us"/>
        </w:rPr>
        <w:t>&lt;xsl:otherwise&gt;</w:t>
      </w:r>
    </w:p>
    <w:p>
      <w:pPr>
        <w:pStyle w:val="Sinespaciado"/>
        <w:ind w:left="1418" w:firstLine="709"/>
        <w:rPr>
          <w:b w:val="1"/>
          <w:sz w:val="20.0"/>
          <w:szCs w:val="20.0"/>
          <w:color w:val="FF0000"/>
          <w:rFonts w:ascii="Calibri"/>
          <w:lang w:val="en-us"/>
        </w:rPr>
      </w:pPr>
      <w:r>
        <w:rPr>
          <w:b w:val="1"/>
          <w:sz w:val="20.0"/>
          <w:szCs w:val="20.0"/>
          <w:color w:val="FF0000"/>
          <w:rFonts w:ascii="Calibri"/>
          <w:lang w:val="en-us"/>
        </w:rPr>
        <w:tab/>
        <w:t>&lt;td&gt;No hay enlaces del articulo&lt;/td&gt;</w:t>
      </w:r>
    </w:p>
    <w:p>
      <w:pPr>
        <w:pStyle w:val="Sinespaciado"/>
        <w:ind w:left="1418" w:firstLine="709"/>
        <w:rPr>
          <w:b w:val="1"/>
          <w:sz w:val="20.0"/>
          <w:szCs w:val="20.0"/>
          <w:color w:val="FF0000"/>
          <w:rFonts w:ascii="Calibri"/>
          <w:lang w:val="en-us"/>
        </w:rPr>
      </w:pPr>
      <w:r>
        <w:rPr>
          <w:b w:val="1"/>
          <w:sz w:val="20.0"/>
          <w:szCs w:val="20.0"/>
          <w:color w:val="FF0000"/>
          <w:rFonts w:ascii="Calibri"/>
          <w:lang w:val="en-us"/>
        </w:rPr>
        <w:t xml:space="preserve">        &lt;/xsl:otherwise&gt;</w:t>
      </w:r>
    </w:p>
    <w:p>
      <w:pPr>
        <w:pStyle w:val="Sinespaciado"/>
        <w:rPr>
          <w:b w:val="1"/>
          <w:sz w:val="20.0"/>
          <w:szCs w:val="20.0"/>
          <w:color w:val="FF0000"/>
          <w:rFonts w:ascii="Calibri"/>
          <w:lang w:val="en-us"/>
        </w:rPr>
      </w:pPr>
      <w:r>
        <w:rPr>
          <w:b w:val="1"/>
          <w:sz w:val="20.0"/>
          <w:szCs w:val="20.0"/>
          <w:color w:val="FF0000"/>
          <w:rFonts w:ascii="Calibri"/>
          <w:lang w:val="en-us"/>
        </w:rPr>
        <w:tab/>
      </w:r>
      <w:r>
        <w:rPr>
          <w:b w:val="1"/>
          <w:sz w:val="20.0"/>
          <w:szCs w:val="20.0"/>
          <w:color w:val="FF0000"/>
          <w:rFonts w:ascii="Calibri"/>
          <w:lang w:val="en-us"/>
        </w:rPr>
        <w:tab/>
      </w:r>
      <w:r>
        <w:rPr>
          <w:b w:val="1"/>
          <w:sz w:val="20.0"/>
          <w:szCs w:val="20.0"/>
          <w:color w:val="FF0000"/>
          <w:rFonts w:ascii="Calibri"/>
          <w:lang w:val="en-us"/>
        </w:rPr>
        <w:tab/>
      </w:r>
      <w:r>
        <w:rPr>
          <w:b w:val="1"/>
          <w:sz w:val="20.0"/>
          <w:szCs w:val="20.0"/>
          <w:color w:val="FF0000"/>
          <w:rFonts w:ascii="Calibri"/>
          <w:lang w:val="en-us"/>
        </w:rPr>
        <w:t>&lt;/xsl:choose&gt;</w:t>
      </w:r>
    </w:p>
    <w:p>
      <w:pPr>
        <w:pStyle w:val="Sinespaciado"/>
        <w:ind w:left="709" w:firstLine="709"/>
        <w:rPr>
          <w:b w:val="1"/>
          <w:sz w:val="20.0"/>
          <w:szCs w:val="20.0"/>
          <w:color w:val="FF0000"/>
          <w:rFonts w:ascii="Calibri"/>
          <w:lang w:val="en-us"/>
        </w:rPr>
      </w:pPr>
      <w:r>
        <w:rPr>
          <w:b w:val="1"/>
          <w:sz w:val="20.0"/>
          <w:szCs w:val="20.0"/>
          <w:color w:val="FF0000"/>
          <w:rFonts w:ascii="Calibri"/>
          <w:lang w:val="en-us"/>
        </w:rPr>
        <w:t xml:space="preserve">        </w:t>
      </w:r>
      <w:r>
        <w:rPr>
          <w:b w:val="1"/>
          <w:sz w:val="20.0"/>
          <w:szCs w:val="20.0"/>
          <w:color w:val="FF0000"/>
          <w:rFonts w:ascii="Calibri"/>
          <w:lang w:val="en-us"/>
        </w:rPr>
        <w:t xml:space="preserve">&lt;/tr&gt;                </w:t>
      </w:r>
    </w:p>
    <w:p>
      <w:pPr>
        <w:pStyle w:val="Sinespaciado"/>
        <w:ind w:left="1418" w:firstLine="709"/>
        <w:rPr>
          <w:b w:val="1"/>
          <w:sz w:val="20.0"/>
          <w:szCs w:val="20.0"/>
          <w:color w:val="FF0000"/>
          <w:rFonts w:ascii="Calibri"/>
          <w:lang w:val="en-us"/>
        </w:rPr>
      </w:pPr>
      <w:r>
        <w:rPr>
          <w:b w:val="1"/>
          <w:sz w:val="20.0"/>
          <w:szCs w:val="20.0"/>
          <w:color w:val="FF0000"/>
          <w:rFonts w:ascii="Calibri"/>
          <w:lang w:val="en-us"/>
        </w:rPr>
        <w:t xml:space="preserve">        </w:t>
      </w:r>
      <w:r>
        <w:rPr>
          <w:b w:val="1"/>
          <w:sz w:val="20.0"/>
          <w:szCs w:val="20.0"/>
          <w:color w:val="FF0000"/>
          <w:rFonts w:ascii="Calibri"/>
          <w:lang w:val="en-us"/>
        </w:rPr>
        <w:t>&lt;/xsl:sort&gt;</w:t>
      </w:r>
    </w:p>
    <w:p>
      <w:pPr>
        <w:pStyle w:val="Sinespaciado"/>
        <w:ind w:left="1418" w:firstLine="709"/>
        <w:rPr>
          <w:b w:val="1"/>
          <w:sz w:val="20.0"/>
          <w:szCs w:val="20.0"/>
          <w:color w:val="FF0000"/>
          <w:rFonts w:ascii="Calibri"/>
          <w:lang w:val="en-us"/>
        </w:rPr>
      </w:pPr>
      <w:r>
        <w:rPr>
          <w:b w:val="1"/>
          <w:sz w:val="20.0"/>
          <w:szCs w:val="20.0"/>
          <w:color w:val="FF0000"/>
          <w:rFonts w:ascii="Calibri"/>
          <w:lang w:val="en-us"/>
        </w:rPr>
        <w:t>&lt;/xsl:if&gt;</w:t>
      </w:r>
    </w:p>
    <w:p>
      <w:pPr>
        <w:pStyle w:val="Sinespaciado"/>
        <w:rPr>
          <w:b w:val="1"/>
          <w:sz w:val="20.0"/>
          <w:szCs w:val="20.0"/>
          <w:color w:val="FF0000"/>
          <w:rFonts w:ascii="Calibri"/>
          <w:lang w:val="en-us"/>
        </w:rPr>
      </w:pPr>
      <w:r>
        <w:rPr>
          <w:b w:val="1"/>
          <w:sz w:val="20.0"/>
          <w:szCs w:val="20.0"/>
          <w:color w:val="FF0000"/>
          <w:rFonts w:ascii="Calibri"/>
          <w:lang w:val="en-us"/>
        </w:rPr>
        <w:tab/>
      </w:r>
      <w:r>
        <w:rPr>
          <w:b w:val="1"/>
          <w:sz w:val="20.0"/>
          <w:szCs w:val="20.0"/>
          <w:color w:val="FF0000"/>
          <w:rFonts w:ascii="Calibri"/>
          <w:lang w:val="en-us"/>
        </w:rPr>
        <w:tab/>
        <w:t xml:space="preserve">        &lt;/xsl:for-each&gt;</w:t>
      </w:r>
    </w:p>
    <w:p>
      <w:pPr>
        <w:pStyle w:val="Sinespaciado"/>
        <w:ind w:left="709" w:firstLine="709"/>
        <w:rPr>
          <w:b w:val="1"/>
          <w:sz w:val="20.0"/>
          <w:szCs w:val="20.0"/>
          <w:color w:val="FF0000"/>
          <w:rFonts w:ascii="Calibri"/>
          <w:lang w:val="en-us"/>
        </w:rPr>
      </w:pPr>
      <w:r>
        <w:rPr>
          <w:b w:val="1"/>
          <w:sz w:val="20.0"/>
          <w:szCs w:val="20.0"/>
          <w:color w:val="FF0000"/>
          <w:rFonts w:ascii="Calibri"/>
          <w:lang w:val="en-us"/>
        </w:rPr>
        <w:t>&lt;/table&gt;</w:t>
      </w:r>
    </w:p>
    <w:p>
      <w:pPr>
        <w:pStyle w:val="Sinespaciado"/>
        <w:ind w:left="709"/>
        <w:rPr>
          <w:b w:val="1"/>
          <w:sz w:val="20.0"/>
          <w:szCs w:val="20.0"/>
          <w:color w:val="FF0000"/>
          <w:rFonts w:ascii="Calibri"/>
          <w:lang w:val="en-us"/>
        </w:rPr>
      </w:pPr>
      <w:r>
        <w:rPr>
          <w:b w:val="1"/>
          <w:sz w:val="20.0"/>
          <w:szCs w:val="20.0"/>
          <w:color w:val="FF0000"/>
          <w:rFonts w:ascii="Calibri"/>
          <w:lang w:val="en-us"/>
        </w:rPr>
        <w:t xml:space="preserve">        </w:t>
      </w:r>
      <w:r>
        <w:rPr>
          <w:b w:val="1"/>
          <w:sz w:val="20.0"/>
          <w:szCs w:val="20.0"/>
          <w:color w:val="FF0000"/>
          <w:rFonts w:ascii="Calibri"/>
          <w:lang w:val="en-us"/>
        </w:rPr>
        <w:t>&lt;/body&gt;</w:t>
      </w:r>
    </w:p>
    <w:p>
      <w:pPr>
        <w:pStyle w:val="Sinespaciado"/>
        <w:ind w:firstLine="709"/>
        <w:rPr>
          <w:b w:val="1"/>
          <w:sz w:val="20.0"/>
          <w:szCs w:val="20.0"/>
          <w:color w:val="FF0000"/>
          <w:rFonts w:ascii="Calibri"/>
          <w:lang w:val="en-us"/>
        </w:rPr>
      </w:pPr>
      <w:r>
        <w:rPr>
          <w:b w:val="1"/>
          <w:sz w:val="20.0"/>
          <w:szCs w:val="20.0"/>
          <w:color w:val="FF0000"/>
          <w:rFonts w:ascii="Calibri"/>
          <w:lang w:val="en-us"/>
        </w:rPr>
        <w:t>&lt;</w:t>
      </w:r>
      <w:r>
        <w:rPr>
          <w:b w:val="1"/>
          <w:sz w:val="20.0"/>
          <w:szCs w:val="20.0"/>
          <w:color w:val="FF0000"/>
          <w:rFonts w:ascii="Calibri"/>
          <w:lang w:val="en-us"/>
        </w:rPr>
        <w:t>/html&gt;</w:t>
      </w:r>
    </w:p>
    <w:p>
      <w:pPr>
        <w:pStyle w:val="Sinespaciado"/>
        <w:rPr>
          <w:b w:val="1"/>
          <w:sz w:val="20.0"/>
          <w:szCs w:val="20.0"/>
          <w:color w:val="FF0000"/>
          <w:rFonts w:ascii="Calibri"/>
          <w:lang w:val="en-us"/>
        </w:rPr>
      </w:pPr>
      <w:r>
        <w:rPr>
          <w:b w:val="1"/>
          <w:sz w:val="20.0"/>
          <w:szCs w:val="20.0"/>
          <w:color w:val="FF0000"/>
          <w:rFonts w:ascii="Calibri"/>
          <w:lang w:val="en-us"/>
        </w:rPr>
        <w:t xml:space="preserve">        </w:t>
      </w:r>
      <w:r>
        <w:rPr>
          <w:b w:val="1"/>
          <w:sz w:val="20.0"/>
          <w:szCs w:val="20.0"/>
          <w:color w:val="FF0000"/>
          <w:rFonts w:ascii="Calibri"/>
          <w:lang w:val="en-us"/>
        </w:rPr>
        <w:t>&lt;/xsl:template&gt;</w:t>
      </w:r>
    </w:p>
    <w:p>
      <w:pPr>
        <w:pStyle w:val="Sinespaciado"/>
        <w:rPr>
          <w:b w:val="1"/>
          <w:sz w:val="20.0"/>
          <w:szCs w:val="20.0"/>
          <w:color w:val="FF0000"/>
          <w:rFonts w:ascii="Calibri"/>
          <w:lang w:val="en-us"/>
        </w:rPr>
      </w:pPr>
      <w:r>
        <w:rPr>
          <w:b w:val="1"/>
          <w:sz w:val="20.0"/>
          <w:szCs w:val="20.0"/>
          <w:color w:val="FF0000"/>
          <w:rFonts w:ascii="Calibri"/>
          <w:lang w:val="en-us"/>
        </w:rPr>
        <w:t>&lt;/xsl:stylesheet&gt;</w:t>
      </w:r>
    </w:p>
    <w:p>
      <w:pPr>
        <w:pStyle w:val="Textbody"/>
        <w:rPr>
          <w:b w:val="1"/>
          <w:lang w:val="en-us"/>
        </w:rPr>
      </w:pPr>
    </w:p>
    <w:p>
      <w:pPr>
        <w:pStyle w:val="Textbody"/>
        <w:rPr>
          <w:b w:val="1"/>
        </w:rPr>
      </w:pPr>
      <w:r>
        <w:rPr>
          <w:b w:val="1"/>
        </w:rPr>
        <w:t>Para aprobar el examen</w:t>
      </w:r>
      <w:r>
        <w:rPr>
          <w:b w:val="1"/>
        </w:rPr>
        <w:t xml:space="preserve"> es necesario contestar correctamente el 50% de las preguntas.</w:t>
      </w:r>
    </w:p>
    <w:p>
      <w:pPr>
        <w:pStyle w:val="Ttulo1"/>
        <w:pageBreakBefore w:val="true"/>
        <w:spacing w:after="0" w:before="0"/>
        <w:rPr>
          <w:sz w:val="24.0"/>
          <w:szCs w:val="24.0"/>
        </w:rPr>
      </w:pPr>
      <w:r>
        <w:rPr>
          <w:sz w:val="24.0"/>
          <w:szCs w:val="24.0"/>
        </w:rPr>
        <w:lastRenderedPageBreak/>
      </w:r>
      <w:r>
        <w:rPr>
          <w:sz w:val="24.0"/>
          <w:szCs w:val="24.0"/>
        </w:rPr>
        <w:t>Lenguaje de Marcas.                                                                              Fecha_________</w:t>
      </w:r>
    </w:p>
    <w:p>
      <w:pPr>
        <w:pStyle w:val="Textbody"/>
        <w:rPr>
          <w:b w:val="1"/>
        </w:rPr>
      </w:pPr>
      <w:r>
        <w:rPr>
          <w:b w:val="1"/>
        </w:rPr>
        <w:t>Final Junio</w:t>
      </w:r>
    </w:p>
    <w:p>
      <w:pPr>
        <w:pStyle w:val="Textbody"/>
      </w:pPr>
      <w:r>
        <w:rPr>
          <w:b w:val="1"/>
          <w:sz w:val="22.0"/>
          <w:rFonts w:ascii="Bookman Old Style" w:hAnsi="Bookman Old Style"/>
        </w:rPr>
        <w:t>Nombre:_____________________________________________________________________________</w:t>
      </w:r>
    </w:p>
    <w:p>
      <w:pPr>
        <w:pStyle w:val="Textbody"/>
        <w:ind w:left="339" w:hanging="360"/>
      </w:pPr>
      <w:r>
        <w:t>1.Escribe las sentencias xpath para obtener las siguientes salidas: (2 ptos)</w:t>
      </w:r>
    </w:p>
    <w:p>
      <w:pPr>
        <w:pStyle w:val="Standard"/>
        <w:numPr>
          <w:ilvl w:val="0"/>
          <w:numId w:val="7"/>
        </w:numPr>
        <w:ind w:left="1418" w:hanging="360"/>
        <w:rPr>
          <w:sz w:val="22.0"/>
          <w:szCs w:val="22.0"/>
          <w:rFonts w:ascii="TT3Co00" w:cs="TT3Co00" w:eastAsia="TT3Co00" w:hAnsi="TT3Co00"/>
        </w:rPr>
      </w:pPr>
      <w:r>
        <w:rPr>
          <w:sz w:val="22.0"/>
          <w:szCs w:val="22.0"/>
          <w:rFonts w:ascii="TT3Co00" w:cs="TT3Co00" w:eastAsia="TT3Co00" w:hAnsi="TT3Co00"/>
        </w:rPr>
        <w:t>Artículos escritos por autores en el área de deportes.</w:t>
      </w:r>
    </w:p>
    <w:p>
      <w:pPr>
        <w:pStyle w:val="Standard"/>
        <w:numPr>
          <w:ilvl w:val="0"/>
          <w:numId w:val="7"/>
        </w:numPr>
        <w:ind w:left="1418" w:hanging="360"/>
        <w:rPr>
          <w:sz w:val="22.0"/>
          <w:szCs w:val="22.0"/>
          <w:rFonts w:ascii="TT3Co00" w:cs="TT3Co00" w:eastAsia="TT3Co00" w:hAnsi="TT3Co00"/>
        </w:rPr>
      </w:pPr>
      <w:r>
        <w:rPr>
          <w:sz w:val="22.0"/>
          <w:szCs w:val="22.0"/>
          <w:rFonts w:ascii="TT3Co00" w:cs="TT3Co00" w:eastAsia="TT3Co00" w:hAnsi="TT3Co00"/>
        </w:rPr>
        <w:t>Autores que hayan escrito para “Hola”</w:t>
      </w:r>
    </w:p>
    <w:p>
      <w:pPr>
        <w:pStyle w:val="Standard"/>
        <w:ind w:left="1418" w:hanging="360"/>
      </w:pPr>
    </w:p>
    <w:p>
      <w:pPr>
        <w:pStyle w:val="Textbody"/>
        <w:ind w:left="375" w:hanging="360"/>
      </w:pPr>
      <w:r>
        <w:t>2. Escribe las sentencias xquery necesarias para obtener las siguientes salidas:(3 ptos)</w:t>
      </w:r>
    </w:p>
    <w:p>
      <w:pPr>
        <w:pStyle w:val="Textbody"/>
        <w:numPr>
          <w:ilvl w:val="0"/>
          <w:numId w:val="8"/>
        </w:numPr>
        <w:ind w:left="1418" w:hanging="360"/>
        <w:rPr>
          <w:sz w:val="22.0"/>
          <w:szCs w:val="22.0"/>
          <w:rFonts w:ascii="TT3Co00" w:cs="TT3Co00" w:eastAsia="TT3Co00" w:hAnsi="TT3Co00"/>
        </w:rPr>
      </w:pPr>
      <w:r>
        <w:rPr>
          <w:sz w:val="22.0"/>
          <w:szCs w:val="22.0"/>
          <w:rFonts w:ascii="TT3Co00" w:cs="TT3Co00" w:eastAsia="TT3Co00" w:hAnsi="TT3Co00"/>
        </w:rPr>
        <w:t>Lista de los artículos que tienen documentos gráficos y número de páginas que tiene. La salida debe ser un xml que cumpla la siguiente estructura:</w:t>
      </w:r>
    </w:p>
    <w:p>
      <w:pPr>
        <w:pStyle w:val="Textbody"/>
        <w:ind w:left="1357"/>
      </w:pPr>
      <w:r>
        <w:t>&lt;!DOCTYPE artículos[</w:t>
      </w:r>
    </w:p>
    <w:p>
      <w:pPr>
        <w:pStyle w:val="Textbody"/>
        <w:ind w:left="1357"/>
      </w:pPr>
      <w:r>
        <w:t>&lt;!ELEMENT artículo (articulo)*&gt;</w:t>
      </w:r>
    </w:p>
    <w:p>
      <w:pPr>
        <w:pStyle w:val="Textbody"/>
        <w:ind w:left="1357"/>
      </w:pPr>
      <w:r>
        <w:t>&lt;!ELEMENT articulo (#PCDATA)&gt;</w:t>
      </w:r>
    </w:p>
    <w:p>
      <w:pPr>
        <w:pStyle w:val="Textbody"/>
        <w:ind w:left="1357"/>
      </w:pPr>
      <w:r>
        <w:t>&lt;ATTLIST paginas articulo CDATA #REQUIRED&gt;</w:t>
      </w:r>
    </w:p>
    <w:p>
      <w:pPr>
        <w:pStyle w:val="Textbody"/>
        <w:ind w:left="1357"/>
      </w:pPr>
      <w:r>
        <w:t>]</w:t>
      </w:r>
    </w:p>
    <w:p>
      <w:pPr>
        <w:pStyle w:val="Textbody"/>
        <w:numPr>
          <w:ilvl w:val="0"/>
          <w:numId w:val="9"/>
        </w:numPr>
        <w:ind w:left="875"/>
        <w:rPr>
          <w:sz w:val="22.0"/>
          <w:szCs w:val="22.0"/>
          <w:rFonts w:ascii="TT3Co00" w:cs="TT3Co00" w:eastAsia="TT3Co00" w:hAnsi="TT3Co00"/>
        </w:rPr>
      </w:pPr>
      <w:r>
        <w:rPr>
          <w:sz w:val="22.0"/>
          <w:szCs w:val="22.0"/>
          <w:rFonts w:ascii="TT3Co00" w:cs="TT3Co00" w:eastAsia="TT3Co00" w:hAnsi="TT3Co00"/>
        </w:rPr>
        <w:t>Autor que ha escrito más artículos.</w:t>
      </w:r>
    </w:p>
    <w:p>
      <w:pPr>
        <w:pStyle w:val="Standard"/>
        <w:numPr>
          <w:ilvl w:val="0"/>
          <w:numId w:val="9"/>
        </w:numPr>
        <w:ind w:left="875"/>
        <w:rPr>
          <w:sz w:val="22.0"/>
          <w:szCs w:val="22.0"/>
          <w:rFonts w:ascii="TT3Co00" w:cs="TT3Co00" w:eastAsia="TT3Co00" w:hAnsi="TT3Co00"/>
        </w:rPr>
      </w:pPr>
      <w:r>
        <w:rPr>
          <w:sz w:val="22.0"/>
          <w:szCs w:val="22.0"/>
          <w:rFonts w:ascii="TT3Co00" w:cs="TT3Co00" w:eastAsia="TT3Co00" w:hAnsi="TT3Co00"/>
        </w:rPr>
        <w:t>Nombre de todo los artículos ,el Autor y la editorial. La salida debe ser una tabla como la que se muestra.</w:t>
      </w:r>
    </w:p>
    <w:p>
      <w:pPr>
        <w:pStyle w:val="Standard"/>
        <w:ind w:left="1418" w:hanging="360"/>
        <w:rPr>
          <w:sz w:val="22.0"/>
          <w:szCs w:val="22.0"/>
          <w:rFonts w:ascii="TT3Co00" w:cs="TT3Co00" w:eastAsia="TT3Co00" w:hAnsi="TT3Co00"/>
        </w:rPr>
      </w:pPr>
    </w:p>
    <w:tbl>
      <w:tblPr>
        <w:tblW w:w="8835" w:type="dxa"/>
        <w:tblInd w:w="1152" w:type="dxa"/>
        <w:tblBorders/>
        <w:tblCellMar>
          <w:left w:w="10" w:type="dxa"/>
          <w:right w:w="10" w:type="dxa"/>
        </w:tblCellMar>
      </w:tblPr>
      <w:tblGrid>
        <w:gridCol w:w="3753"/>
        <w:gridCol w:w="2157"/>
        <w:gridCol w:w="2925"/>
      </w:tblGrid>
      <w:tr>
        <w:trPr/>
        <w:tc>
          <w:tcPr>
            <w:tcW w:w="3753" w:type="dxa"/>
            <w:tcBorders>
              <w:top w:val="single" w:sz="2" w:space="0" w:color="0"/>
              <w:bottom w:val="single" w:sz="2" w:space="0" w:color="0"/>
              <w:left w:val="single" w:sz="2" w:space="0" w:color="0"/>
            </w:tcBorders>
            <w:vAlign w:val="top"/>
            <w:shd w:val="clear" w:color="auto" w:fill="C0C0C0"/>
          </w:tcPr>
          <w:p>
            <w:pPr>
              <w:pStyle w:val="TableContents"/>
              <w:jc w:val="center"/>
              <w:rPr>
                <w:b w:val="1"/>
                <w:sz w:val="20.0"/>
                <w:szCs w:val="20.0"/>
                <w:rFonts w:ascii="Courier New" w:cs="Courier New" w:eastAsia="Courier New" w:hAnsi="Courier New"/>
              </w:rPr>
            </w:pPr>
            <w:r>
              <w:rPr>
                <w:b w:val="1"/>
                <w:sz w:val="20.0"/>
                <w:szCs w:val="20.0"/>
                <w:rFonts w:ascii="Courier New" w:cs="Courier New" w:eastAsia="Courier New" w:hAnsi="Courier New"/>
              </w:rPr>
              <w:t>Autor</w:t>
            </w:r>
          </w:p>
        </w:tc>
        <w:tc>
          <w:tcPr>
            <w:tcW w:w="2157" w:type="dxa"/>
            <w:tcBorders>
              <w:top w:val="single" w:sz="2" w:space="0" w:color="0"/>
              <w:bottom w:val="single" w:sz="2" w:space="0" w:color="0"/>
              <w:left w:val="single" w:sz="2" w:space="0" w:color="0"/>
            </w:tcBorders>
            <w:vAlign w:val="top"/>
            <w:shd w:val="clear" w:color="auto" w:fill="C0C0C0"/>
          </w:tcPr>
          <w:p>
            <w:pPr>
              <w:pStyle w:val="TableContents"/>
              <w:jc w:val="center"/>
              <w:rPr>
                <w:b w:val="1"/>
                <w:sz w:val="20.0"/>
                <w:szCs w:val="20.0"/>
                <w:rFonts w:ascii="Arial" w:cs="Courier New" w:eastAsia="Courier New" w:hAnsi="Arial"/>
              </w:rPr>
            </w:pPr>
            <w:r>
              <w:rPr>
                <w:b w:val="1"/>
                <w:sz w:val="20.0"/>
                <w:szCs w:val="20.0"/>
                <w:rFonts w:ascii="Arial" w:cs="Courier New" w:eastAsia="Courier New" w:hAnsi="Arial"/>
              </w:rPr>
              <w:t>Artículo</w:t>
            </w:r>
          </w:p>
        </w:tc>
        <w:tc>
          <w:tcPr>
            <w:tcW w:w="2925" w:type="dxa"/>
            <w:tcBorders>
              <w:top w:val="single" w:sz="2" w:space="0" w:color="0"/>
              <w:bottom w:val="single" w:sz="2" w:space="0" w:color="0"/>
              <w:left w:val="single" w:sz="2" w:space="0" w:color="0"/>
              <w:right w:val="single" w:sz="2" w:space="0" w:color="0"/>
            </w:tcBorders>
            <w:vAlign w:val="top"/>
            <w:shd w:val="clear" w:color="auto" w:fill="C0C0C0"/>
          </w:tcPr>
          <w:p>
            <w:pPr>
              <w:pStyle w:val="TableContents"/>
              <w:jc w:val="center"/>
              <w:rPr>
                <w:b w:val="1"/>
                <w:sz w:val="20.0"/>
                <w:szCs w:val="20.0"/>
                <w:rFonts w:ascii="Arial" w:cs="TT3Co00" w:eastAsia="TT3Co00" w:hAnsi="Arial"/>
              </w:rPr>
            </w:pPr>
            <w:r>
              <w:rPr>
                <w:b w:val="1"/>
                <w:sz w:val="20.0"/>
                <w:szCs w:val="20.0"/>
                <w:rFonts w:ascii="Arial" w:cs="TT3Co00" w:eastAsia="TT3Co00" w:hAnsi="Arial"/>
              </w:rPr>
              <w:t>Editorial</w:t>
            </w:r>
          </w:p>
        </w:tc>
      </w:tr>
      <w:tr>
        <w:trPr/>
        <w:tc>
          <w:tcPr>
            <w:tcW w:w="3753" w:type="dxa"/>
            <w:tcBorders>
              <w:bottom w:val="single" w:sz="2" w:space="0" w:color="0"/>
              <w:left w:val="single" w:sz="2" w:space="0" w:color="0"/>
            </w:tcBorders>
            <w:vAlign w:val="top"/>
            <w:shd w:val="clear" w:color="auto" w:fill="auto"/>
          </w:tcPr>
          <w:p>
            <w:pPr>
              <w:pStyle w:val="TableContents"/>
              <w:rPr>
                <w:sz w:val="20.0"/>
                <w:szCs w:val="20.0"/>
                <w:rFonts w:ascii="Arial" w:cs="Courier New" w:eastAsia="Courier New" w:hAnsi="Arial"/>
              </w:rPr>
            </w:pPr>
          </w:p>
        </w:tc>
        <w:tc>
          <w:tcPr>
            <w:tcW w:w="2157" w:type="dxa"/>
            <w:tcBorders>
              <w:bottom w:val="single" w:sz="2" w:space="0" w:color="0"/>
              <w:left w:val="single" w:sz="2" w:space="0" w:color="0"/>
            </w:tcBorders>
            <w:vAlign w:val="top"/>
            <w:shd w:val="clear" w:color="auto" w:fill="auto"/>
          </w:tcPr>
          <w:p>
            <w:pPr>
              <w:pStyle w:val="TableContents"/>
              <w:rPr>
                <w:sz w:val="20.0"/>
                <w:szCs w:val="20.0"/>
                <w:rFonts w:ascii="Arial" w:cs="Courier New" w:eastAsia="Courier New" w:hAnsi="Arial"/>
              </w:rPr>
            </w:pPr>
          </w:p>
        </w:tc>
        <w:tc>
          <w:tcPr>
            <w:tcW w:w="2925" w:type="dxa"/>
            <w:tcBorders>
              <w:bottom w:val="single" w:sz="2" w:space="0" w:color="0"/>
              <w:left w:val="single" w:sz="2" w:space="0" w:color="0"/>
              <w:right w:val="single" w:sz="2" w:space="0" w:color="0"/>
            </w:tcBorders>
            <w:vAlign w:val="top"/>
            <w:shd w:val="clear" w:color="auto" w:fill="auto"/>
          </w:tcPr>
          <w:p>
            <w:pPr>
              <w:pStyle w:val="TableContents"/>
              <w:rPr>
                <w:sz w:val="20.0"/>
                <w:szCs w:val="20.0"/>
                <w:rFonts w:ascii="Arial" w:cs="TT3Co00" w:eastAsia="TT3Co00" w:hAnsi="Arial"/>
              </w:rPr>
            </w:pPr>
          </w:p>
        </w:tc>
      </w:tr>
      <w:tr>
        <w:trPr/>
        <w:tc>
          <w:tcPr>
            <w:tcW w:w="3753" w:type="dxa"/>
            <w:tcBorders>
              <w:bottom w:val="single" w:sz="2" w:space="0" w:color="0"/>
              <w:left w:val="single" w:sz="2" w:space="0" w:color="0"/>
            </w:tcBorders>
            <w:vAlign w:val="top"/>
            <w:shd w:val="clear" w:color="auto" w:fill="auto"/>
          </w:tcPr>
          <w:p>
            <w:pPr>
              <w:pStyle w:val="TableContents"/>
              <w:rPr>
                <w:sz w:val="20.0"/>
                <w:szCs w:val="20.0"/>
                <w:rFonts w:ascii="Arial" w:cs="Courier New" w:eastAsia="Courier New" w:hAnsi="Arial"/>
              </w:rPr>
            </w:pPr>
          </w:p>
        </w:tc>
        <w:tc>
          <w:tcPr>
            <w:tcW w:w="2157" w:type="dxa"/>
            <w:tcBorders>
              <w:bottom w:val="single" w:sz="2" w:space="0" w:color="0"/>
              <w:left w:val="single" w:sz="2" w:space="0" w:color="0"/>
            </w:tcBorders>
            <w:vAlign w:val="top"/>
            <w:shd w:val="clear" w:color="auto" w:fill="auto"/>
          </w:tcPr>
          <w:p>
            <w:pPr>
              <w:pStyle w:val="TableContents"/>
              <w:rPr>
                <w:sz w:val="20.0"/>
                <w:szCs w:val="20.0"/>
                <w:rFonts w:ascii="Arial" w:cs="Courier New" w:eastAsia="Courier New" w:hAnsi="Arial"/>
              </w:rPr>
            </w:pPr>
          </w:p>
        </w:tc>
        <w:tc>
          <w:tcPr>
            <w:tcW w:w="2925" w:type="dxa"/>
            <w:tcBorders>
              <w:bottom w:val="single" w:sz="2" w:space="0" w:color="0"/>
              <w:left w:val="single" w:sz="2" w:space="0" w:color="0"/>
              <w:right w:val="single" w:sz="2" w:space="0" w:color="0"/>
            </w:tcBorders>
            <w:vAlign w:val="top"/>
            <w:shd w:val="clear" w:color="auto" w:fill="auto"/>
          </w:tcPr>
          <w:p>
            <w:pPr>
              <w:pStyle w:val="TableContents"/>
              <w:rPr>
                <w:sz w:val="20.0"/>
                <w:szCs w:val="20.0"/>
                <w:rFonts w:ascii="Arial" w:cs="TT3Co00" w:eastAsia="TT3Co00" w:hAnsi="Arial"/>
              </w:rPr>
            </w:pPr>
          </w:p>
        </w:tc>
      </w:tr>
      <w:tr>
        <w:trPr/>
        <w:tc>
          <w:tcPr>
            <w:tcW w:w="3753" w:type="dxa"/>
            <w:tcBorders>
              <w:bottom w:val="single" w:sz="2" w:space="0" w:color="0"/>
              <w:left w:val="single" w:sz="2" w:space="0" w:color="0"/>
            </w:tcBorders>
            <w:vAlign w:val="top"/>
            <w:shd w:val="clear" w:color="auto" w:fill="auto"/>
          </w:tcPr>
          <w:p>
            <w:pPr>
              <w:pStyle w:val="TableContents"/>
              <w:rPr>
                <w:sz w:val="20.0"/>
                <w:szCs w:val="20.0"/>
                <w:rFonts w:ascii="Arial" w:cs="Courier New" w:eastAsia="Courier New" w:hAnsi="Arial"/>
              </w:rPr>
            </w:pPr>
          </w:p>
        </w:tc>
        <w:tc>
          <w:tcPr>
            <w:tcW w:w="2157" w:type="dxa"/>
            <w:tcBorders>
              <w:bottom w:val="single" w:sz="2" w:space="0" w:color="0"/>
              <w:left w:val="single" w:sz="2" w:space="0" w:color="0"/>
            </w:tcBorders>
            <w:vAlign w:val="top"/>
            <w:shd w:val="clear" w:color="auto" w:fill="auto"/>
          </w:tcPr>
          <w:p>
            <w:pPr>
              <w:pStyle w:val="TableContents"/>
              <w:rPr>
                <w:sz w:val="20.0"/>
                <w:szCs w:val="20.0"/>
                <w:rFonts w:ascii="Arial" w:cs="TT3Co00" w:eastAsia="TT3Co00" w:hAnsi="Arial"/>
              </w:rPr>
            </w:pPr>
          </w:p>
        </w:tc>
        <w:tc>
          <w:tcPr>
            <w:tcW w:w="2925" w:type="dxa"/>
            <w:tcBorders>
              <w:bottom w:val="single" w:sz="2" w:space="0" w:color="0"/>
              <w:left w:val="single" w:sz="2" w:space="0" w:color="0"/>
              <w:right w:val="single" w:sz="2" w:space="0" w:color="0"/>
            </w:tcBorders>
            <w:vAlign w:val="top"/>
            <w:shd w:val="clear" w:color="auto" w:fill="auto"/>
          </w:tcPr>
          <w:p>
            <w:pPr>
              <w:pStyle w:val="TableContents"/>
              <w:rPr>
                <w:sz w:val="20.0"/>
                <w:szCs w:val="20.0"/>
                <w:rFonts w:ascii="Arial" w:cs="TT3Co00" w:eastAsia="TT3Co00" w:hAnsi="Arial"/>
              </w:rPr>
            </w:pPr>
          </w:p>
        </w:tc>
      </w:tr>
      <w:tr>
        <w:trPr/>
        <w:tc>
          <w:tcPr>
            <w:tcW w:w="3753" w:type="dxa"/>
            <w:tcBorders>
              <w:bottom w:val="single" w:sz="2" w:space="0" w:color="0"/>
              <w:left w:val="single" w:sz="2" w:space="0" w:color="0"/>
            </w:tcBorders>
            <w:vAlign w:val="top"/>
            <w:shd w:val="clear" w:color="auto" w:fill="auto"/>
          </w:tcPr>
          <w:p>
            <w:pPr>
              <w:pStyle w:val="TableContents"/>
              <w:rPr>
                <w:sz w:val="20.0"/>
                <w:szCs w:val="20.0"/>
                <w:rFonts w:ascii="Arial" w:cs="Courier New" w:eastAsia="Courier New" w:hAnsi="Arial"/>
              </w:rPr>
            </w:pPr>
          </w:p>
        </w:tc>
        <w:tc>
          <w:tcPr>
            <w:tcW w:w="2157" w:type="dxa"/>
            <w:tcBorders>
              <w:bottom w:val="single" w:sz="2" w:space="0" w:color="0"/>
              <w:left w:val="single" w:sz="2" w:space="0" w:color="0"/>
            </w:tcBorders>
            <w:vAlign w:val="top"/>
            <w:shd w:val="clear" w:color="auto" w:fill="auto"/>
          </w:tcPr>
          <w:p>
            <w:pPr>
              <w:pStyle w:val="TableContents"/>
              <w:rPr>
                <w:sz w:val="20.0"/>
                <w:szCs w:val="20.0"/>
                <w:rFonts w:ascii="Arial" w:cs="TT3Co00" w:eastAsia="TT3Co00" w:hAnsi="Arial"/>
              </w:rPr>
            </w:pPr>
          </w:p>
        </w:tc>
        <w:tc>
          <w:tcPr>
            <w:tcW w:w="2925" w:type="dxa"/>
            <w:tcBorders>
              <w:bottom w:val="single" w:sz="2" w:space="0" w:color="0"/>
              <w:left w:val="single" w:sz="2" w:space="0" w:color="0"/>
              <w:right w:val="single" w:sz="2" w:space="0" w:color="0"/>
            </w:tcBorders>
            <w:vAlign w:val="top"/>
            <w:shd w:val="clear" w:color="auto" w:fill="auto"/>
          </w:tcPr>
          <w:p>
            <w:pPr>
              <w:pStyle w:val="TableContents"/>
              <w:rPr>
                <w:sz w:val="20.0"/>
                <w:szCs w:val="20.0"/>
                <w:rFonts w:ascii="Arial" w:cs="TT3Co00" w:eastAsia="TT3Co00" w:hAnsi="Arial"/>
              </w:rPr>
            </w:pPr>
          </w:p>
        </w:tc>
      </w:tr>
    </w:tbl>
    <w:p>
      <w:pPr>
        <w:pStyle w:val="Standard"/>
        <w:ind w:left="1418" w:hanging="360"/>
        <w:rPr>
          <w:sz w:val="22.0"/>
          <w:szCs w:val="22.0"/>
          <w:rFonts w:ascii="TT3Co00" w:cs="TT3Co00" w:eastAsia="TT3Co00" w:hAnsi="TT3Co00"/>
        </w:rPr>
      </w:pPr>
    </w:p>
    <w:p>
      <w:pPr>
        <w:pStyle w:val="Textbody"/>
      </w:pPr>
    </w:p>
    <w:p>
      <w:pPr>
        <w:pStyle w:val="Textbody"/>
      </w:pPr>
    </w:p>
    <w:p>
      <w:pPr>
        <w:pStyle w:val="Textbody"/>
      </w:pPr>
    </w:p>
    <w:p>
      <w:pPr>
        <w:pStyle w:val="Textbody"/>
      </w:pPr>
    </w:p>
    <w:p>
      <w:pPr>
        <w:pStyle w:val="Textbody"/>
      </w:pPr>
    </w:p>
    <w:p>
      <w:pPr>
        <w:pStyle w:val="Textbody"/>
        <w:rPr>
          <w:b w:val="1"/>
        </w:rPr>
      </w:pPr>
    </w:p>
    <w:p>
      <w:pPr>
        <w:pStyle w:val="Textbody"/>
        <w:rPr>
          <w:b w:val="1"/>
        </w:rPr>
      </w:pPr>
    </w:p>
    <w:p>
      <w:pPr>
        <w:pStyle w:val="Textbody"/>
        <w:rPr>
          <w:b w:val="1"/>
        </w:rPr>
      </w:pPr>
    </w:p>
    <w:p>
      <w:pPr>
        <w:pStyle w:val="Textbody"/>
        <w:rPr>
          <w:b w:val="1"/>
        </w:rPr>
      </w:pPr>
    </w:p>
    <w:p>
      <w:pPr>
        <w:pStyle w:val="Textbody"/>
        <w:rPr>
          <w:b w:val="1"/>
        </w:rPr>
      </w:pPr>
      <w:r>
        <w:rPr>
          <w:b w:val="1"/>
        </w:rPr>
        <w:t>Para aprobar el examen es necesario contestar correctamente el 50% de las preguntas.</w:t>
      </w:r>
    </w:p>
    <w:p>
      <w:pPr>
        <w:pStyle w:val="Ttulo1"/>
        <w:pageBreakBefore w:val="true"/>
        <w:spacing w:after="0" w:before="0"/>
        <w:rPr>
          <w:sz w:val="24.0"/>
          <w:szCs w:val="24.0"/>
        </w:rPr>
      </w:pPr>
      <w:r>
        <w:rPr>
          <w:sz w:val="24.0"/>
          <w:szCs w:val="24.0"/>
        </w:rPr>
        <w:lastRenderedPageBreak/>
      </w:r>
      <w:r>
        <w:rPr>
          <w:sz w:val="24.0"/>
          <w:szCs w:val="24.0"/>
        </w:rPr>
        <w:t>Lenguaje de Marcas.                                                                              Fecha_________</w:t>
      </w:r>
    </w:p>
    <w:p>
      <w:pPr>
        <w:pStyle w:val="Textbody"/>
        <w:rPr>
          <w:b w:val="1"/>
        </w:rPr>
      </w:pPr>
      <w:r>
        <w:rPr>
          <w:b w:val="1"/>
        </w:rPr>
        <w:t xml:space="preserve">Final </w:t>
      </w:r>
      <w:r>
        <w:rPr>
          <w:b w:val="1"/>
        </w:rPr>
        <w:t>Junio</w:t>
      </w:r>
    </w:p>
    <w:p>
      <w:pPr>
        <w:pStyle w:val="Textbody"/>
      </w:pPr>
      <w:r>
        <w:rPr>
          <w:b w:val="1"/>
          <w:sz w:val="22.0"/>
          <w:szCs w:val="22.0"/>
          <w:rFonts w:ascii="Bookman Old Style" w:hAnsi="Bookman Old Style"/>
        </w:rPr>
        <w:t>Nombre:_____________________________________________________________________________</w:t>
      </w:r>
    </w:p>
    <w:p>
      <w:pPr>
        <w:pStyle w:val="Textbody"/>
        <w:rPr>
          <w:b w:val="1"/>
          <w:sz w:val="22.0"/>
          <w:szCs w:val="22.0"/>
          <w:rFonts w:ascii="Arial" w:hAnsi="Arial"/>
        </w:rPr>
      </w:pPr>
    </w:p>
    <w:p>
      <w:pPr>
        <w:pStyle w:val="Textbody"/>
        <w:numPr>
          <w:ilvl w:val="0"/>
          <w:numId w:val="10"/>
        </w:numPr>
        <w:rPr>
          <w:sz w:val="22.0"/>
          <w:szCs w:val="22.0"/>
          <w:rFonts w:ascii="Arial" w:hAnsi="Arial"/>
        </w:rPr>
      </w:pPr>
      <w:r>
        <w:rPr>
          <w:sz w:val="22.0"/>
          <w:szCs w:val="22.0"/>
          <w:rFonts w:ascii="Arial" w:hAnsi="Arial"/>
        </w:rPr>
        <w:t>Indica 5 diferencias entre XHTML y HTML, Indica en el código de la página 5 ejemplos diferentes de código incorrecto en XHTML y cómo debería escribirse para que sea</w:t>
      </w:r>
      <w:r>
        <w:rPr>
          <w:sz w:val="22.0"/>
          <w:szCs w:val="22.0"/>
          <w:rFonts w:ascii="Arial" w:hAnsi="Arial"/>
        </w:rPr>
        <w:t xml:space="preserve"> correcto. (0,5 pto)</w:t>
      </w:r>
    </w:p>
    <w:p>
      <w:pPr>
        <w:pStyle w:val="Textbody"/>
        <w:ind w:left="709"/>
        <w:rPr>
          <w:sz w:val="22.0"/>
          <w:szCs w:val="22.0"/>
          <w:color w:val="FF0000"/>
          <w:rFonts w:ascii="Arial" w:hAnsi="Arial"/>
        </w:rPr>
      </w:pPr>
      <w:r>
        <w:rPr>
          <w:sz w:val="22.0"/>
          <w:szCs w:val="22.0"/>
          <w:color w:val="FF0000"/>
          <w:rFonts w:ascii="Arial" w:hAnsi="Arial"/>
        </w:rPr>
        <w:t>1 En XHTML las etiquetas deben de cerrarse SIEMPRE</w:t>
      </w:r>
    </w:p>
    <w:p>
      <w:pPr>
        <w:pStyle w:val="Textbody"/>
        <w:ind w:left="709"/>
        <w:rPr>
          <w:sz w:val="22.0"/>
          <w:szCs w:val="22.0"/>
          <w:color w:val="FF0000"/>
          <w:rFonts w:ascii="Arial" w:hAnsi="Arial"/>
        </w:rPr>
      </w:pPr>
      <w:r>
        <w:rPr>
          <w:sz w:val="22.0"/>
          <w:szCs w:val="22.0"/>
          <w:color w:val="FF0000"/>
          <w:rFonts w:ascii="Arial" w:hAnsi="Arial"/>
        </w:rPr>
        <w:t>2 En XHTML no se permiten los errores de anidamiento</w:t>
      </w:r>
    </w:p>
    <w:p>
      <w:pPr>
        <w:pStyle w:val="Textbody"/>
        <w:ind w:left="709"/>
        <w:rPr>
          <w:sz w:val="22.0"/>
          <w:szCs w:val="22.0"/>
          <w:color w:val="FF0000"/>
          <w:rFonts w:ascii="Arial" w:hAnsi="Arial"/>
        </w:rPr>
      </w:pPr>
      <w:r>
        <w:rPr>
          <w:sz w:val="22.0"/>
          <w:szCs w:val="22.0"/>
          <w:color w:val="FF0000"/>
          <w:rFonts w:ascii="Arial" w:hAnsi="Arial"/>
        </w:rPr>
        <w:t>3 En XHTML las etiquetas estarán SIEMPRE en minúsculas</w:t>
      </w:r>
    </w:p>
    <w:p>
      <w:pPr>
        <w:pStyle w:val="Textbody"/>
        <w:ind w:left="709"/>
        <w:rPr>
          <w:sz w:val="22.0"/>
          <w:szCs w:val="22.0"/>
          <w:color w:val="FF0000"/>
          <w:rFonts w:ascii="Arial" w:hAnsi="Arial"/>
        </w:rPr>
      </w:pPr>
      <w:r>
        <w:rPr>
          <w:sz w:val="22.0"/>
          <w:szCs w:val="22.0"/>
          <w:color w:val="FF0000"/>
          <w:rFonts w:ascii="Arial" w:hAnsi="Arial"/>
        </w:rPr>
        <w:t>4 En XHTML todos los atributos deben de tener algún valor entre comillas</w:t>
      </w:r>
    </w:p>
    <w:p>
      <w:pPr>
        <w:pStyle w:val="Textbody"/>
        <w:ind w:left="709"/>
        <w:rPr>
          <w:sz w:val="22.0"/>
          <w:szCs w:val="22.0"/>
          <w:color w:val="FF0000"/>
          <w:rFonts w:ascii="Arial" w:hAnsi="Arial"/>
        </w:rPr>
      </w:pPr>
      <w:r>
        <w:rPr>
          <w:sz w:val="22.0"/>
          <w:szCs w:val="22.0"/>
          <w:color w:val="FF0000"/>
          <w:rFonts w:ascii="Arial" w:hAnsi="Arial"/>
        </w:rPr>
        <w:t>5 En XHTML todos los atributos deben de tener algún valor, no se aceptan los atributos vacios</w:t>
      </w:r>
    </w:p>
    <w:p>
      <w:pPr>
        <w:pStyle w:val="Textbody"/>
        <w:rPr>
          <w:sz w:val="22.0"/>
          <w:szCs w:val="22.0"/>
          <w:rFonts w:ascii="Arial" w:hAnsi="Arial"/>
        </w:rPr>
      </w:pPr>
    </w:p>
    <w:p>
      <w:pPr>
        <w:pStyle w:val="Textbody"/>
        <w:numPr>
          <w:ilvl w:val="0"/>
          <w:numId w:val="3"/>
        </w:numPr>
        <w:rPr>
          <w:sz w:val="22.0"/>
          <w:szCs w:val="22.0"/>
          <w:rFonts w:ascii="Arial" w:hAnsi="Arial"/>
        </w:rPr>
      </w:pPr>
      <w:r>
        <w:rPr>
          <w:sz w:val="22.0"/>
          <w:szCs w:val="22.0"/>
          <w:rFonts w:ascii="Arial" w:hAnsi="Arial"/>
        </w:rPr>
        <w:t xml:space="preserve">Realizar una página web con la siguiente tabla: (0,5 ptos)  </w:t>
      </w:r>
    </w:p>
    <w:tbl>
      <w:tblPr>
        <w:tblW w:w="10571" w:type="dxa"/>
        <w:tblInd w:w="45" w:type="dxa"/>
        <w:tblBorders/>
        <w:tblCellMar>
          <w:left w:w="10" w:type="dxa"/>
          <w:right w:w="10" w:type="dxa"/>
        </w:tblCellMar>
      </w:tblPr>
      <w:tblGrid>
        <w:gridCol w:w="1761"/>
        <w:gridCol w:w="1762"/>
        <w:gridCol w:w="3524"/>
        <w:gridCol w:w="3524"/>
      </w:tblGrid>
      <w:tr>
        <w:trPr/>
        <w:tc>
          <w:tcPr>
            <w:tcW w:w="3523" w:type="dxa"/>
            <w:gridSpan w:val="2"/>
            <w:tcBorders>
              <w:top w:val="single" w:sz="2" w:space="0" w:color="0"/>
              <w:bottom w:val="single" w:sz="2" w:space="0" w:color="0"/>
              <w:left w:val="single" w:sz="2" w:space="0" w:color="0"/>
            </w:tcBorders>
            <w:vAlign w:val="top"/>
            <w:shd w:val="clear" w:color="auto" w:fill="auto"/>
          </w:tcPr>
          <w:p>
            <w:pPr>
              <w:pStyle w:val="TableContents"/>
            </w:pPr>
            <w:r>
              <w:t>1</w:t>
            </w:r>
          </w:p>
        </w:tc>
        <w:tc>
          <w:tcPr>
            <w:tcW w:w="3524" w:type="dxa"/>
            <w:tcBorders>
              <w:top w:val="single" w:sz="2" w:space="0" w:color="0"/>
              <w:bottom w:val="single" w:sz="2" w:space="0" w:color="0"/>
              <w:left w:val="single" w:sz="2" w:space="0" w:color="0"/>
            </w:tcBorders>
            <w:vAlign w:val="top"/>
            <w:shd w:val="clear" w:color="auto" w:fill="auto"/>
          </w:tcPr>
          <w:p>
            <w:pPr>
              <w:pStyle w:val="TableContents"/>
            </w:pPr>
            <w:r>
              <w:t>2</w:t>
            </w:r>
          </w:p>
        </w:tc>
        <w:tc>
          <w:tcPr>
            <w:tcW w:w="3524" w:type="dxa"/>
            <w:tcBorders>
              <w:top w:val="single" w:sz="2" w:space="0" w:color="0"/>
              <w:bottom w:val="single" w:sz="2" w:space="0" w:color="0"/>
              <w:left w:val="single" w:sz="2" w:space="0" w:color="0"/>
              <w:right w:val="single" w:sz="2" w:space="0" w:color="0"/>
            </w:tcBorders>
            <w:vAlign w:val="top"/>
            <w:shd w:val="clear" w:color="auto" w:fill="auto"/>
          </w:tcPr>
          <w:p>
            <w:pPr>
              <w:pStyle w:val="TableContents"/>
            </w:pPr>
            <w:r>
              <w:t>3</w:t>
            </w:r>
          </w:p>
        </w:tc>
      </w:tr>
      <w:tr>
        <w:trPr/>
        <w:tc>
          <w:tcPr>
            <w:tcW w:w="1761" w:type="dxa"/>
            <w:tcBorders>
              <w:bottom w:val="single" w:sz="2" w:space="0" w:color="0"/>
              <w:left w:val="single" w:sz="2" w:space="0" w:color="0"/>
            </w:tcBorders>
            <w:vAlign w:val="top"/>
            <w:shd w:val="clear" w:color="auto" w:fill="auto"/>
          </w:tcPr>
          <w:p>
            <w:pPr>
              <w:pStyle w:val="TableContents"/>
            </w:pPr>
            <w:r>
              <w:t>5</w:t>
            </w:r>
          </w:p>
        </w:tc>
        <w:tc>
          <w:tcPr>
            <w:tcW w:w="1762" w:type="dxa"/>
            <w:vMerge w:val="restart"/>
            <w:tcBorders>
              <w:bottom w:val="single" w:sz="2" w:space="0" w:color="0"/>
              <w:left w:val="single" w:sz="2" w:space="0" w:color="0"/>
            </w:tcBorders>
            <w:vAlign w:val="top"/>
            <w:shd w:val="clear" w:color="auto" w:fill="auto"/>
          </w:tcPr>
          <w:p>
            <w:pPr>
              <w:pStyle w:val="TableContents"/>
            </w:pPr>
            <w:r>
              <w:t>6</w:t>
            </w:r>
          </w:p>
        </w:tc>
        <w:tc>
          <w:tcPr>
            <w:tcW w:w="7048" w:type="dxa"/>
            <w:vMerge w:val="restart"/>
            <w:gridSpan w:val="2"/>
            <w:tcBorders>
              <w:bottom w:val="single" w:sz="2" w:space="0" w:color="0"/>
              <w:left w:val="single" w:sz="2" w:space="0" w:color="0"/>
              <w:right w:val="single" w:sz="2" w:space="0" w:color="0"/>
            </w:tcBorders>
            <w:vAlign w:val="top"/>
            <w:shd w:val="clear" w:color="auto" w:fill="auto"/>
          </w:tcPr>
          <w:p>
            <w:pPr>
              <w:pStyle w:val="TableContents"/>
            </w:pPr>
            <w:r>
              <w:t>7</w:t>
            </w:r>
          </w:p>
        </w:tc>
      </w:tr>
      <w:tr>
        <w:trPr/>
        <w:tc>
          <w:tcPr>
            <w:tcW w:w="1761" w:type="dxa"/>
            <w:tcBorders>
              <w:bottom w:val="single" w:sz="2" w:space="0" w:color="0"/>
              <w:left w:val="single" w:sz="2" w:space="0" w:color="0"/>
            </w:tcBorders>
            <w:vAlign w:val="top"/>
            <w:shd w:val="clear" w:color="auto" w:fill="auto"/>
          </w:tcPr>
          <w:p>
            <w:pPr>
              <w:pStyle w:val="TableContents"/>
            </w:pPr>
            <w:r>
              <w:t>8</w:t>
            </w:r>
          </w:p>
        </w:tc>
        <w:tc>
          <w:tcPr>
            <w:tcW w:w="1762" w:type="dxa"/>
            <w:vMerge w:val="continue"/>
            <w:tcBorders>
              <w:bottom w:val="single" w:sz="2" w:space="0" w:color="0"/>
              <w:left w:val="single" w:sz="2" w:space="0" w:color="0"/>
            </w:tcBorders>
            <w:vAlign w:val="top"/>
            <w:shd w:val="clear" w:color="auto" w:fill="auto"/>
          </w:tcPr>
          <w:p/>
        </w:tc>
        <w:tc>
          <w:tcPr>
            <w:tcW w:w="7048" w:type="dxa"/>
            <w:vMerge w:val="continue"/>
            <w:gridSpan w:val="2"/>
            <w:tcBorders>
              <w:bottom w:val="single" w:sz="2" w:space="0" w:color="0"/>
              <w:left w:val="single" w:sz="2" w:space="0" w:color="0"/>
              <w:right w:val="single" w:sz="2" w:space="0" w:color="0"/>
            </w:tcBorders>
            <w:vAlign w:val="top"/>
            <w:shd w:val="clear" w:color="auto" w:fill="auto"/>
          </w:tcPr>
          <w:p/>
        </w:tc>
      </w:tr>
    </w:tbl>
    <w:p>
      <w:pPr>
        <w:pStyle w:val="Sinespaciado"/>
      </w:pPr>
    </w:p>
    <w:p>
      <w:pPr>
        <w:pStyle w:val="Sinespaciado"/>
        <w:rPr>
          <w:b w:val="1"/>
          <w:color w:val="FF0000"/>
          <w:rFonts w:ascii="Calibri"/>
        </w:rPr>
      </w:pPr>
      <w:r>
        <w:rPr>
          <w:b w:val="1"/>
          <w:color w:val="FF0000"/>
          <w:rFonts w:ascii="Calibri"/>
        </w:rPr>
        <w:t>&lt;html&gt;</w:t>
      </w:r>
    </w:p>
    <w:p>
      <w:pPr>
        <w:pStyle w:val="Sinespaciado"/>
        <w:rPr>
          <w:b w:val="1"/>
          <w:color w:val="FF0000"/>
          <w:rFonts w:ascii="Calibri"/>
          <w:lang w:val="en-us"/>
        </w:rPr>
      </w:pPr>
      <w:r>
        <w:rPr>
          <w:b w:val="1"/>
          <w:color w:val="FF0000"/>
          <w:rFonts w:ascii="Calibri"/>
          <w:lang w:val="en-us"/>
        </w:rPr>
        <w:t>&lt;head&gt;</w:t>
      </w:r>
    </w:p>
    <w:p>
      <w:pPr>
        <w:pStyle w:val="Sinespaciado"/>
        <w:rPr>
          <w:b w:val="1"/>
          <w:color w:val="FF0000"/>
          <w:rFonts w:ascii="Calibri"/>
          <w:lang w:val="en-us"/>
        </w:rPr>
      </w:pPr>
      <w:r>
        <w:rPr>
          <w:b w:val="1"/>
          <w:color w:val="FF0000"/>
          <w:rFonts w:ascii="Calibri"/>
          <w:lang w:val="en-us"/>
        </w:rPr>
        <w:t>&lt;/head&gt;</w:t>
      </w:r>
    </w:p>
    <w:p>
      <w:pPr>
        <w:pStyle w:val="Sinespaciado"/>
        <w:rPr>
          <w:b w:val="1"/>
          <w:color w:val="FF0000"/>
          <w:rFonts w:ascii="Calibri"/>
          <w:lang w:val="en-us"/>
        </w:rPr>
      </w:pPr>
      <w:r>
        <w:rPr>
          <w:b w:val="1"/>
          <w:color w:val="FF0000"/>
          <w:rFonts w:ascii="Calibri"/>
          <w:lang w:val="en-us"/>
        </w:rPr>
        <w:t>&lt;body&gt;</w:t>
      </w:r>
    </w:p>
    <w:p>
      <w:pPr>
        <w:pStyle w:val="Sinespaciado"/>
        <w:rPr>
          <w:b w:val="1"/>
          <w:color w:val="FF0000"/>
          <w:rFonts w:ascii="Calibri"/>
          <w:lang w:val="en-us"/>
        </w:rPr>
      </w:pPr>
      <w:r>
        <w:rPr>
          <w:b w:val="1"/>
          <w:color w:val="FF0000"/>
          <w:rFonts w:ascii="Calibri"/>
          <w:lang w:val="en-us"/>
        </w:rPr>
        <w:tab/>
        <w:t>&lt;table border=”1” height="200px" width="500px"&gt;</w:t>
      </w:r>
    </w:p>
    <w:p>
      <w:pPr>
        <w:pStyle w:val="Sinespaciado"/>
        <w:rPr>
          <w:b w:val="1"/>
          <w:color w:val="FF0000"/>
          <w:rFonts w:ascii="Calibri"/>
          <w:lang w:val="en-us"/>
        </w:rPr>
      </w:pPr>
      <w:r>
        <w:rPr>
          <w:b w:val="1"/>
          <w:color w:val="FF0000"/>
          <w:rFonts w:ascii="Calibri"/>
          <w:lang w:val="en-us"/>
        </w:rPr>
        <w:tab/>
      </w:r>
      <w:r>
        <w:rPr>
          <w:b w:val="1"/>
          <w:color w:val="FF0000"/>
          <w:rFonts w:ascii="Calibri"/>
          <w:lang w:val="en-us"/>
        </w:rPr>
        <w:tab/>
        <w:t>&lt;tr&gt;</w:t>
      </w:r>
    </w:p>
    <w:p>
      <w:pPr>
        <w:pStyle w:val="Sinespaciado"/>
        <w:rPr>
          <w:b w:val="1"/>
          <w:color w:val="FF0000"/>
          <w:rFonts w:ascii="Calibri"/>
          <w:lang w:val="en-us"/>
        </w:rPr>
      </w:pPr>
      <w:r>
        <w:rPr>
          <w:b w:val="1"/>
          <w:color w:val="FF0000"/>
          <w:rFonts w:ascii="Calibri"/>
          <w:lang w:val="en-us"/>
        </w:rPr>
        <w:tab/>
      </w:r>
      <w:r>
        <w:rPr>
          <w:b w:val="1"/>
          <w:color w:val="FF0000"/>
          <w:rFonts w:ascii="Calibri"/>
          <w:lang w:val="en-us"/>
        </w:rPr>
        <w:tab/>
      </w:r>
      <w:r>
        <w:rPr>
          <w:b w:val="1"/>
          <w:color w:val="FF0000"/>
          <w:rFonts w:ascii="Calibri"/>
          <w:lang w:val="en-us"/>
        </w:rPr>
        <w:tab/>
        <w:t>&lt;td colspan="2"&gt;1&lt;/td&gt;</w:t>
      </w:r>
    </w:p>
    <w:p>
      <w:pPr>
        <w:pStyle w:val="Sinespaciado"/>
        <w:rPr>
          <w:b w:val="1"/>
          <w:color w:val="FF0000"/>
          <w:rFonts w:ascii="Calibri"/>
          <w:lang w:val="en-us"/>
        </w:rPr>
      </w:pPr>
      <w:r>
        <w:rPr>
          <w:b w:val="1"/>
          <w:color w:val="FF0000"/>
          <w:rFonts w:ascii="Calibri"/>
          <w:lang w:val="en-us"/>
        </w:rPr>
        <w:tab/>
      </w:r>
      <w:r>
        <w:rPr>
          <w:b w:val="1"/>
          <w:color w:val="FF0000"/>
          <w:rFonts w:ascii="Calibri"/>
          <w:lang w:val="en-us"/>
        </w:rPr>
        <w:tab/>
      </w:r>
      <w:r>
        <w:rPr>
          <w:b w:val="1"/>
          <w:color w:val="FF0000"/>
          <w:rFonts w:ascii="Calibri"/>
          <w:lang w:val="en-us"/>
        </w:rPr>
        <w:tab/>
        <w:t>&lt;td colspan="2"&gt;2&lt;/td&gt;</w:t>
      </w:r>
    </w:p>
    <w:p>
      <w:pPr>
        <w:pStyle w:val="Sinespaciado"/>
        <w:rPr>
          <w:b w:val="1"/>
          <w:color w:val="FF0000"/>
          <w:rFonts w:ascii="Calibri"/>
          <w:lang w:val="en-us"/>
        </w:rPr>
      </w:pPr>
      <w:r>
        <w:rPr>
          <w:b w:val="1"/>
          <w:color w:val="FF0000"/>
          <w:rFonts w:ascii="Calibri"/>
          <w:lang w:val="en-us"/>
        </w:rPr>
        <w:tab/>
      </w:r>
      <w:r>
        <w:rPr>
          <w:b w:val="1"/>
          <w:color w:val="FF0000"/>
          <w:rFonts w:ascii="Calibri"/>
          <w:lang w:val="en-us"/>
        </w:rPr>
        <w:tab/>
      </w:r>
      <w:r>
        <w:rPr>
          <w:b w:val="1"/>
          <w:color w:val="FF0000"/>
          <w:rFonts w:ascii="Calibri"/>
          <w:lang w:val="en-us"/>
        </w:rPr>
        <w:tab/>
        <w:t>&lt;td colspan="2"&gt;3&lt;/td&gt;</w:t>
      </w:r>
    </w:p>
    <w:p>
      <w:pPr>
        <w:pStyle w:val="Sinespaciado"/>
        <w:rPr>
          <w:b w:val="1"/>
          <w:color w:val="FF0000"/>
          <w:rFonts w:ascii="Calibri"/>
          <w:lang w:val="en-us"/>
        </w:rPr>
      </w:pPr>
      <w:r>
        <w:rPr>
          <w:b w:val="1"/>
          <w:color w:val="FF0000"/>
          <w:rFonts w:ascii="Calibri"/>
          <w:lang w:val="en-us"/>
        </w:rPr>
        <w:tab/>
      </w:r>
      <w:r>
        <w:rPr>
          <w:b w:val="1"/>
          <w:color w:val="FF0000"/>
          <w:rFonts w:ascii="Calibri"/>
          <w:lang w:val="en-us"/>
        </w:rPr>
        <w:tab/>
        <w:t>&lt;/tr&gt;</w:t>
      </w:r>
    </w:p>
    <w:p>
      <w:pPr>
        <w:pStyle w:val="Sinespaciado"/>
        <w:rPr>
          <w:b w:val="1"/>
          <w:color w:val="FF0000"/>
          <w:rFonts w:ascii="Calibri"/>
          <w:lang w:val="en-us"/>
        </w:rPr>
      </w:pPr>
      <w:r>
        <w:rPr>
          <w:b w:val="1"/>
          <w:color w:val="FF0000"/>
          <w:rFonts w:ascii="Calibri"/>
          <w:lang w:val="en-us"/>
        </w:rPr>
        <w:tab/>
      </w:r>
      <w:r>
        <w:rPr>
          <w:b w:val="1"/>
          <w:color w:val="FF0000"/>
          <w:rFonts w:ascii="Calibri"/>
          <w:lang w:val="en-us"/>
        </w:rPr>
        <w:tab/>
        <w:t>&lt;tr&gt;</w:t>
      </w:r>
    </w:p>
    <w:p>
      <w:pPr>
        <w:pStyle w:val="Sinespaciado"/>
        <w:rPr>
          <w:b w:val="1"/>
          <w:color w:val="FF0000"/>
          <w:rFonts w:ascii="Calibri"/>
          <w:lang w:val="en-us"/>
        </w:rPr>
      </w:pPr>
      <w:r>
        <w:rPr>
          <w:b w:val="1"/>
          <w:color w:val="FF0000"/>
          <w:rFonts w:ascii="Calibri"/>
          <w:lang w:val="en-us"/>
        </w:rPr>
        <w:tab/>
      </w:r>
      <w:r>
        <w:rPr>
          <w:b w:val="1"/>
          <w:color w:val="FF0000"/>
          <w:rFonts w:ascii="Calibri"/>
          <w:lang w:val="en-us"/>
        </w:rPr>
        <w:tab/>
      </w:r>
      <w:r>
        <w:rPr>
          <w:b w:val="1"/>
          <w:color w:val="FF0000"/>
          <w:rFonts w:ascii="Calibri"/>
          <w:lang w:val="en-us"/>
        </w:rPr>
        <w:tab/>
        <w:t>&lt;td&gt;5&lt;/td&gt;</w:t>
      </w:r>
    </w:p>
    <w:p>
      <w:pPr>
        <w:pStyle w:val="Sinespaciado"/>
        <w:rPr>
          <w:b w:val="1"/>
          <w:color w:val="FF0000"/>
          <w:rFonts w:ascii="Calibri"/>
          <w:lang w:val="en-us"/>
        </w:rPr>
      </w:pPr>
      <w:r>
        <w:rPr>
          <w:b w:val="1"/>
          <w:color w:val="FF0000"/>
          <w:rFonts w:ascii="Calibri"/>
          <w:lang w:val="en-us"/>
        </w:rPr>
        <w:tab/>
      </w:r>
      <w:r>
        <w:rPr>
          <w:b w:val="1"/>
          <w:color w:val="FF0000"/>
          <w:rFonts w:ascii="Calibri"/>
          <w:lang w:val="en-us"/>
        </w:rPr>
        <w:tab/>
      </w:r>
      <w:r>
        <w:rPr>
          <w:b w:val="1"/>
          <w:color w:val="FF0000"/>
          <w:rFonts w:ascii="Calibri"/>
          <w:lang w:val="en-us"/>
        </w:rPr>
        <w:tab/>
        <w:t>&lt;td rowspan="2"&gt;6&lt;/td&gt;</w:t>
      </w:r>
    </w:p>
    <w:p>
      <w:pPr>
        <w:pStyle w:val="Sinespaciado"/>
        <w:rPr>
          <w:b w:val="1"/>
          <w:color w:val="FF0000"/>
          <w:rFonts w:ascii="Calibri"/>
          <w:lang w:val="en-us"/>
        </w:rPr>
      </w:pPr>
      <w:r>
        <w:rPr>
          <w:b w:val="1"/>
          <w:color w:val="FF0000"/>
          <w:rFonts w:ascii="Calibri"/>
          <w:lang w:val="en-us"/>
        </w:rPr>
        <w:tab/>
      </w:r>
      <w:r>
        <w:rPr>
          <w:b w:val="1"/>
          <w:color w:val="FF0000"/>
          <w:rFonts w:ascii="Calibri"/>
          <w:lang w:val="en-us"/>
        </w:rPr>
        <w:tab/>
      </w:r>
      <w:r>
        <w:rPr>
          <w:b w:val="1"/>
          <w:color w:val="FF0000"/>
          <w:rFonts w:ascii="Calibri"/>
          <w:lang w:val="en-us"/>
        </w:rPr>
        <w:tab/>
        <w:t>&lt;td colspan="4" rowspan="2"&gt;7&lt;/td&gt;</w:t>
      </w:r>
    </w:p>
    <w:p>
      <w:pPr>
        <w:pStyle w:val="Sinespaciado"/>
        <w:rPr>
          <w:b w:val="1"/>
          <w:color w:val="FF0000"/>
          <w:rFonts w:ascii="Calibri"/>
          <w:lang w:val="en-us"/>
        </w:rPr>
      </w:pPr>
      <w:r>
        <w:rPr>
          <w:b w:val="1"/>
          <w:color w:val="FF0000"/>
          <w:rFonts w:ascii="Calibri"/>
          <w:lang w:val="en-us"/>
        </w:rPr>
        <w:tab/>
      </w:r>
      <w:r>
        <w:rPr>
          <w:b w:val="1"/>
          <w:color w:val="FF0000"/>
          <w:rFonts w:ascii="Calibri"/>
          <w:lang w:val="en-us"/>
        </w:rPr>
        <w:tab/>
        <w:t>&lt;/tr&gt;</w:t>
      </w:r>
    </w:p>
    <w:p>
      <w:pPr>
        <w:pStyle w:val="Sinespaciado"/>
        <w:rPr>
          <w:b w:val="1"/>
          <w:color w:val="FF0000"/>
          <w:rFonts w:ascii="Calibri"/>
          <w:lang w:val="en-us"/>
        </w:rPr>
      </w:pPr>
      <w:r>
        <w:rPr>
          <w:b w:val="1"/>
          <w:color w:val="FF0000"/>
          <w:rFonts w:ascii="Calibri"/>
          <w:lang w:val="en-us"/>
        </w:rPr>
        <w:tab/>
      </w:r>
      <w:r>
        <w:rPr>
          <w:b w:val="1"/>
          <w:color w:val="FF0000"/>
          <w:rFonts w:ascii="Calibri"/>
          <w:lang w:val="en-us"/>
        </w:rPr>
        <w:tab/>
        <w:t>&lt;tr&gt;</w:t>
      </w:r>
    </w:p>
    <w:p>
      <w:pPr>
        <w:pStyle w:val="Sinespaciado"/>
        <w:rPr>
          <w:b w:val="1"/>
          <w:color w:val="FF0000"/>
          <w:rFonts w:ascii="Calibri"/>
          <w:lang w:val="en-us"/>
        </w:rPr>
      </w:pPr>
      <w:r>
        <w:rPr>
          <w:b w:val="1"/>
          <w:color w:val="FF0000"/>
          <w:rFonts w:ascii="Calibri"/>
          <w:lang w:val="en-us"/>
        </w:rPr>
        <w:tab/>
      </w:r>
      <w:r>
        <w:rPr>
          <w:b w:val="1"/>
          <w:color w:val="FF0000"/>
          <w:rFonts w:ascii="Calibri"/>
          <w:lang w:val="en-us"/>
        </w:rPr>
        <w:tab/>
      </w:r>
      <w:r>
        <w:rPr>
          <w:b w:val="1"/>
          <w:color w:val="FF0000"/>
          <w:rFonts w:ascii="Calibri"/>
          <w:lang w:val="en-us"/>
        </w:rPr>
        <w:tab/>
        <w:t>&lt;td&gt;8&lt;/td&gt;</w:t>
      </w:r>
    </w:p>
    <w:p>
      <w:pPr>
        <w:pStyle w:val="Sinespaciado"/>
        <w:rPr>
          <w:b w:val="1"/>
          <w:color w:val="FF0000"/>
          <w:rFonts w:ascii="Calibri"/>
          <w:lang w:val="en-us"/>
        </w:rPr>
      </w:pPr>
      <w:r>
        <w:rPr>
          <w:b w:val="1"/>
          <w:color w:val="FF0000"/>
          <w:rFonts w:ascii="Calibri"/>
          <w:lang w:val="en-us"/>
        </w:rPr>
        <w:tab/>
      </w:r>
      <w:r>
        <w:rPr>
          <w:b w:val="1"/>
          <w:color w:val="FF0000"/>
          <w:rFonts w:ascii="Calibri"/>
          <w:lang w:val="en-us"/>
        </w:rPr>
        <w:tab/>
        <w:t>&lt;/tr&gt;</w:t>
      </w:r>
    </w:p>
    <w:p>
      <w:pPr>
        <w:pStyle w:val="Sinespaciado"/>
        <w:rPr>
          <w:b w:val="1"/>
          <w:color w:val="FF0000"/>
          <w:rFonts w:ascii="Calibri"/>
          <w:lang w:val="en-us"/>
        </w:rPr>
      </w:pPr>
      <w:r>
        <w:rPr>
          <w:b w:val="1"/>
          <w:color w:val="FF0000"/>
          <w:rFonts w:ascii="Calibri"/>
          <w:lang w:val="en-us"/>
        </w:rPr>
        <w:tab/>
        <w:t>&lt;/table&gt;</w:t>
      </w:r>
    </w:p>
    <w:p>
      <w:pPr>
        <w:pStyle w:val="Sinespaciado"/>
        <w:rPr>
          <w:b w:val="1"/>
          <w:color w:val="FF0000"/>
          <w:rFonts w:ascii="Calibri"/>
        </w:rPr>
      </w:pPr>
      <w:r>
        <w:rPr>
          <w:b w:val="1"/>
          <w:color w:val="FF0000"/>
          <w:rFonts w:ascii="Calibri"/>
        </w:rPr>
        <w:t>&lt;/body&gt;</w:t>
      </w:r>
    </w:p>
    <w:p>
      <w:pPr>
        <w:pStyle w:val="Sinespaciado"/>
        <w:rPr>
          <w:b w:val="1"/>
          <w:color w:val="FF0000"/>
          <w:rFonts w:ascii="Calibri"/>
        </w:rPr>
      </w:pPr>
      <w:r>
        <w:rPr>
          <w:b w:val="1"/>
          <w:color w:val="FF0000"/>
          <w:rFonts w:ascii="Calibri"/>
        </w:rPr>
        <w:t>&lt;/html&gt;</w:t>
      </w:r>
    </w:p>
    <w:p>
      <w:pPr>
        <w:pStyle w:val="Sinespaciado"/>
      </w:pPr>
    </w:p>
    <w:p>
      <w:pPr>
        <w:pStyle w:val="Textbody"/>
        <w:numPr>
          <w:ilvl w:val="0"/>
          <w:numId w:val="3"/>
        </w:numPr>
        <w:rPr>
          <w:sz w:val="22.0"/>
          <w:szCs w:val="22.0"/>
          <w:rFonts w:ascii="Arial" w:hAnsi="Arial"/>
        </w:rPr>
      </w:pPr>
      <w:r>
        <w:rPr>
          <w:sz w:val="22.0"/>
          <w:szCs w:val="22.0"/>
          <w:rFonts w:ascii="Arial" w:hAnsi="Arial"/>
        </w:rPr>
        <w:t>Dado el siguiente código html</w:t>
      </w:r>
    </w:p>
    <w:p>
      <w:pPr>
        <w:pStyle w:val="Standard"/>
        <w:rPr>
          <w:sz w:val="20.0"/>
          <w:szCs w:val="20.0"/>
          <w:rFonts w:ascii="Courier New" w:cs="Courier New" w:eastAsia="Courier New" w:hAnsi="Courier New"/>
          <w:lang w:val="en-us"/>
        </w:rPr>
      </w:pPr>
      <w:r>
        <w:rPr>
          <w:sz w:val="20.0"/>
          <w:szCs w:val="20.0"/>
          <w:rFonts w:ascii="Courier New" w:cs="Courier New" w:eastAsia="Courier New" w:hAnsi="Courier New"/>
          <w:lang w:val="en-us"/>
        </w:rPr>
        <w:t>&lt;!DOCTYPE html PUBLIC "-//W3C//DTD XHTML 1.0 Transitional//EN" "http://www.w3.org/TR/xhtml1/DTD/xhtml1-transitional.dtd"&gt;</w:t>
      </w:r>
    </w:p>
    <w:p>
      <w:pPr>
        <w:pStyle w:val="Standard"/>
        <w:rPr>
          <w:sz w:val="20.0"/>
          <w:szCs w:val="20.0"/>
          <w:rFonts w:ascii="Courier New" w:cs="Courier New" w:eastAsia="Courier New" w:hAnsi="Courier New"/>
          <w:lang w:val="en-us"/>
        </w:rPr>
      </w:pPr>
    </w:p>
    <w:p>
      <w:pPr>
        <w:pStyle w:val="Standard"/>
        <w:rPr>
          <w:sz w:val="20.0"/>
          <w:szCs w:val="20.0"/>
          <w:rFonts w:ascii="Courier New" w:cs="Courier New" w:eastAsia="Courier New" w:hAnsi="Courier New"/>
          <w:lang w:val="en-us"/>
        </w:rPr>
      </w:pPr>
      <w:r>
        <w:rPr>
          <w:sz w:val="20.0"/>
          <w:szCs w:val="20.0"/>
          <w:rFonts w:ascii="Courier New" w:cs="Courier New" w:eastAsia="Courier New" w:hAnsi="Courier New"/>
          <w:lang w:val="en-us"/>
        </w:rPr>
        <w:t>&lt;head&gt;</w:t>
      </w:r>
    </w:p>
    <w:p>
      <w:pPr>
        <w:pStyle w:val="Standard"/>
        <w:rPr>
          <w:sz w:val="20.0"/>
          <w:szCs w:val="20.0"/>
          <w:rFonts w:ascii="Courier New" w:cs="Courier New" w:eastAsia="Courier New" w:hAnsi="Courier New"/>
          <w:lang w:val="en-us"/>
        </w:rPr>
      </w:pPr>
      <w:r>
        <w:rPr>
          <w:sz w:val="20.0"/>
          <w:szCs w:val="20.0"/>
          <w:rFonts w:ascii="Courier New" w:cs="Courier New" w:eastAsia="Courier New" w:hAnsi="Courier New"/>
          <w:lang w:val="en-us"/>
        </w:rPr>
        <w:t>&lt;title&gt;Sistema Solar&lt;/title&gt;</w:t>
      </w:r>
    </w:p>
    <w:p>
      <w:pPr>
        <w:pStyle w:val="Standard"/>
        <w:rPr>
          <w:sz w:val="20.0"/>
          <w:szCs w:val="20.0"/>
          <w:rFonts w:ascii="Courier New" w:cs="Courier New" w:eastAsia="Courier New" w:hAnsi="Courier New"/>
          <w:lang w:val="en-us"/>
        </w:rPr>
      </w:pPr>
      <w:r>
        <w:rPr>
          <w:sz w:val="20.0"/>
          <w:szCs w:val="20.0"/>
          <w:rFonts w:ascii="Courier New" w:cs="Courier New" w:eastAsia="Courier New" w:hAnsi="Courier New"/>
          <w:lang w:val="en-us"/>
        </w:rPr>
        <w:t>&lt;style type="text/css"&gt;</w:t>
      </w:r>
    </w:p>
    <w:p>
      <w:pPr>
        <w:pStyle w:val="Standard"/>
        <w:rPr>
          <w:sz w:val="20.0"/>
          <w:szCs w:val="20.0"/>
          <w:rFonts w:ascii="Courier New" w:cs="Courier New" w:eastAsia="Courier New" w:hAnsi="Courier New"/>
          <w:lang w:val="en-us"/>
        </w:rPr>
      </w:pPr>
      <w:r>
        <w:rPr>
          <w:sz w:val="20.0"/>
          <w:szCs w:val="20.0"/>
          <w:rFonts w:ascii="Courier New" w:cs="Courier New" w:eastAsia="Courier New" w:hAnsi="Courier New"/>
          <w:lang w:val="en-us"/>
        </w:rPr>
        <w:t>#uno {width: 800px; background:#dddddd; border: 5px ridge #6666cc;}</w:t>
      </w:r>
    </w:p>
    <w:p>
      <w:pPr>
        <w:pStyle w:val="Standard"/>
        <w:rPr>
          <w:sz w:val="20.0"/>
          <w:szCs w:val="20.0"/>
          <w:rFonts w:ascii="Courier New" w:cs="Courier New" w:eastAsia="Courier New" w:hAnsi="Courier New"/>
          <w:lang w:val="en-us"/>
        </w:rPr>
      </w:pPr>
      <w:r>
        <w:rPr>
          <w:sz w:val="20.0"/>
          <w:szCs w:val="20.0"/>
          <w:rFonts w:ascii="Courier New" w:cs="Courier New" w:eastAsia="Courier New" w:hAnsi="Courier New"/>
          <w:lang w:val="en-us"/>
        </w:rPr>
        <w:t>#dos {background:#BDB76B ;}</w:t>
      </w:r>
    </w:p>
    <w:p>
      <w:pPr>
        <w:pStyle w:val="Standard"/>
        <w:rPr>
          <w:sz w:val="20.0"/>
          <w:szCs w:val="20.0"/>
          <w:rFonts w:ascii="Courier New" w:cs="Courier New" w:eastAsia="Courier New" w:hAnsi="Courier New"/>
          <w:lang w:val="en-us"/>
        </w:rPr>
      </w:pPr>
      <w:r>
        <w:rPr>
          <w:sz w:val="20.0"/>
          <w:szCs w:val="20.0"/>
          <w:rFonts w:ascii="Courier New" w:cs="Courier New" w:eastAsia="Courier New" w:hAnsi="Courier New"/>
          <w:lang w:val="en-us"/>
        </w:rPr>
        <w:lastRenderedPageBreak/>
      </w:r>
      <w:r>
        <w:rPr>
          <w:sz w:val="20.0"/>
          <w:szCs w:val="20.0"/>
          <w:rFonts w:ascii="Courier New" w:cs="Courier New" w:eastAsia="Courier New" w:hAnsi="Courier New"/>
          <w:lang w:val="en-us"/>
        </w:rPr>
        <w:t>#tres {float: right;width: 230px; background:#EEE8CC ;  }</w:t>
      </w:r>
    </w:p>
    <w:p>
      <w:pPr>
        <w:pStyle w:val="Standard"/>
        <w:rPr>
          <w:sz w:val="20.0"/>
          <w:szCs w:val="20.0"/>
          <w:rFonts w:ascii="Courier New" w:cs="Courier New" w:eastAsia="Courier New" w:hAnsi="Courier New"/>
          <w:lang w:val="en-us"/>
        </w:rPr>
      </w:pPr>
      <w:r>
        <w:rPr>
          <w:sz w:val="20.0"/>
          <w:szCs w:val="20.0"/>
          <w:rFonts w:ascii="Courier New" w:cs="Courier New" w:eastAsia="Courier New" w:hAnsi="Courier New"/>
          <w:lang w:val="en-us"/>
        </w:rPr>
        <w:t>#cuatro {float: left;width: 550px; background:url</w:t>
      </w:r>
      <w:r>
        <w:rPr>
          <w:sz w:val="20.0"/>
          <w:szCs w:val="20.0"/>
          <w:rFonts w:ascii="Courier New" w:cs="Courier New" w:eastAsia="Courier New" w:hAnsi="Courier New"/>
          <w:lang w:val="en-us"/>
        </w:rPr>
        <w:t>( imagen.jpg ) ;margin-top:20px;}</w:t>
      </w:r>
    </w:p>
    <w:p>
      <w:pPr>
        <w:pStyle w:val="Standard"/>
        <w:rPr>
          <w:sz w:val="20.0"/>
          <w:szCs w:val="20.0"/>
          <w:rFonts w:ascii="Courier New" w:cs="Courier New" w:eastAsia="Courier New" w:hAnsi="Courier New"/>
          <w:lang w:val="en-us"/>
        </w:rPr>
      </w:pPr>
      <w:r>
        <w:rPr>
          <w:sz w:val="20.0"/>
          <w:szCs w:val="20.0"/>
          <w:rFonts w:ascii="Courier New" w:cs="Courier New" w:eastAsia="Courier New" w:hAnsi="Courier New"/>
          <w:lang w:val="en-us"/>
        </w:rPr>
        <w:t>#cinco {clear: both; border-top: 1px solid #ff9999;}</w:t>
      </w:r>
    </w:p>
    <w:p>
      <w:pPr>
        <w:pStyle w:val="Standard"/>
        <w:rPr>
          <w:sz w:val="20.0"/>
          <w:szCs w:val="20.0"/>
          <w:rFonts w:ascii="Courier New" w:cs="Courier New" w:eastAsia="Courier New" w:hAnsi="Courier New"/>
          <w:lang w:val="en-us"/>
        </w:rPr>
      </w:pPr>
    </w:p>
    <w:p>
      <w:pPr>
        <w:pStyle w:val="Standard"/>
        <w:rPr>
          <w:sz w:val="20.0"/>
          <w:szCs w:val="20.0"/>
          <w:rFonts w:ascii="Courier New" w:cs="Courier New" w:eastAsia="Courier New" w:hAnsi="Courier New"/>
          <w:lang w:val="en-us"/>
        </w:rPr>
      </w:pPr>
      <w:r>
        <w:rPr>
          <w:sz w:val="20.0"/>
          <w:szCs w:val="20.0"/>
          <w:rFonts w:ascii="Courier New" w:cs="Courier New" w:eastAsia="Courier New" w:hAnsi="Courier New"/>
          <w:lang w:val="en-us"/>
        </w:rPr>
        <w:t>** Menu</w:t>
      </w:r>
    </w:p>
    <w:p>
      <w:pPr>
        <w:pStyle w:val="Standard"/>
        <w:rPr>
          <w:sz w:val="20.0"/>
          <w:szCs w:val="20.0"/>
          <w:rFonts w:ascii="Courier New" w:cs="Courier New" w:eastAsia="Courier New" w:hAnsi="Courier New"/>
          <w:lang w:val="en-us"/>
        </w:rPr>
      </w:pPr>
      <w:r>
        <w:rPr>
          <w:sz w:val="20.0"/>
          <w:szCs w:val="20.0"/>
          <w:rFonts w:ascii="Courier New" w:cs="Courier New" w:eastAsia="Courier New" w:hAnsi="Courier New"/>
          <w:lang w:val="en-us"/>
        </w:rPr>
        <w:t>*/</w:t>
      </w:r>
    </w:p>
    <w:p>
      <w:pPr>
        <w:pStyle w:val="Standard"/>
        <w:rPr>
          <w:sz w:val="20.0"/>
          <w:szCs w:val="20.0"/>
          <w:rFonts w:ascii="Courier New" w:cs="Courier New" w:eastAsia="Courier New" w:hAnsi="Courier New"/>
          <w:lang w:val="en-us"/>
        </w:rPr>
      </w:pPr>
    </w:p>
    <w:p>
      <w:pPr>
        <w:pStyle w:val="Standard"/>
        <w:rPr>
          <w:sz w:val="20.0"/>
          <w:szCs w:val="20.0"/>
          <w:rFonts w:ascii="Courier New" w:cs="Courier New" w:eastAsia="Courier New" w:hAnsi="Courier New"/>
          <w:lang w:val="en-us"/>
        </w:rPr>
      </w:pPr>
      <w:r>
        <w:rPr>
          <w:sz w:val="20.0"/>
          <w:szCs w:val="20.0"/>
          <w:rFonts w:ascii="Courier New" w:cs="Courier New" w:eastAsia="Courier New" w:hAnsi="Courier New"/>
          <w:lang w:val="en-us"/>
        </w:rPr>
        <w:t>ul#menu a:hover, ul#menu ul, ul#menu li:hover{</w:t>
      </w:r>
    </w:p>
    <w:p>
      <w:pPr>
        <w:pStyle w:val="Standard"/>
        <w:rPr>
          <w:sz w:val="20.0"/>
          <w:szCs w:val="20.0"/>
          <w:rFonts w:ascii="Courier New" w:cs="Courier New" w:eastAsia="Courier New" w:hAnsi="Courier New"/>
          <w:lang w:val="en-us"/>
        </w:rPr>
      </w:pPr>
      <w:r>
        <w:rPr>
          <w:sz w:val="20.0"/>
          <w:szCs w:val="20.0"/>
          <w:rFonts w:ascii="Courier New" w:cs="Courier New" w:eastAsia="Courier New" w:hAnsi="Courier New"/>
          <w:lang w:val="en-us"/>
        </w:rPr>
        <w:tab/>
        <w:t>background:#FF9900;</w:t>
      </w:r>
    </w:p>
    <w:p>
      <w:pPr>
        <w:pStyle w:val="Standard"/>
        <w:rPr>
          <w:sz w:val="20.0"/>
          <w:szCs w:val="20.0"/>
          <w:rFonts w:ascii="Courier New" w:cs="Courier New" w:eastAsia="Courier New" w:hAnsi="Courier New"/>
          <w:lang w:val="en-us"/>
        </w:rPr>
      </w:pPr>
      <w:r>
        <w:rPr>
          <w:sz w:val="20.0"/>
          <w:szCs w:val="20.0"/>
          <w:rFonts w:ascii="Courier New" w:cs="Courier New" w:eastAsia="Courier New" w:hAnsi="Courier New"/>
          <w:lang w:val="en-us"/>
        </w:rPr>
        <w:tab/>
        <w:t>}</w:t>
      </w:r>
    </w:p>
    <w:p>
      <w:pPr>
        <w:pStyle w:val="Standard"/>
        <w:rPr>
          <w:sz w:val="20.0"/>
          <w:szCs w:val="20.0"/>
          <w:rFonts w:ascii="Courier New" w:cs="Courier New" w:eastAsia="Courier New" w:hAnsi="Courier New"/>
          <w:lang w:val="en-us"/>
        </w:rPr>
      </w:pPr>
      <w:r>
        <w:rPr>
          <w:sz w:val="20.0"/>
          <w:szCs w:val="20.0"/>
          <w:rFonts w:ascii="Courier New" w:cs="Courier New" w:eastAsia="Courier New" w:hAnsi="Courier New"/>
          <w:lang w:val="en-us"/>
        </w:rPr>
        <w:t>.menuContainer ul{</w:t>
      </w:r>
    </w:p>
    <w:p>
      <w:pPr>
        <w:pStyle w:val="Standard"/>
        <w:rPr>
          <w:sz w:val="20.0"/>
          <w:szCs w:val="20.0"/>
          <w:rFonts w:ascii="Courier New" w:cs="Courier New" w:eastAsia="Courier New" w:hAnsi="Courier New"/>
          <w:lang w:val="en-us"/>
        </w:rPr>
      </w:pPr>
      <w:r>
        <w:rPr>
          <w:sz w:val="20.0"/>
          <w:szCs w:val="20.0"/>
          <w:rFonts w:ascii="Courier New" w:cs="Courier New" w:eastAsia="Courier New" w:hAnsi="Courier New"/>
          <w:lang w:val="en-us"/>
        </w:rPr>
        <w:tab/>
        <w:t>list-style:none;</w:t>
      </w:r>
      <w:r>
        <w:rPr>
          <w:sz w:val="20.0"/>
          <w:szCs w:val="20.0"/>
          <w:rFonts w:ascii="Courier New" w:cs="Courier New" w:eastAsia="Courier New" w:hAnsi="Courier New"/>
          <w:lang w:val="en-us"/>
        </w:rPr>
        <w:tab/>
      </w:r>
    </w:p>
    <w:p>
      <w:pPr>
        <w:pStyle w:val="Standard"/>
        <w:rPr>
          <w:sz w:val="20.0"/>
          <w:szCs w:val="20.0"/>
          <w:rFonts w:ascii="Courier New" w:cs="Courier New" w:eastAsia="Courier New" w:hAnsi="Courier New"/>
          <w:lang w:val="en-us"/>
        </w:rPr>
      </w:pPr>
      <w:r>
        <w:rPr>
          <w:sz w:val="20.0"/>
          <w:szCs w:val="20.0"/>
          <w:rFonts w:ascii="Courier New" w:cs="Courier New" w:eastAsia="Courier New" w:hAnsi="Courier New"/>
          <w:lang w:val="en-us"/>
        </w:rPr>
        <w:tab/>
        <w:t>margin:0;</w:t>
      </w:r>
    </w:p>
    <w:p>
      <w:pPr>
        <w:pStyle w:val="Standard"/>
        <w:rPr>
          <w:sz w:val="20.0"/>
          <w:szCs w:val="20.0"/>
          <w:rFonts w:ascii="Courier New" w:cs="Courier New" w:eastAsia="Courier New" w:hAnsi="Courier New"/>
          <w:lang w:val="en-us"/>
        </w:rPr>
      </w:pPr>
      <w:r>
        <w:rPr>
          <w:sz w:val="20.0"/>
          <w:szCs w:val="20.0"/>
          <w:rFonts w:ascii="Courier New" w:cs="Courier New" w:eastAsia="Courier New" w:hAnsi="Courier New"/>
          <w:lang w:val="en-us"/>
        </w:rPr>
        <w:tab/>
        <w:t>padding:0;</w:t>
      </w:r>
    </w:p>
    <w:p>
      <w:pPr>
        <w:pStyle w:val="Standard"/>
        <w:rPr>
          <w:sz w:val="20.0"/>
          <w:szCs w:val="20.0"/>
          <w:rFonts w:ascii="Courier New" w:cs="Courier New" w:eastAsia="Courier New" w:hAnsi="Courier New"/>
          <w:lang w:val="en-us"/>
        </w:rPr>
      </w:pPr>
      <w:r>
        <w:rPr>
          <w:sz w:val="20.0"/>
          <w:szCs w:val="20.0"/>
          <w:rFonts w:ascii="Courier New" w:cs="Courier New" w:eastAsia="Courier New" w:hAnsi="Courier New"/>
          <w:lang w:val="en-us"/>
        </w:rPr>
        <w:tab/>
        <w:t>}</w:t>
      </w:r>
    </w:p>
    <w:p>
      <w:pPr>
        <w:pStyle w:val="Standard"/>
        <w:rPr>
          <w:sz w:val="20.0"/>
          <w:szCs w:val="20.0"/>
          <w:rFonts w:ascii="Courier New" w:cs="Courier New" w:eastAsia="Courier New" w:hAnsi="Courier New"/>
          <w:lang w:val="en-us"/>
        </w:rPr>
      </w:pPr>
      <w:r>
        <w:rPr>
          <w:sz w:val="20.0"/>
          <w:szCs w:val="20.0"/>
          <w:rFonts w:ascii="Courier New" w:cs="Courier New" w:eastAsia="Courier New" w:hAnsi="Courier New"/>
          <w:lang w:val="en-us"/>
        </w:rPr>
        <w:t>ul#menu li{</w:t>
      </w:r>
    </w:p>
    <w:p>
      <w:pPr>
        <w:pStyle w:val="Standard"/>
        <w:rPr>
          <w:sz w:val="20.0"/>
          <w:szCs w:val="20.0"/>
          <w:rFonts w:ascii="Courier New" w:cs="Courier New" w:eastAsia="Courier New" w:hAnsi="Courier New"/>
          <w:lang w:val="en-us"/>
        </w:rPr>
      </w:pPr>
      <w:r>
        <w:rPr>
          <w:sz w:val="20.0"/>
          <w:szCs w:val="20.0"/>
          <w:rFonts w:ascii="Courier New" w:cs="Courier New" w:eastAsia="Courier New" w:hAnsi="Courier New"/>
          <w:lang w:val="en-us"/>
        </w:rPr>
        <w:t xml:space="preserve">      </w:t>
      </w:r>
      <w:r>
        <w:rPr>
          <w:sz w:val="20.0"/>
          <w:szCs w:val="20.0"/>
          <w:rFonts w:ascii="Courier New" w:cs="Courier New" w:eastAsia="Courier New" w:hAnsi="Courier New"/>
          <w:lang w:val="en-us"/>
        </w:rPr>
        <w:t>float:left;</w:t>
      </w:r>
    </w:p>
    <w:p>
      <w:pPr>
        <w:pStyle w:val="Standard"/>
        <w:rPr>
          <w:sz w:val="20.0"/>
          <w:szCs w:val="20.0"/>
          <w:rFonts w:ascii="Courier New" w:cs="Courier New" w:eastAsia="Courier New" w:hAnsi="Courier New"/>
          <w:lang w:val="en-us"/>
        </w:rPr>
      </w:pPr>
      <w:r>
        <w:rPr>
          <w:sz w:val="20.0"/>
          <w:szCs w:val="20.0"/>
          <w:rFonts w:ascii="Courier New" w:cs="Courier New" w:eastAsia="Courier New" w:hAnsi="Courier New"/>
          <w:lang w:val="en-us"/>
        </w:rPr>
        <w:tab/>
        <w:t>margin-right:10px;</w:t>
      </w:r>
    </w:p>
    <w:p>
      <w:pPr>
        <w:pStyle w:val="Standard"/>
        <w:rPr>
          <w:sz w:val="20.0"/>
          <w:szCs w:val="20.0"/>
          <w:rFonts w:ascii="Courier New" w:cs="Courier New" w:eastAsia="Courier New" w:hAnsi="Courier New"/>
          <w:lang w:val="en-us"/>
        </w:rPr>
      </w:pPr>
      <w:r>
        <w:rPr>
          <w:sz w:val="20.0"/>
          <w:szCs w:val="20.0"/>
          <w:rFonts w:ascii="Courier New" w:cs="Courier New" w:eastAsia="Courier New" w:hAnsi="Courier New"/>
          <w:lang w:val="en-us"/>
        </w:rPr>
        <w:t xml:space="preserve">      border: 5px ridge #6666cc;</w:t>
      </w:r>
    </w:p>
    <w:p>
      <w:pPr>
        <w:pStyle w:val="Standard"/>
        <w:rPr>
          <w:sz w:val="20.0"/>
          <w:szCs w:val="20.0"/>
          <w:rFonts w:ascii="Courier New" w:cs="Courier New" w:eastAsia="Courier New" w:hAnsi="Courier New"/>
          <w:lang w:val="en-us"/>
        </w:rPr>
      </w:pPr>
      <w:r>
        <w:rPr>
          <w:sz w:val="20.0"/>
          <w:szCs w:val="20.0"/>
          <w:rFonts w:ascii="Courier New" w:cs="Courier New" w:eastAsia="Courier New" w:hAnsi="Courier New"/>
          <w:lang w:val="en-us"/>
        </w:rPr>
        <w:tab/>
        <w:t>}</w:t>
      </w:r>
    </w:p>
    <w:p>
      <w:pPr>
        <w:pStyle w:val="Standard"/>
        <w:rPr>
          <w:sz w:val="20.0"/>
          <w:szCs w:val="20.0"/>
          <w:rFonts w:ascii="Courier New" w:cs="Courier New" w:eastAsia="Courier New" w:hAnsi="Courier New"/>
          <w:lang w:val="en-us"/>
        </w:rPr>
      </w:pPr>
      <w:r>
        <w:rPr>
          <w:sz w:val="20.0"/>
          <w:szCs w:val="20.0"/>
          <w:rFonts w:ascii="Courier New" w:cs="Courier New" w:eastAsia="Courier New" w:hAnsi="Courier New"/>
          <w:lang w:val="en-us"/>
        </w:rPr>
        <w:t>ul#menu a{</w:t>
      </w:r>
    </w:p>
    <w:p>
      <w:pPr>
        <w:pStyle w:val="Standard"/>
        <w:rPr>
          <w:sz w:val="20.0"/>
          <w:szCs w:val="20.0"/>
          <w:rFonts w:ascii="Courier New" w:cs="Courier New" w:eastAsia="Courier New" w:hAnsi="Courier New"/>
          <w:lang w:val="en-us"/>
        </w:rPr>
      </w:pPr>
      <w:r>
        <w:rPr>
          <w:sz w:val="20.0"/>
          <w:szCs w:val="20.0"/>
          <w:rFonts w:ascii="Courier New" w:cs="Courier New" w:eastAsia="Courier New" w:hAnsi="Courier New"/>
          <w:lang w:val="en-us"/>
        </w:rPr>
        <w:tab/>
        <w:t>color:#FFFFFF;</w:t>
      </w:r>
    </w:p>
    <w:p>
      <w:pPr>
        <w:pStyle w:val="Standard"/>
        <w:rPr>
          <w:sz w:val="20.0"/>
          <w:szCs w:val="20.0"/>
          <w:rFonts w:ascii="Courier New" w:cs="Courier New" w:eastAsia="Courier New" w:hAnsi="Courier New"/>
          <w:lang w:val="en-us"/>
        </w:rPr>
      </w:pPr>
      <w:r>
        <w:rPr>
          <w:sz w:val="20.0"/>
          <w:szCs w:val="20.0"/>
          <w:rFonts w:ascii="Courier New" w:cs="Courier New" w:eastAsia="Courier New" w:hAnsi="Courier New"/>
          <w:lang w:val="en-us"/>
        </w:rPr>
        <w:t xml:space="preserve">      background:#FF99FF;</w:t>
      </w:r>
    </w:p>
    <w:p>
      <w:pPr>
        <w:pStyle w:val="Standard"/>
        <w:rPr>
          <w:sz w:val="20.0"/>
          <w:szCs w:val="20.0"/>
          <w:rFonts w:ascii="Courier New" w:cs="Courier New" w:eastAsia="Courier New" w:hAnsi="Courier New"/>
          <w:lang w:val="en-us"/>
        </w:rPr>
      </w:pPr>
      <w:r>
        <w:rPr>
          <w:sz w:val="20.0"/>
          <w:szCs w:val="20.0"/>
          <w:rFonts w:ascii="Courier New" w:cs="Courier New" w:eastAsia="Courier New" w:hAnsi="Courier New"/>
          <w:lang w:val="en-us"/>
        </w:rPr>
        <w:tab/>
        <w:t>text-decoration:none;</w:t>
      </w:r>
    </w:p>
    <w:p>
      <w:pPr>
        <w:pStyle w:val="Standard"/>
        <w:rPr>
          <w:sz w:val="20.0"/>
          <w:szCs w:val="20.0"/>
          <w:rFonts w:ascii="Courier New" w:cs="Courier New" w:eastAsia="Courier New" w:hAnsi="Courier New"/>
          <w:lang w:val="en-us"/>
        </w:rPr>
      </w:pPr>
      <w:r>
        <w:rPr>
          <w:sz w:val="20.0"/>
          <w:szCs w:val="20.0"/>
          <w:rFonts w:ascii="Courier New" w:cs="Courier New" w:eastAsia="Courier New" w:hAnsi="Courier New"/>
          <w:lang w:val="en-us"/>
        </w:rPr>
        <w:tab/>
        <w:t>padding:10px;</w:t>
      </w:r>
    </w:p>
    <w:p>
      <w:pPr>
        <w:pStyle w:val="Standard"/>
        <w:rPr>
          <w:sz w:val="20.0"/>
          <w:szCs w:val="20.0"/>
          <w:rFonts w:ascii="Courier New" w:cs="Courier New" w:eastAsia="Courier New" w:hAnsi="Courier New"/>
          <w:lang w:val="en-us"/>
        </w:rPr>
      </w:pPr>
      <w:r>
        <w:rPr>
          <w:sz w:val="20.0"/>
          <w:szCs w:val="20.0"/>
          <w:rFonts w:ascii="Courier New" w:cs="Courier New" w:eastAsia="Courier New" w:hAnsi="Courier New"/>
          <w:lang w:val="en-us"/>
        </w:rPr>
        <w:tab/>
        <w:t>display:block;</w:t>
      </w:r>
    </w:p>
    <w:p>
      <w:pPr>
        <w:pStyle w:val="Standard"/>
        <w:rPr>
          <w:sz w:val="20.0"/>
          <w:szCs w:val="20.0"/>
          <w:rFonts w:ascii="Courier New" w:cs="Courier New" w:eastAsia="Courier New" w:hAnsi="Courier New"/>
          <w:lang w:val="en-us"/>
        </w:rPr>
      </w:pPr>
      <w:r>
        <w:rPr>
          <w:sz w:val="20.0"/>
          <w:szCs w:val="20.0"/>
          <w:rFonts w:ascii="Courier New" w:cs="Courier New" w:eastAsia="Courier New" w:hAnsi="Courier New"/>
          <w:lang w:val="en-us"/>
        </w:rPr>
        <w:tab/>
        <w:t>}</w:t>
      </w:r>
    </w:p>
    <w:p>
      <w:pPr>
        <w:pStyle w:val="Standard"/>
        <w:rPr>
          <w:sz w:val="20.0"/>
          <w:szCs w:val="20.0"/>
          <w:rFonts w:ascii="Courier New" w:cs="Courier New" w:eastAsia="Courier New" w:hAnsi="Courier New"/>
          <w:lang w:val="en-us"/>
        </w:rPr>
      </w:pPr>
      <w:r>
        <w:rPr>
          <w:sz w:val="20.0"/>
          <w:szCs w:val="20.0"/>
          <w:rFonts w:ascii="Courier New" w:cs="Courier New" w:eastAsia="Courier New" w:hAnsi="Courier New"/>
          <w:lang w:val="en-us"/>
        </w:rPr>
        <w:t>img {float:left; padding:20px;}</w:t>
      </w:r>
    </w:p>
    <w:p>
      <w:pPr>
        <w:pStyle w:val="Standard"/>
        <w:rPr>
          <w:sz w:val="20.0"/>
          <w:szCs w:val="20.0"/>
          <w:rFonts w:ascii="Courier New" w:cs="Courier New" w:eastAsia="Courier New" w:hAnsi="Courier New"/>
          <w:lang w:val="en-us"/>
        </w:rPr>
      </w:pPr>
    </w:p>
    <w:p>
      <w:pPr>
        <w:pStyle w:val="Standard"/>
        <w:rPr>
          <w:sz w:val="20.0"/>
          <w:szCs w:val="20.0"/>
          <w:rFonts w:ascii="Courier New" w:cs="Courier New" w:eastAsia="Courier New" w:hAnsi="Courier New"/>
          <w:lang w:val="en-us"/>
        </w:rPr>
      </w:pPr>
      <w:r>
        <w:rPr>
          <w:sz w:val="20.0"/>
          <w:szCs w:val="20.0"/>
          <w:rFonts w:ascii="Courier New" w:cs="Courier New" w:eastAsia="Courier New" w:hAnsi="Courier New"/>
          <w:lang w:val="en-us"/>
        </w:rPr>
        <w:t>&lt;/style&gt;</w:t>
      </w:r>
    </w:p>
    <w:p>
      <w:pPr>
        <w:pStyle w:val="Standard"/>
        <w:rPr>
          <w:sz w:val="20.0"/>
          <w:szCs w:val="20.0"/>
          <w:rFonts w:ascii="Courier New" w:cs="Courier New" w:eastAsia="Courier New" w:hAnsi="Courier New"/>
          <w:lang w:val="en-us"/>
        </w:rPr>
      </w:pPr>
      <w:r>
        <w:rPr>
          <w:sz w:val="20.0"/>
          <w:szCs w:val="20.0"/>
          <w:rFonts w:ascii="Courier New" w:cs="Courier New" w:eastAsia="Courier New" w:hAnsi="Courier New"/>
          <w:lang w:val="en-us"/>
        </w:rPr>
        <w:t>&lt;/head&gt;</w:t>
      </w:r>
    </w:p>
    <w:p>
      <w:pPr>
        <w:pStyle w:val="Standard"/>
        <w:rPr>
          <w:sz w:val="20.0"/>
          <w:szCs w:val="20.0"/>
          <w:rFonts w:ascii="Courier New" w:cs="Courier New" w:eastAsia="Courier New" w:hAnsi="Courier New"/>
          <w:lang w:val="en-us"/>
        </w:rPr>
      </w:pPr>
      <w:r>
        <w:rPr>
          <w:sz w:val="20.0"/>
          <w:szCs w:val="20.0"/>
          <w:rFonts w:ascii="Courier New" w:cs="Courier New" w:eastAsia="Courier New" w:hAnsi="Courier New"/>
          <w:lang w:val="en-us"/>
        </w:rPr>
        <w:t>&lt;body&gt;</w:t>
      </w:r>
    </w:p>
    <w:p>
      <w:pPr>
        <w:pStyle w:val="Standard"/>
        <w:rPr>
          <w:sz w:val="20.0"/>
          <w:szCs w:val="20.0"/>
          <w:rFonts w:ascii="Courier New" w:cs="Courier New" w:eastAsia="Courier New" w:hAnsi="Courier New"/>
          <w:lang w:val="en-us"/>
        </w:rPr>
      </w:pPr>
      <w:r>
        <w:rPr>
          <w:sz w:val="20.0"/>
          <w:szCs w:val="20.0"/>
          <w:rFonts w:ascii="Courier New" w:cs="Courier New" w:eastAsia="Courier New" w:hAnsi="Courier New"/>
          <w:lang w:val="en-us"/>
        </w:rPr>
        <w:t>&lt;div id="uno"&gt;</w:t>
      </w:r>
    </w:p>
    <w:p>
      <w:pPr>
        <w:pStyle w:val="Standard"/>
      </w:pPr>
      <w:r>
        <w:rPr>
          <w:sz w:val="20.0"/>
          <w:szCs w:val="20.0"/>
          <w:rFonts w:ascii="Courier New" w:cs="Courier New" w:eastAsia="Courier New" w:hAnsi="Courier New"/>
          <w:lang w:val="en-us"/>
        </w:rPr>
        <w:t xml:space="preserve">   </w:t>
      </w:r>
      <w:r>
        <w:rPr>
          <w:sz w:val="20.0"/>
          <w:szCs w:val="20.0"/>
          <w:rFonts w:ascii="Courier New" w:cs="Courier New" w:eastAsia="Courier New" w:hAnsi="Courier New"/>
        </w:rPr>
        <w:t>&lt;di</w:t>
      </w:r>
      <w:r>
        <w:rPr>
          <w:sz w:val="20.0"/>
          <w:szCs w:val="20.0"/>
          <w:rFonts w:ascii="Courier New" w:cs="Courier New" w:eastAsia="Courier New" w:hAnsi="Courier New"/>
        </w:rPr>
        <w:t>v id="dos"&gt;&lt;h1&gt;SISTEMA SOLAR&lt;/h1&gt;&lt;/div&gt;</w:t>
      </w:r>
    </w:p>
    <w:p>
      <w:pPr>
        <w:pStyle w:val="Standard"/>
        <w:rPr>
          <w:lang w:val="en-us"/>
        </w:rPr>
      </w:pPr>
      <w:r>
        <w:rPr>
          <w:sz w:val="20.0"/>
          <w:szCs w:val="20.0"/>
          <w:rFonts w:ascii="Courier New" w:cs="Courier New" w:eastAsia="Courier New" w:hAnsi="Courier New"/>
        </w:rPr>
        <w:t xml:space="preserve">   </w:t>
      </w:r>
      <w:r>
        <w:rPr>
          <w:sz w:val="20.0"/>
          <w:szCs w:val="20.0"/>
          <w:rFonts w:ascii="Courier New" w:cs="Courier New" w:eastAsia="Courier New" w:hAnsi="Courier New"/>
          <w:lang w:val="en-us"/>
        </w:rPr>
        <w:t>&lt;div class="menuContainer" &gt;</w:t>
      </w:r>
    </w:p>
    <w:p>
      <w:pPr>
        <w:pStyle w:val="Standard"/>
        <w:rPr>
          <w:sz w:val="20.0"/>
          <w:szCs w:val="20.0"/>
          <w:rFonts w:ascii="Courier New" w:cs="Courier New" w:eastAsia="Courier New" w:hAnsi="Courier New"/>
          <w:lang w:val="en-us"/>
        </w:rPr>
      </w:pPr>
      <w:r>
        <w:rPr>
          <w:sz w:val="20.0"/>
          <w:szCs w:val="20.0"/>
          <w:rFonts w:ascii="Courier New" w:cs="Courier New" w:eastAsia="Courier New" w:hAnsi="Courier New"/>
          <w:lang w:val="en-us"/>
        </w:rPr>
        <w:t xml:space="preserve">      &lt;ul id="menu"&gt;</w:t>
      </w:r>
    </w:p>
    <w:p>
      <w:pPr>
        <w:pStyle w:val="Standard"/>
        <w:rPr>
          <w:sz w:val="20.0"/>
          <w:szCs w:val="20.0"/>
          <w:rFonts w:ascii="Courier New" w:cs="Courier New" w:eastAsia="Courier New" w:hAnsi="Courier New"/>
          <w:lang w:val="en-us"/>
        </w:rPr>
      </w:pPr>
      <w:r>
        <w:rPr>
          <w:sz w:val="20.0"/>
          <w:szCs w:val="20.0"/>
          <w:rFonts w:ascii="Courier New" w:cs="Courier New" w:eastAsia="Courier New" w:hAnsi="Courier New"/>
          <w:lang w:val="en-us"/>
        </w:rPr>
        <w:t xml:space="preserve">       &lt;li&gt;&lt;a href="www.sol.html" target="der"&gt;Sol&lt;/a&gt;&lt;/li&gt;</w:t>
      </w:r>
    </w:p>
    <w:p>
      <w:pPr>
        <w:pStyle w:val="Standard"/>
        <w:rPr>
          <w:sz w:val="20.0"/>
          <w:szCs w:val="20.0"/>
          <w:rFonts w:ascii="Courier New" w:cs="Courier New" w:eastAsia="Courier New" w:hAnsi="Courier New"/>
          <w:lang w:val="en-us"/>
        </w:rPr>
      </w:pPr>
      <w:r>
        <w:rPr>
          <w:sz w:val="20.0"/>
          <w:szCs w:val="20.0"/>
          <w:rFonts w:ascii="Courier New" w:cs="Courier New" w:eastAsia="Courier New" w:hAnsi="Courier New"/>
          <w:lang w:val="en-us"/>
        </w:rPr>
        <w:t xml:space="preserve">              &lt;li&gt;&lt;a href="www.tierra.html" target="der"&gt;Tierra&lt;/a&gt;&lt;/li&gt;</w:t>
      </w:r>
    </w:p>
    <w:p>
      <w:pPr>
        <w:pStyle w:val="Standard"/>
        <w:rPr>
          <w:sz w:val="20.0"/>
          <w:szCs w:val="20.0"/>
          <w:rFonts w:ascii="Courier New" w:cs="Courier New" w:eastAsia="Courier New" w:hAnsi="Courier New"/>
          <w:lang w:val="en-us"/>
        </w:rPr>
      </w:pPr>
      <w:r>
        <w:rPr>
          <w:sz w:val="20.0"/>
          <w:szCs w:val="20.0"/>
          <w:rFonts w:ascii="Courier New" w:cs="Courier New" w:eastAsia="Courier New" w:hAnsi="Courier New"/>
          <w:lang w:val="en-us"/>
        </w:rPr>
        <w:t xml:space="preserve">              &lt;li&gt;&lt;a </w:t>
      </w:r>
      <w:r>
        <w:rPr>
          <w:sz w:val="20.0"/>
          <w:szCs w:val="20.0"/>
          <w:rFonts w:ascii="Courier New" w:cs="Courier New" w:eastAsia="Courier New" w:hAnsi="Courier New"/>
          <w:lang w:val="en-us"/>
        </w:rPr>
        <w:t>href="www.luna.html" target="der"&gt;Luna&lt;/a&gt;&lt;/li&gt;</w:t>
      </w:r>
    </w:p>
    <w:p>
      <w:pPr>
        <w:pStyle w:val="Standard"/>
        <w:rPr>
          <w:sz w:val="20.0"/>
          <w:szCs w:val="20.0"/>
          <w:rFonts w:ascii="Courier New" w:cs="Courier New" w:eastAsia="Courier New" w:hAnsi="Courier New"/>
          <w:lang w:val="en-us"/>
        </w:rPr>
      </w:pPr>
      <w:r>
        <w:rPr>
          <w:sz w:val="20.0"/>
          <w:szCs w:val="20.0"/>
          <w:rFonts w:ascii="Courier New" w:cs="Courier New" w:eastAsia="Courier New" w:hAnsi="Courier New"/>
          <w:lang w:val="en-us"/>
        </w:rPr>
        <w:t xml:space="preserve">              &lt;li&gt;&lt;a href="www.tabla.html" target="der"&gt;Tabla&lt;/a&gt;&lt;/li&gt;</w:t>
      </w:r>
    </w:p>
    <w:p>
      <w:pPr>
        <w:pStyle w:val="Standard"/>
        <w:rPr>
          <w:sz w:val="20.0"/>
          <w:szCs w:val="20.0"/>
          <w:rFonts w:ascii="Courier New" w:cs="Courier New" w:eastAsia="Courier New" w:hAnsi="Courier New"/>
          <w:lang w:val="en-us"/>
        </w:rPr>
      </w:pPr>
    </w:p>
    <w:p>
      <w:pPr>
        <w:pStyle w:val="Standard"/>
      </w:pPr>
      <w:r>
        <w:rPr>
          <w:sz w:val="20.0"/>
          <w:szCs w:val="20.0"/>
          <w:rFonts w:ascii="Courier New" w:cs="Courier New" w:eastAsia="Courier New" w:hAnsi="Courier New"/>
          <w:lang w:val="en-us"/>
        </w:rPr>
        <w:t xml:space="preserve">      </w:t>
      </w:r>
      <w:r>
        <w:rPr>
          <w:sz w:val="20.0"/>
          <w:szCs w:val="20.0"/>
          <w:rFonts w:ascii="Courier New" w:cs="Courier New" w:eastAsia="Courier New" w:hAnsi="Courier New"/>
        </w:rPr>
        <w:t>&lt;/ul&gt;</w:t>
      </w:r>
    </w:p>
    <w:p>
      <w:pPr>
        <w:pStyle w:val="Standard"/>
        <w:rPr>
          <w:sz w:val="20.0"/>
          <w:szCs w:val="20.0"/>
          <w:rFonts w:ascii="Courier New" w:cs="Courier New" w:eastAsia="Courier New" w:hAnsi="Courier New"/>
        </w:rPr>
      </w:pPr>
      <w:r>
        <w:rPr>
          <w:sz w:val="20.0"/>
          <w:szCs w:val="20.0"/>
          <w:rFonts w:ascii="Courier New" w:cs="Courier New" w:eastAsia="Courier New" w:hAnsi="Courier New"/>
        </w:rPr>
        <w:t xml:space="preserve">       </w:t>
      </w:r>
    </w:p>
    <w:p>
      <w:pPr>
        <w:pStyle w:val="Standard"/>
        <w:rPr>
          <w:sz w:val="20.0"/>
          <w:szCs w:val="20.0"/>
          <w:rFonts w:ascii="Courier New" w:cs="Courier New" w:eastAsia="Courier New" w:hAnsi="Courier New"/>
        </w:rPr>
      </w:pPr>
      <w:r>
        <w:rPr>
          <w:sz w:val="20.0"/>
          <w:szCs w:val="20.0"/>
          <w:rFonts w:ascii="Courier New" w:cs="Courier New" w:eastAsia="Courier New" w:hAnsi="Courier New"/>
        </w:rPr>
        <w:t xml:space="preserve">     </w:t>
      </w:r>
    </w:p>
    <w:p>
      <w:pPr>
        <w:pStyle w:val="Standard"/>
        <w:rPr>
          <w:sz w:val="20.0"/>
          <w:szCs w:val="20.0"/>
          <w:rFonts w:ascii="Courier New" w:cs="Courier New" w:eastAsia="Courier New" w:hAnsi="Courier New"/>
        </w:rPr>
      </w:pPr>
      <w:r>
        <w:rPr>
          <w:sz w:val="20.0"/>
          <w:szCs w:val="20.0"/>
          <w:rFonts w:ascii="Courier New" w:cs="Courier New" w:eastAsia="Courier New" w:hAnsi="Courier New"/>
        </w:rPr>
        <w:t xml:space="preserve">   &lt;/div&gt;</w:t>
      </w:r>
    </w:p>
    <w:p>
      <w:pPr>
        <w:pStyle w:val="Standard"/>
        <w:rPr>
          <w:sz w:val="20.0"/>
          <w:szCs w:val="20.0"/>
          <w:rFonts w:ascii="Courier New" w:cs="Courier New" w:eastAsia="Courier New" w:hAnsi="Courier New"/>
        </w:rPr>
      </w:pPr>
      <w:r>
        <w:rPr>
          <w:sz w:val="20.0"/>
          <w:szCs w:val="20.0"/>
          <w:rFonts w:ascii="Courier New" w:cs="Courier New" w:eastAsia="Courier New" w:hAnsi="Courier New"/>
        </w:rPr>
        <w:t xml:space="preserve">   &lt;div id="tres"&gt;</w:t>
      </w:r>
    </w:p>
    <w:p>
      <w:pPr>
        <w:pStyle w:val="Standard"/>
        <w:rPr>
          <w:sz w:val="20.0"/>
          <w:szCs w:val="20.0"/>
          <w:rFonts w:ascii="Courier New" w:cs="Courier New" w:eastAsia="Courier New" w:hAnsi="Courier New"/>
        </w:rPr>
      </w:pPr>
    </w:p>
    <w:p>
      <w:pPr>
        <w:pStyle w:val="Standard"/>
        <w:rPr>
          <w:lang w:val="en-us"/>
        </w:rPr>
      </w:pPr>
      <w:r>
        <w:rPr>
          <w:sz w:val="20.0"/>
          <w:szCs w:val="20.0"/>
          <w:rFonts w:ascii="Courier New" w:cs="Courier New" w:eastAsia="Courier New" w:hAnsi="Courier New"/>
        </w:rPr>
        <w:t xml:space="preserve">   </w:t>
      </w:r>
      <w:r>
        <w:rPr>
          <w:sz w:val="20.0"/>
          <w:szCs w:val="20.0"/>
          <w:rFonts w:ascii="Courier New" w:cs="Courier New" w:eastAsia="Courier New" w:hAnsi="Courier New"/>
          <w:lang w:val="en-us"/>
        </w:rPr>
        <w:t>&lt;form name="form1" method="post" action=""&gt;&lt;fieldset&gt;</w:t>
      </w:r>
    </w:p>
    <w:p>
      <w:pPr>
        <w:pStyle w:val="Standard"/>
        <w:rPr>
          <w:sz w:val="20.0"/>
          <w:szCs w:val="20.0"/>
          <w:rFonts w:ascii="Courier New" w:cs="Courier New" w:eastAsia="Courier New" w:hAnsi="Courier New"/>
          <w:lang w:val="en-us"/>
        </w:rPr>
      </w:pPr>
      <w:r>
        <w:rPr>
          <w:sz w:val="20.0"/>
          <w:szCs w:val="20.0"/>
          <w:rFonts w:ascii="Courier New" w:cs="Courier New" w:eastAsia="Courier New" w:hAnsi="Courier New"/>
          <w:lang w:val="en-us"/>
        </w:rPr>
        <w:t xml:space="preserve">  &lt;legend&gt;&lt;strong&gt;Envia</w:t>
      </w:r>
      <w:r>
        <w:rPr>
          <w:sz w:val="20.0"/>
          <w:szCs w:val="20.0"/>
          <w:rFonts w:ascii="Courier New" w:cs="Courier New" w:eastAsia="Courier New" w:hAnsi="Courier New"/>
          <w:lang w:val="en-us"/>
        </w:rPr>
        <w:t xml:space="preserve">  tus comentarios:&lt;/strong&gt;&lt;/legend&gt;</w:t>
      </w:r>
    </w:p>
    <w:p>
      <w:pPr>
        <w:pStyle w:val="Standard"/>
        <w:rPr>
          <w:sz w:val="20.0"/>
          <w:szCs w:val="20.0"/>
          <w:rFonts w:ascii="Courier New" w:cs="Courier New" w:eastAsia="Courier New" w:hAnsi="Courier New"/>
          <w:lang w:val="en-us"/>
        </w:rPr>
      </w:pPr>
      <w:r>
        <w:rPr>
          <w:sz w:val="20.0"/>
          <w:szCs w:val="20.0"/>
          <w:rFonts w:ascii="Courier New" w:cs="Courier New" w:eastAsia="Courier New" w:hAnsi="Courier New"/>
          <w:lang w:val="en-us"/>
        </w:rPr>
        <w:t xml:space="preserve">  Nombre:</w:t>
      </w:r>
    </w:p>
    <w:p>
      <w:pPr>
        <w:pStyle w:val="Standard"/>
        <w:rPr>
          <w:sz w:val="20.0"/>
          <w:szCs w:val="20.0"/>
          <w:rFonts w:ascii="Courier New" w:cs="Courier New" w:eastAsia="Courier New" w:hAnsi="Courier New"/>
          <w:lang w:val="en-us"/>
        </w:rPr>
      </w:pPr>
      <w:r>
        <w:rPr>
          <w:sz w:val="20.0"/>
          <w:szCs w:val="20.0"/>
          <w:rFonts w:ascii="Courier New" w:cs="Courier New" w:eastAsia="Courier New" w:hAnsi="Courier New"/>
          <w:lang w:val="en-us"/>
        </w:rPr>
        <w:t xml:space="preserve">  &lt;input name="nom" type="text" size="25" maxlength="25"&gt;</w:t>
      </w:r>
    </w:p>
    <w:p>
      <w:pPr>
        <w:pStyle w:val="Standard"/>
        <w:rPr>
          <w:sz w:val="20.0"/>
          <w:szCs w:val="20.0"/>
          <w:rFonts w:ascii="Courier New" w:cs="Courier New" w:eastAsia="Courier New" w:hAnsi="Courier New"/>
          <w:lang w:val="en-us"/>
        </w:rPr>
      </w:pPr>
      <w:r>
        <w:rPr>
          <w:sz w:val="20.0"/>
          <w:szCs w:val="20.0"/>
          <w:rFonts w:ascii="Courier New" w:cs="Courier New" w:eastAsia="Courier New" w:hAnsi="Courier New"/>
          <w:lang w:val="en-us"/>
        </w:rPr>
        <w:t xml:space="preserve">  &lt;br&gt;</w:t>
      </w:r>
    </w:p>
    <w:p>
      <w:pPr>
        <w:pStyle w:val="Standard"/>
        <w:rPr>
          <w:sz w:val="20.0"/>
          <w:szCs w:val="20.0"/>
          <w:rFonts w:ascii="Courier New" w:cs="Courier New" w:eastAsia="Courier New" w:hAnsi="Courier New"/>
          <w:lang w:val="en-us"/>
        </w:rPr>
      </w:pPr>
      <w:r>
        <w:rPr>
          <w:sz w:val="20.0"/>
          <w:szCs w:val="20.0"/>
          <w:rFonts w:ascii="Courier New" w:cs="Courier New" w:eastAsia="Courier New" w:hAnsi="Courier New"/>
          <w:lang w:val="en-us"/>
        </w:rPr>
        <w:t xml:space="preserve">  &lt;input type="checkbox" name="conocer"&gt;Me gusta&lt;br/&gt;</w:t>
      </w:r>
    </w:p>
    <w:p>
      <w:pPr>
        <w:pStyle w:val="Standard"/>
        <w:rPr>
          <w:sz w:val="20.0"/>
          <w:szCs w:val="20.0"/>
          <w:rFonts w:ascii="Courier New" w:cs="Courier New" w:eastAsia="Courier New" w:hAnsi="Courier New"/>
          <w:lang w:val="en-us"/>
        </w:rPr>
      </w:pPr>
    </w:p>
    <w:p>
      <w:pPr>
        <w:pStyle w:val="Standard"/>
      </w:pPr>
      <w:r>
        <w:rPr>
          <w:sz w:val="20.0"/>
          <w:szCs w:val="20.0"/>
          <w:rFonts w:ascii="Courier New" w:cs="Courier New" w:eastAsia="Courier New" w:hAnsi="Courier New"/>
          <w:lang w:val="en-us"/>
        </w:rPr>
        <w:t xml:space="preserve">  </w:t>
      </w:r>
      <w:r>
        <w:rPr>
          <w:sz w:val="20.0"/>
          <w:szCs w:val="20.0"/>
          <w:rFonts w:ascii="Courier New" w:cs="Courier New" w:eastAsia="Courier New" w:hAnsi="Courier New"/>
        </w:rPr>
        <w:t>Comentarios:</w:t>
      </w:r>
    </w:p>
    <w:p>
      <w:pPr>
        <w:pStyle w:val="Standard"/>
        <w:rPr>
          <w:sz w:val="20.0"/>
          <w:szCs w:val="20.0"/>
          <w:rFonts w:ascii="Courier New" w:cs="Courier New" w:eastAsia="Courier New" w:hAnsi="Courier New"/>
        </w:rPr>
      </w:pPr>
      <w:r>
        <w:rPr>
          <w:sz w:val="20.0"/>
          <w:szCs w:val="20.0"/>
          <w:rFonts w:ascii="Courier New" w:cs="Courier New" w:eastAsia="Courier New" w:hAnsi="Courier New"/>
        </w:rPr>
        <w:t xml:space="preserve">  &lt;textarea name="textarea"&gt;&lt;/textarea&gt;</w:t>
      </w:r>
    </w:p>
    <w:p>
      <w:pPr>
        <w:pStyle w:val="Standard"/>
        <w:rPr>
          <w:lang w:val="en-us"/>
        </w:rPr>
      </w:pPr>
      <w:r>
        <w:rPr>
          <w:sz w:val="20.0"/>
          <w:szCs w:val="20.0"/>
          <w:rFonts w:ascii="Courier New" w:cs="Courier New" w:eastAsia="Courier New" w:hAnsi="Courier New"/>
        </w:rPr>
        <w:t xml:space="preserve">  </w:t>
      </w:r>
      <w:r>
        <w:rPr>
          <w:sz w:val="20.0"/>
          <w:szCs w:val="20.0"/>
          <w:rFonts w:ascii="Courier New" w:cs="Courier New" w:eastAsia="Courier New" w:hAnsi="Courier New"/>
          <w:lang w:val="en-us"/>
        </w:rPr>
        <w:t>&lt;br&gt;</w:t>
      </w:r>
    </w:p>
    <w:p>
      <w:pPr>
        <w:pStyle w:val="Standard"/>
        <w:rPr>
          <w:sz w:val="20.0"/>
          <w:szCs w:val="20.0"/>
          <w:rFonts w:ascii="Courier New" w:cs="Courier New" w:eastAsia="Courier New" w:hAnsi="Courier New"/>
          <w:lang w:val="en-us"/>
        </w:rPr>
      </w:pPr>
      <w:r>
        <w:rPr>
          <w:sz w:val="20.0"/>
          <w:szCs w:val="20.0"/>
          <w:rFonts w:ascii="Courier New" w:cs="Courier New" w:eastAsia="Courier New" w:hAnsi="Courier New"/>
          <w:lang w:val="en-us"/>
        </w:rPr>
        <w:t xml:space="preserve">  &lt;input type="submit" name</w:t>
      </w:r>
      <w:r>
        <w:rPr>
          <w:sz w:val="20.0"/>
          <w:szCs w:val="20.0"/>
          <w:rFonts w:ascii="Courier New" w:cs="Courier New" w:eastAsia="Courier New" w:hAnsi="Courier New"/>
          <w:lang w:val="en-us"/>
        </w:rPr>
        <w:t>="Submit" value="Enviar"&gt;</w:t>
      </w:r>
    </w:p>
    <w:p>
      <w:pPr>
        <w:pStyle w:val="Standard"/>
        <w:rPr>
          <w:sz w:val="20.0"/>
          <w:szCs w:val="20.0"/>
          <w:rFonts w:ascii="Courier New" w:cs="Courier New" w:eastAsia="Courier New" w:hAnsi="Courier New"/>
          <w:lang w:val="en-us"/>
        </w:rPr>
      </w:pPr>
      <w:r>
        <w:rPr>
          <w:sz w:val="20.0"/>
          <w:szCs w:val="20.0"/>
          <w:rFonts w:ascii="Courier New" w:cs="Courier New" w:eastAsia="Courier New" w:hAnsi="Courier New"/>
          <w:lang w:val="en-us"/>
        </w:rPr>
        <w:t xml:space="preserve">  &lt;input type="reset" name="Submit2" value="Restablecer"&gt;</w:t>
      </w:r>
    </w:p>
    <w:p>
      <w:pPr>
        <w:pStyle w:val="Standard"/>
        <w:rPr>
          <w:sz w:val="20.0"/>
          <w:szCs w:val="20.0"/>
          <w:rFonts w:ascii="Courier New" w:cs="Courier New" w:eastAsia="Courier New" w:hAnsi="Courier New"/>
          <w:lang w:val="en-us"/>
        </w:rPr>
      </w:pPr>
      <w:r>
        <w:rPr>
          <w:sz w:val="20.0"/>
          <w:szCs w:val="20.0"/>
          <w:rFonts w:ascii="Courier New" w:cs="Courier New" w:eastAsia="Courier New" w:hAnsi="Courier New"/>
          <w:lang w:val="en-us"/>
        </w:rPr>
        <w:t xml:space="preserve">  &lt;/fieldset&gt;</w:t>
      </w:r>
    </w:p>
    <w:p>
      <w:pPr>
        <w:pStyle w:val="Standard"/>
        <w:rPr>
          <w:sz w:val="20.0"/>
          <w:szCs w:val="20.0"/>
          <w:rFonts w:ascii="Courier New" w:cs="Courier New" w:eastAsia="Courier New" w:hAnsi="Courier New"/>
          <w:lang w:val="en-us"/>
        </w:rPr>
      </w:pPr>
      <w:r>
        <w:rPr>
          <w:sz w:val="20.0"/>
          <w:szCs w:val="20.0"/>
          <w:rFonts w:ascii="Courier New" w:cs="Courier New" w:eastAsia="Courier New" w:hAnsi="Courier New"/>
          <w:lang w:val="en-us"/>
        </w:rPr>
        <w:t xml:space="preserve">  &lt;/form&gt;</w:t>
      </w:r>
    </w:p>
    <w:p>
      <w:pPr>
        <w:pStyle w:val="Standard"/>
        <w:rPr>
          <w:sz w:val="20.0"/>
          <w:szCs w:val="20.0"/>
          <w:rFonts w:ascii="Courier New" w:cs="Courier New" w:eastAsia="Courier New" w:hAnsi="Courier New"/>
          <w:lang w:val="en-us"/>
        </w:rPr>
      </w:pPr>
      <w:r>
        <w:rPr>
          <w:sz w:val="20.0"/>
          <w:szCs w:val="20.0"/>
          <w:rFonts w:ascii="Courier New" w:cs="Courier New" w:eastAsia="Courier New" w:hAnsi="Courier New"/>
          <w:lang w:val="en-us"/>
        </w:rPr>
        <w:t xml:space="preserve">   &lt;/div&gt;</w:t>
      </w:r>
    </w:p>
    <w:p>
      <w:pPr>
        <w:pStyle w:val="Standard"/>
        <w:rPr>
          <w:sz w:val="20.0"/>
          <w:szCs w:val="20.0"/>
          <w:rFonts w:ascii="Courier New" w:cs="Courier New" w:eastAsia="Courier New" w:hAnsi="Courier New"/>
          <w:lang w:val="en-us"/>
        </w:rPr>
      </w:pPr>
      <w:r>
        <w:rPr>
          <w:sz w:val="20.0"/>
          <w:szCs w:val="20.0"/>
          <w:rFonts w:ascii="Courier New" w:cs="Courier New" w:eastAsia="Courier New" w:hAnsi="Courier New"/>
          <w:lang w:val="en-us"/>
        </w:rPr>
        <w:t xml:space="preserve">   &lt;div id="cuatro"&gt;</w:t>
      </w:r>
    </w:p>
    <w:p>
      <w:pPr>
        <w:pStyle w:val="Standard"/>
      </w:pPr>
      <w:r>
        <w:rPr>
          <w:sz w:val="20.0"/>
          <w:szCs w:val="20.0"/>
          <w:rFonts w:ascii="Courier New" w:cs="Courier New" w:eastAsia="Courier New" w:hAnsi="Courier New"/>
          <w:lang w:val="en-us"/>
        </w:rPr>
        <w:t xml:space="preserve">   </w:t>
      </w:r>
      <w:r>
        <w:rPr>
          <w:sz w:val="20.0"/>
          <w:szCs w:val="20.0"/>
          <w:rFonts w:ascii="Courier New" w:cs="Courier New" w:eastAsia="Courier New" w:hAnsi="Courier New"/>
        </w:rPr>
        <w:t>&lt;img src="tierra.jpg"&gt;</w:t>
      </w:r>
    </w:p>
    <w:p>
      <w:pPr>
        <w:pStyle w:val="Standard"/>
        <w:rPr>
          <w:sz w:val="20.0"/>
          <w:szCs w:val="20.0"/>
          <w:rFonts w:ascii="Courier New" w:cs="Courier New" w:eastAsia="Courier New" w:hAnsi="Courier New"/>
        </w:rPr>
      </w:pPr>
      <w:r>
        <w:rPr>
          <w:sz w:val="20.0"/>
          <w:szCs w:val="20.0"/>
          <w:rFonts w:ascii="Courier New" w:cs="Courier New" w:eastAsia="Courier New" w:hAnsi="Courier New"/>
        </w:rPr>
        <w:t xml:space="preserve">    Tierra&lt;br&gt;</w:t>
      </w:r>
    </w:p>
    <w:p>
      <w:pPr>
        <w:pStyle w:val="Standard"/>
        <w:rPr>
          <w:sz w:val="20.0"/>
          <w:szCs w:val="20.0"/>
          <w:rFonts w:ascii="Courier New" w:cs="Courier New" w:eastAsia="Courier New" w:hAnsi="Courier New"/>
        </w:rPr>
      </w:pPr>
      <w:r>
        <w:rPr>
          <w:sz w:val="20.0"/>
          <w:szCs w:val="20.0"/>
          <w:rFonts w:ascii="Courier New" w:cs="Courier New" w:eastAsia="Courier New" w:hAnsi="Courier New"/>
        </w:rPr>
        <w:lastRenderedPageBreak/>
      </w:r>
      <w:r>
        <w:rPr>
          <w:sz w:val="20.0"/>
          <w:szCs w:val="20.0"/>
          <w:rFonts w:ascii="Courier New" w:cs="Courier New" w:eastAsia="Courier New" w:hAnsi="Courier New"/>
        </w:rPr>
        <w:t xml:space="preserve">     Es el único planeta en el que se sabe que hay vida, por ahora.</w:t>
      </w:r>
    </w:p>
    <w:p>
      <w:pPr>
        <w:pStyle w:val="Standard"/>
        <w:rPr>
          <w:sz w:val="20.0"/>
          <w:szCs w:val="20.0"/>
          <w:rFonts w:ascii="Courier New" w:cs="Courier New" w:eastAsia="Courier New" w:hAnsi="Courier New"/>
        </w:rPr>
      </w:pPr>
      <w:r>
        <w:rPr>
          <w:sz w:val="20.0"/>
          <w:szCs w:val="20.0"/>
          <w:rFonts w:ascii="Courier New" w:cs="Courier New" w:eastAsia="Courier New" w:hAnsi="Courier New"/>
        </w:rPr>
        <w:t>Posee un</w:t>
      </w:r>
      <w:r>
        <w:rPr>
          <w:sz w:val="20.0"/>
          <w:szCs w:val="20.0"/>
          <w:rFonts w:ascii="Courier New" w:cs="Courier New" w:eastAsia="Courier New" w:hAnsi="Courier New"/>
        </w:rPr>
        <w:t xml:space="preserve"> satélite, la Luna, y es el más grande de los planetas interiores.</w:t>
      </w:r>
    </w:p>
    <w:p>
      <w:pPr>
        <w:pStyle w:val="Standard"/>
        <w:rPr>
          <w:sz w:val="20.0"/>
          <w:szCs w:val="20.0"/>
          <w:rFonts w:ascii="Courier New" w:cs="Courier New" w:eastAsia="Courier New" w:hAnsi="Courier New"/>
        </w:rPr>
      </w:pPr>
      <w:r>
        <w:rPr>
          <w:sz w:val="20.0"/>
          <w:szCs w:val="20.0"/>
          <w:rFonts w:ascii="Courier New" w:cs="Courier New" w:eastAsia="Courier New" w:hAnsi="Courier New"/>
        </w:rPr>
        <w:t>Vista desde el espacio la Tierra aparece de color azul, verde y marrón  y con</w:t>
      </w:r>
    </w:p>
    <w:p>
      <w:pPr>
        <w:pStyle w:val="Standard"/>
        <w:rPr>
          <w:sz w:val="20.0"/>
          <w:szCs w:val="20.0"/>
          <w:rFonts w:ascii="Courier New" w:cs="Courier New" w:eastAsia="Courier New" w:hAnsi="Courier New"/>
        </w:rPr>
      </w:pPr>
      <w:r>
        <w:rPr>
          <w:sz w:val="20.0"/>
          <w:szCs w:val="20.0"/>
          <w:rFonts w:ascii="Courier New" w:cs="Courier New" w:eastAsia="Courier New" w:hAnsi="Courier New"/>
        </w:rPr>
        <w:t>muchas nubes blancas, que están formadas de vapor de agua. La inclinación de su eje</w:t>
      </w:r>
    </w:p>
    <w:p>
      <w:pPr>
        <w:pStyle w:val="Standard"/>
        <w:rPr>
          <w:sz w:val="20.0"/>
          <w:szCs w:val="20.0"/>
          <w:rFonts w:ascii="Courier New" w:cs="Courier New" w:eastAsia="Courier New" w:hAnsi="Courier New"/>
        </w:rPr>
      </w:pPr>
      <w:r>
        <w:rPr>
          <w:sz w:val="20.0"/>
          <w:szCs w:val="20.0"/>
          <w:rFonts w:ascii="Courier New" w:cs="Courier New" w:eastAsia="Courier New" w:hAnsi="Courier New"/>
        </w:rPr>
        <w:t>de rotación determina las e</w:t>
      </w:r>
      <w:r>
        <w:rPr>
          <w:sz w:val="20.0"/>
          <w:szCs w:val="20.0"/>
          <w:rFonts w:ascii="Courier New" w:cs="Courier New" w:eastAsia="Courier New" w:hAnsi="Courier New"/>
        </w:rPr>
        <w:t>staciones. Cuando es verano en el hemisferio norte, el Polo</w:t>
      </w:r>
    </w:p>
    <w:p>
      <w:pPr>
        <w:pStyle w:val="Standard"/>
        <w:rPr>
          <w:sz w:val="20.0"/>
          <w:szCs w:val="20.0"/>
          <w:rFonts w:ascii="Courier New" w:cs="Courier New" w:eastAsia="Courier New" w:hAnsi="Courier New"/>
        </w:rPr>
      </w:pPr>
      <w:r>
        <w:rPr>
          <w:sz w:val="20.0"/>
          <w:szCs w:val="20.0"/>
          <w:rFonts w:ascii="Courier New" w:cs="Courier New" w:eastAsia="Courier New" w:hAnsi="Courier New"/>
        </w:rPr>
        <w:t>Norte está inclinado hacia el Sol; y en el Polo Sur, inclinado en sentido inverso, es invierno.</w:t>
      </w:r>
    </w:p>
    <w:p>
      <w:pPr>
        <w:pStyle w:val="Standard"/>
        <w:rPr>
          <w:sz w:val="20.0"/>
          <w:szCs w:val="20.0"/>
          <w:rFonts w:ascii="Courier New" w:cs="Courier New" w:eastAsia="Courier New" w:hAnsi="Courier New"/>
        </w:rPr>
      </w:pPr>
      <w:r>
        <w:rPr>
          <w:sz w:val="20.0"/>
          <w:szCs w:val="20.0"/>
          <w:rFonts w:ascii="Courier New" w:cs="Courier New" w:eastAsia="Courier New" w:hAnsi="Courier New"/>
        </w:rPr>
        <w:t>&lt;/div&gt;</w:t>
      </w:r>
    </w:p>
    <w:p>
      <w:pPr>
        <w:pStyle w:val="Standard"/>
        <w:rPr>
          <w:sz w:val="20.0"/>
          <w:szCs w:val="20.0"/>
          <w:rFonts w:ascii="Courier New" w:cs="Courier New" w:eastAsia="Courier New" w:hAnsi="Courier New"/>
        </w:rPr>
      </w:pPr>
      <w:r>
        <w:rPr>
          <w:sz w:val="20.0"/>
          <w:szCs w:val="20.0"/>
          <w:rFonts w:ascii="Courier New" w:cs="Courier New" w:eastAsia="Courier New" w:hAnsi="Courier New"/>
        </w:rPr>
        <w:t xml:space="preserve">   &lt;div id="cinco"&gt;Terminado&lt;/div&gt;</w:t>
      </w:r>
    </w:p>
    <w:p>
      <w:pPr>
        <w:pStyle w:val="Standard"/>
        <w:rPr>
          <w:sz w:val="20.0"/>
          <w:szCs w:val="20.0"/>
          <w:rFonts w:ascii="Courier New" w:cs="Courier New" w:eastAsia="Courier New" w:hAnsi="Courier New"/>
        </w:rPr>
      </w:pPr>
      <w:r>
        <w:rPr>
          <w:sz w:val="20.0"/>
          <w:szCs w:val="20.0"/>
          <w:rFonts w:ascii="Courier New" w:cs="Courier New" w:eastAsia="Courier New" w:hAnsi="Courier New"/>
        </w:rPr>
        <w:t>&lt;/div&gt;</w:t>
      </w:r>
    </w:p>
    <w:p>
      <w:pPr>
        <w:pStyle w:val="Standard"/>
        <w:rPr>
          <w:sz w:val="20.0"/>
          <w:szCs w:val="20.0"/>
          <w:rFonts w:ascii="Courier New" w:cs="Courier New" w:eastAsia="Courier New" w:hAnsi="Courier New"/>
        </w:rPr>
      </w:pPr>
      <w:r>
        <w:rPr>
          <w:sz w:val="20.0"/>
          <w:szCs w:val="20.0"/>
          <w:rFonts w:ascii="Courier New" w:cs="Courier New" w:eastAsia="Courier New" w:hAnsi="Courier New"/>
        </w:rPr>
        <w:t>&lt;/body&gt;</w:t>
      </w:r>
    </w:p>
    <w:p>
      <w:pPr>
        <w:pStyle w:val="Standard"/>
        <w:rPr>
          <w:sz w:val="20.0"/>
          <w:szCs w:val="20.0"/>
          <w:rFonts w:ascii="Courier New" w:cs="Courier New" w:eastAsia="Courier New" w:hAnsi="Courier New"/>
        </w:rPr>
      </w:pPr>
      <w:r>
        <w:rPr>
          <w:sz w:val="20.0"/>
          <w:szCs w:val="20.0"/>
          <w:rFonts w:ascii="Courier New" w:cs="Courier New" w:eastAsia="Courier New" w:hAnsi="Courier New"/>
        </w:rPr>
        <w:t>&lt;/html&gt;</w:t>
      </w:r>
    </w:p>
    <w:p>
      <w:pPr>
        <w:pStyle w:val="Standard"/>
      </w:pPr>
    </w:p>
    <w:p>
      <w:pPr>
        <w:pStyle w:val="Standard"/>
        <w:numPr>
          <w:ilvl w:val="0"/>
          <w:numId w:val="11"/>
        </w:numPr>
        <w:tabs>
          <w:tab w:val="left" w:pos="529"/>
          <w:tab w:val="left" w:pos="1249"/>
        </w:tabs>
        <w:ind w:left="709" w:hanging="360"/>
        <w:rPr>
          <w:sz w:val="22.0"/>
          <w:szCs w:val="22.0"/>
          <w:rFonts w:ascii="Arial" w:hAnsi="Arial"/>
        </w:rPr>
      </w:pPr>
      <w:r>
        <w:rPr>
          <w:sz w:val="22.0"/>
          <w:szCs w:val="22.0"/>
          <w:rFonts w:ascii="Arial" w:hAnsi="Arial"/>
        </w:rPr>
        <w:t>Dar un esquema lo más fiel posible</w:t>
      </w:r>
      <w:r>
        <w:rPr>
          <w:sz w:val="22.0"/>
          <w:szCs w:val="22.0"/>
          <w:rFonts w:ascii="Arial" w:hAnsi="Arial"/>
        </w:rPr>
        <w:t xml:space="preserve"> de cómo quedaría la página sin aplicar estilos. (0,5 ptos)</w:t>
      </w:r>
    </w:p>
    <w:p>
      <w:pPr>
        <w:pStyle w:val="Standard"/>
        <w:tabs>
          <w:tab w:val="left" w:pos="529"/>
          <w:tab w:val="left" w:pos="1249"/>
        </w:tabs>
        <w:ind w:left="349"/>
        <w:rPr>
          <w:sz w:val="22.0"/>
          <w:szCs w:val="22.0"/>
          <w:rFonts w:ascii="Arial" w:hAnsi="Arial"/>
        </w:rPr>
      </w:pPr>
      <w:r>
        <w:rPr>
          <w:lang w:bidi="ar-sa" w:eastAsia="es-es"/>
        </w:rPr>
        <w:drawing>
          <wp:inline distT="0" distB="0" distL="0" distR="0" wp14:anchorId="6C183BDB" wp14:editId="7A5C9C5E">
            <wp:extent cx="6076950" cy="2114946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01320" cy="2123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andard"/>
        <w:tabs>
          <w:tab w:val="left" w:pos="529"/>
          <w:tab w:val="left" w:pos="1249"/>
        </w:tabs>
        <w:ind w:left="709"/>
        <w:rPr>
          <w:sz w:val="22.0"/>
          <w:szCs w:val="22.0"/>
          <w:rFonts w:ascii="Arial" w:hAnsi="Arial"/>
        </w:rPr>
      </w:pPr>
    </w:p>
    <w:p>
      <w:pPr>
        <w:pStyle w:val="Standard"/>
        <w:numPr>
          <w:ilvl w:val="0"/>
          <w:numId w:val="11"/>
        </w:numPr>
        <w:tabs>
          <w:tab w:val="left" w:pos="529"/>
          <w:tab w:val="left" w:pos="1249"/>
        </w:tabs>
        <w:ind w:left="709" w:hanging="360"/>
        <w:rPr>
          <w:sz w:val="22.0"/>
          <w:szCs w:val="22.0"/>
          <w:rFonts w:ascii="Arial" w:hAnsi="Arial"/>
        </w:rPr>
      </w:pPr>
      <w:r>
        <w:rPr>
          <w:sz w:val="22.0"/>
          <w:szCs w:val="22.0"/>
          <w:rFonts w:ascii="Arial" w:hAnsi="Arial"/>
        </w:rPr>
        <w:t>Dar un esquema lo más fiel posible de como quedaría la página final. Indicar todos los contenedores de la página, cual sería cada una de ellos, formulario, el color y tamaño de las letras, así com</w:t>
      </w:r>
      <w:r>
        <w:rPr>
          <w:sz w:val="22.0"/>
          <w:szCs w:val="22.0"/>
          <w:rFonts w:ascii="Arial" w:hAnsi="Arial"/>
        </w:rPr>
        <w:t>o colores de fondo y disposición del texto. (3 ptos)</w:t>
      </w:r>
    </w:p>
    <w:p>
      <w:pPr>
        <w:pStyle w:val="Standard"/>
        <w:tabs>
          <w:tab w:val="left" w:pos="529"/>
          <w:tab w:val="left" w:pos="1249"/>
        </w:tabs>
        <w:ind w:left="349"/>
        <w:rPr>
          <w:sz w:val="22.0"/>
          <w:szCs w:val="22.0"/>
          <w:rFonts w:ascii="Arial" w:hAnsi="Arial"/>
        </w:rPr>
      </w:pPr>
      <w:r>
        <w:rPr>
          <w:lang w:bidi="ar-sa" w:eastAsia="es-es"/>
        </w:rPr>
        <w:drawing>
          <wp:inline distT="0" distB="0" distL="0" distR="0" wp14:anchorId="60094E19" wp14:editId="7F9A112B">
            <wp:extent cx="6130541" cy="2447925"/>
            <wp:effectExtent l="0" t="0" r="381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37657" cy="2450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andard"/>
        <w:numPr>
          <w:ilvl w:val="0"/>
          <w:numId w:val="11"/>
        </w:numPr>
        <w:tabs>
          <w:tab w:val="left" w:pos="529"/>
          <w:tab w:val="left" w:pos="1249"/>
        </w:tabs>
        <w:ind w:left="709" w:hanging="360"/>
        <w:rPr>
          <w:sz w:val="22.0"/>
          <w:szCs w:val="22.0"/>
          <w:rFonts w:ascii="Arial" w:hAnsi="Arial"/>
        </w:rPr>
      </w:pPr>
      <w:r>
        <w:rPr>
          <w:sz w:val="22.0"/>
          <w:szCs w:val="22.0"/>
          <w:rFonts w:ascii="Arial" w:hAnsi="Arial"/>
        </w:rPr>
        <w:t>NO ES NECESARIO ESCRIBRIR TODO EL TEXTO PERO SI INDICAR CLARAMENTE DONDE QUEDARÍA. TENER EN CUENTA QUE LA IMAGEN ES :</w:t>
      </w:r>
    </w:p>
    <w:p>
      <w:pPr>
        <w:pStyle w:val="Standard"/>
        <w:tabs>
          <w:tab w:val="left" w:pos="529"/>
          <w:tab w:val="left" w:pos="1249"/>
        </w:tabs>
        <w:ind w:left="709" w:hanging="360"/>
      </w:pPr>
      <w:r>
        <w:rPr>
          <w:sz w:val="22.0"/>
          <w:szCs w:val="22.0"/>
          <w:rFonts w:ascii="Arial" w:hAnsi="Arial"/>
          <w:lang w:bidi="ar-sa" w:eastAsia="es-es"/>
        </w:rPr>
        <w:drawing>
          <wp:anchor distT="0" distB="0" distL="114300" distR="114300" simplePos="0" relativeHeight="251658240" behindDoc="0" locked="0" layoutInCell="1" allowOverlap="1" wp14:anchorId="2ADCCBB5" wp14:editId="2ADCCBB6">
            <wp:simplePos x="0" y="0"/>
            <wp:positionH relativeFrom="column">
              <wp:posOffset>2269440</wp:posOffset>
            </wp:positionH>
            <wp:positionV relativeFrom="paragraph">
              <wp:posOffset>194401</wp:posOffset>
            </wp:positionV>
            <wp:extent cx="1650235" cy="1315080"/>
            <wp:effectExtent l="0" t="0" r="7115" b="0"/>
            <wp:wrapTopAndBottom/>
            <wp:docPr id="1" name="gráficos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50235" cy="131508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>
      <w:pPr>
        <w:pStyle w:val="Standard"/>
        <w:tabs>
          <w:tab w:val="left" w:pos="529"/>
          <w:tab w:val="left" w:pos="1249"/>
        </w:tabs>
        <w:ind w:left="709" w:hanging="360"/>
        <w:rPr>
          <w:sz w:val="22.0"/>
          <w:szCs w:val="22.0"/>
          <w:rFonts w:ascii="Arial" w:hAnsi="Arial"/>
        </w:rPr>
      </w:pPr>
      <w:r>
        <w:rPr>
          <w:sz w:val="22.0"/>
          <w:szCs w:val="22.0"/>
          <w:rFonts w:ascii="Arial" w:hAnsi="Arial"/>
        </w:rPr>
        <w:t>TAMAÑO DE 200x 150 PX</w:t>
      </w:r>
    </w:p>
    <w:p>
      <w:pPr>
        <w:pStyle w:val="Standard"/>
        <w:numPr>
          <w:ilvl w:val="0"/>
          <w:numId w:val="11"/>
        </w:numPr>
        <w:tabs>
          <w:tab w:val="left" w:pos="529"/>
          <w:tab w:val="left" w:pos="1249"/>
        </w:tabs>
        <w:ind w:left="709" w:hanging="360"/>
        <w:rPr>
          <w:sz w:val="22.0"/>
          <w:szCs w:val="22.0"/>
          <w:rFonts w:ascii="Arial" w:hAnsi="Arial"/>
        </w:rPr>
      </w:pPr>
      <w:r>
        <w:rPr>
          <w:sz w:val="22.0"/>
          <w:szCs w:val="22.0"/>
          <w:rFonts w:ascii="Arial" w:hAnsi="Arial"/>
        </w:rPr>
        <w:t>Explica linea a línea del menú. Explica la repercusión de cad</w:t>
      </w:r>
      <w:r>
        <w:rPr>
          <w:sz w:val="22.0"/>
          <w:szCs w:val="22.0"/>
          <w:rFonts w:ascii="Arial" w:hAnsi="Arial"/>
        </w:rPr>
        <w:t>a línea sobre la presentación del menú. (1)</w:t>
      </w:r>
    </w:p>
    <w:p>
      <w:pPr>
        <w:pStyle w:val="Standard"/>
        <w:tabs>
          <w:tab w:val="left" w:pos="529"/>
          <w:tab w:val="left" w:pos="1249"/>
        </w:tabs>
        <w:ind w:left="349"/>
        <w:rPr>
          <w:sz w:val="22.0"/>
          <w:szCs w:val="22.0"/>
          <w:color w:val="FF0000"/>
          <w:rFonts w:ascii="Arial" w:hAnsi="Arial"/>
          <w:lang w:val="en-us"/>
        </w:rPr>
      </w:pPr>
    </w:p>
    <w:p>
      <w:pPr>
        <w:pStyle w:val="Standard"/>
        <w:tabs>
          <w:tab w:val="left" w:pos="529"/>
          <w:tab w:val="left" w:pos="1249"/>
        </w:tabs>
        <w:ind w:left="349"/>
        <w:rPr>
          <w:sz w:val="22.0"/>
          <w:szCs w:val="22.0"/>
          <w:color w:val="FF0000"/>
          <w:rFonts w:ascii="Arial" w:hAnsi="Arial"/>
          <w:lang w:val="en-us"/>
        </w:rPr>
      </w:pPr>
      <w:r>
        <w:rPr>
          <w:sz w:val="22.0"/>
          <w:szCs w:val="22.0"/>
          <w:color w:val="FF0000"/>
          <w:rFonts w:ascii="Arial" w:hAnsi="Arial"/>
          <w:lang w:val="en-us"/>
        </w:rPr>
        <w:t>ul#menu a:hover, ul#menu ul, ul#menu li:hover{</w:t>
      </w:r>
    </w:p>
    <w:p>
      <w:pPr>
        <w:pStyle w:val="Standard"/>
        <w:tabs>
          <w:tab w:val="left" w:pos="529"/>
          <w:tab w:val="left" w:pos="1249"/>
        </w:tabs>
        <w:ind w:left="349"/>
        <w:rPr>
          <w:sz w:val="22.0"/>
          <w:szCs w:val="22.0"/>
          <w:color w:val="FF0000"/>
          <w:rFonts w:ascii="Arial" w:hAnsi="Arial"/>
          <w:lang w:val="en-us"/>
        </w:rPr>
      </w:pPr>
      <w:r>
        <w:rPr>
          <w:sz w:val="22.0"/>
          <w:szCs w:val="22.0"/>
          <w:color w:val="FF0000"/>
          <w:rFonts w:ascii="Arial" w:hAnsi="Arial"/>
          <w:lang w:val="en-us"/>
        </w:rPr>
        <w:tab/>
        <w:t>background:#FF9900;</w:t>
      </w:r>
    </w:p>
    <w:p>
      <w:pPr>
        <w:pStyle w:val="Standard"/>
        <w:tabs>
          <w:tab w:val="left" w:pos="529"/>
          <w:tab w:val="left" w:pos="1249"/>
        </w:tabs>
        <w:ind w:left="349"/>
        <w:rPr>
          <w:sz w:val="22.0"/>
          <w:szCs w:val="22.0"/>
          <w:color w:val="FF0000"/>
          <w:rFonts w:ascii="Arial" w:hAnsi="Arial"/>
          <w:lang w:val="en-us"/>
        </w:rPr>
      </w:pPr>
      <w:r>
        <w:rPr>
          <w:sz w:val="22.0"/>
          <w:szCs w:val="22.0"/>
          <w:color w:val="FF0000"/>
          <w:rFonts w:ascii="Arial" w:hAnsi="Arial"/>
          <w:lang w:val="en-us"/>
        </w:rPr>
        <w:tab/>
        <w:t>}</w:t>
      </w:r>
    </w:p>
    <w:p>
      <w:pPr>
        <w:pStyle w:val="Standard"/>
        <w:tabs>
          <w:tab w:val="left" w:pos="529"/>
          <w:tab w:val="left" w:pos="1249"/>
        </w:tabs>
        <w:ind w:left="349"/>
        <w:rPr>
          <w:sz w:val="22.0"/>
          <w:szCs w:val="22.0"/>
          <w:color w:val="FF0000"/>
          <w:rFonts w:ascii="Arial" w:hAnsi="Arial"/>
        </w:rPr>
      </w:pPr>
      <w:r>
        <w:rPr>
          <w:sz w:val="22.0"/>
          <w:szCs w:val="22.0"/>
          <w:color w:val="FF0000"/>
          <w:rFonts w:ascii="Arial" w:hAnsi="Arial"/>
        </w:rPr>
        <w:t xml:space="preserve">Aqui lo que quiere decir es que todo el menu, los enlaces, las entradas de lista y los enlaces una vez pasados el cursor por encima y una vez pulsados, van a tener </w:t>
      </w:r>
      <w:r>
        <w:rPr>
          <w:sz w:val="22.0"/>
          <w:szCs w:val="22.0"/>
          <w:color w:val="FF0000"/>
          <w:rFonts w:ascii="Arial" w:hAnsi="Arial"/>
        </w:rPr>
        <w:t>en principio el fondo de color #FF9900.</w:t>
      </w:r>
    </w:p>
    <w:p>
      <w:pPr>
        <w:pStyle w:val="Standard"/>
        <w:tabs>
          <w:tab w:val="left" w:pos="529"/>
          <w:tab w:val="left" w:pos="1249"/>
        </w:tabs>
        <w:ind w:left="349"/>
        <w:rPr>
          <w:sz w:val="22.0"/>
          <w:szCs w:val="22.0"/>
          <w:color w:val="FF0000"/>
          <w:rFonts w:ascii="Arial" w:hAnsi="Arial"/>
        </w:rPr>
      </w:pPr>
    </w:p>
    <w:p>
      <w:pPr>
        <w:pStyle w:val="Standard"/>
        <w:tabs>
          <w:tab w:val="left" w:pos="529"/>
          <w:tab w:val="left" w:pos="1249"/>
        </w:tabs>
        <w:ind w:left="349"/>
        <w:rPr>
          <w:sz w:val="22.0"/>
          <w:szCs w:val="22.0"/>
          <w:color w:val="FF0000"/>
          <w:rFonts w:ascii="Arial" w:hAnsi="Arial"/>
          <w:lang w:val="en-us"/>
        </w:rPr>
      </w:pPr>
      <w:r>
        <w:rPr>
          <w:sz w:val="22.0"/>
          <w:szCs w:val="22.0"/>
          <w:color w:val="FF0000"/>
          <w:rFonts w:ascii="Arial" w:hAnsi="Arial"/>
          <w:lang w:val="en-us"/>
        </w:rPr>
        <w:t>.menuContainer ul{</w:t>
      </w:r>
    </w:p>
    <w:p>
      <w:pPr>
        <w:pStyle w:val="Standard"/>
        <w:tabs>
          <w:tab w:val="left" w:pos="529"/>
          <w:tab w:val="left" w:pos="1249"/>
        </w:tabs>
        <w:ind w:left="349"/>
        <w:rPr>
          <w:sz w:val="22.0"/>
          <w:szCs w:val="22.0"/>
          <w:color w:val="FF0000"/>
          <w:rFonts w:ascii="Arial" w:hAnsi="Arial"/>
          <w:lang w:val="en-us"/>
        </w:rPr>
      </w:pPr>
      <w:r>
        <w:rPr>
          <w:sz w:val="22.0"/>
          <w:szCs w:val="22.0"/>
          <w:color w:val="FF0000"/>
          <w:rFonts w:ascii="Arial" w:hAnsi="Arial"/>
          <w:lang w:val="en-us"/>
        </w:rPr>
        <w:tab/>
        <w:t>list-style:none;</w:t>
      </w:r>
      <w:r>
        <w:rPr>
          <w:sz w:val="22.0"/>
          <w:szCs w:val="22.0"/>
          <w:color w:val="FF0000"/>
          <w:rFonts w:ascii="Arial" w:hAnsi="Arial"/>
          <w:lang w:val="en-us"/>
        </w:rPr>
        <w:tab/>
      </w:r>
    </w:p>
    <w:p>
      <w:pPr>
        <w:pStyle w:val="Standard"/>
        <w:tabs>
          <w:tab w:val="left" w:pos="529"/>
          <w:tab w:val="left" w:pos="1249"/>
        </w:tabs>
        <w:ind w:left="349"/>
        <w:rPr>
          <w:sz w:val="22.0"/>
          <w:szCs w:val="22.0"/>
          <w:color w:val="FF0000"/>
          <w:rFonts w:ascii="Arial" w:hAnsi="Arial"/>
          <w:lang w:val="en-us"/>
        </w:rPr>
      </w:pPr>
      <w:r>
        <w:rPr>
          <w:sz w:val="22.0"/>
          <w:szCs w:val="22.0"/>
          <w:color w:val="FF0000"/>
          <w:rFonts w:ascii="Arial" w:hAnsi="Arial"/>
          <w:lang w:val="en-us"/>
        </w:rPr>
        <w:tab/>
        <w:t>margin:0;</w:t>
      </w:r>
    </w:p>
    <w:p>
      <w:pPr>
        <w:pStyle w:val="Standard"/>
        <w:tabs>
          <w:tab w:val="left" w:pos="529"/>
          <w:tab w:val="left" w:pos="1249"/>
        </w:tabs>
        <w:ind w:left="349"/>
        <w:rPr>
          <w:sz w:val="22.0"/>
          <w:szCs w:val="22.0"/>
          <w:color w:val="FF0000"/>
          <w:rFonts w:ascii="Arial" w:hAnsi="Arial"/>
          <w:lang w:val="en-us"/>
        </w:rPr>
      </w:pPr>
      <w:r>
        <w:rPr>
          <w:sz w:val="22.0"/>
          <w:szCs w:val="22.0"/>
          <w:color w:val="FF0000"/>
          <w:rFonts w:ascii="Arial" w:hAnsi="Arial"/>
          <w:lang w:val="en-us"/>
        </w:rPr>
        <w:tab/>
        <w:t>padding:0;</w:t>
      </w:r>
    </w:p>
    <w:p>
      <w:pPr>
        <w:pStyle w:val="Standard"/>
        <w:tabs>
          <w:tab w:val="left" w:pos="529"/>
          <w:tab w:val="left" w:pos="1249"/>
        </w:tabs>
        <w:ind w:left="349"/>
        <w:rPr>
          <w:sz w:val="22.0"/>
          <w:szCs w:val="22.0"/>
          <w:color w:val="FF0000"/>
          <w:rFonts w:ascii="Arial" w:hAnsi="Arial"/>
          <w:lang w:val="en-us"/>
        </w:rPr>
      </w:pPr>
      <w:r>
        <w:rPr>
          <w:sz w:val="22.0"/>
          <w:szCs w:val="22.0"/>
          <w:color w:val="FF0000"/>
          <w:rFonts w:ascii="Arial" w:hAnsi="Arial"/>
          <w:lang w:val="en-us"/>
        </w:rPr>
        <w:tab/>
        <w:t>}</w:t>
      </w:r>
    </w:p>
    <w:p>
      <w:pPr>
        <w:pStyle w:val="Standard"/>
        <w:tabs>
          <w:tab w:val="left" w:pos="529"/>
          <w:tab w:val="left" w:pos="1249"/>
        </w:tabs>
        <w:ind w:left="349"/>
        <w:rPr>
          <w:sz w:val="22.0"/>
          <w:szCs w:val="22.0"/>
          <w:color w:val="FF0000"/>
          <w:rFonts w:ascii="Arial" w:hAnsi="Arial"/>
        </w:rPr>
      </w:pPr>
      <w:r>
        <w:rPr>
          <w:sz w:val="22.0"/>
          <w:szCs w:val="22.0"/>
          <w:color w:val="FF0000"/>
          <w:rFonts w:ascii="Arial" w:hAnsi="Arial"/>
        </w:rPr>
        <w:t xml:space="preserve">Aqui lo que quiere decir es que la </w:t>
      </w:r>
      <w:r>
        <w:rPr>
          <w:sz w:val="22.0"/>
          <w:szCs w:val="22.0"/>
          <w:color w:val="FF0000"/>
          <w:rFonts w:ascii="Arial" w:hAnsi="Arial"/>
        </w:rPr>
        <w:t xml:space="preserve">toda </w:t>
      </w:r>
      <w:r>
        <w:rPr>
          <w:sz w:val="22.0"/>
          <w:szCs w:val="22.0"/>
          <w:color w:val="FF0000"/>
          <w:rFonts w:ascii="Arial" w:hAnsi="Arial"/>
        </w:rPr>
        <w:t xml:space="preserve">lista va a tener como valores en </w:t>
      </w:r>
      <w:r>
        <w:rPr>
          <w:sz w:val="22.0"/>
          <w:szCs w:val="22.0"/>
          <w:color w:val="FF0000"/>
          <w:rFonts w:ascii="Arial" w:hAnsi="Arial"/>
        </w:rPr>
        <w:t>común:</w:t>
      </w:r>
    </w:p>
    <w:p>
      <w:pPr>
        <w:pStyle w:val="Standard"/>
        <w:tabs>
          <w:tab w:val="left" w:pos="529"/>
          <w:tab w:val="left" w:pos="1249"/>
        </w:tabs>
        <w:ind w:left="349"/>
        <w:rPr>
          <w:sz w:val="22.0"/>
          <w:szCs w:val="22.0"/>
          <w:color w:val="FF0000"/>
          <w:rFonts w:ascii="Arial" w:hAnsi="Arial"/>
        </w:rPr>
      </w:pPr>
      <w:r>
        <w:rPr>
          <w:sz w:val="22.0"/>
          <w:szCs w:val="22.0"/>
          <w:color w:val="FF0000"/>
          <w:rFonts w:ascii="Arial" w:hAnsi="Arial"/>
        </w:rPr>
        <w:t>1 Ningun tipo de lista, o lo que es lo mismo, ningún carácter que marque entradas de la lista, ya sean guiones, puntos, etc.</w:t>
      </w:r>
    </w:p>
    <w:p>
      <w:pPr>
        <w:pStyle w:val="Standard"/>
        <w:tabs>
          <w:tab w:val="left" w:pos="529"/>
          <w:tab w:val="left" w:pos="1249"/>
        </w:tabs>
        <w:ind w:left="349"/>
        <w:rPr>
          <w:sz w:val="22.0"/>
          <w:szCs w:val="22.0"/>
          <w:color w:val="FF0000"/>
          <w:rFonts w:ascii="Arial" w:hAnsi="Arial"/>
        </w:rPr>
      </w:pPr>
      <w:r>
        <w:rPr>
          <w:sz w:val="22.0"/>
          <w:szCs w:val="22.0"/>
          <w:color w:val="FF0000"/>
          <w:rFonts w:ascii="Arial" w:hAnsi="Arial"/>
        </w:rPr>
        <w:t>2 Van a tener una distancia entre el contenido del contenedor y los márgenes del mismo de 0px.</w:t>
      </w:r>
    </w:p>
    <w:p>
      <w:pPr>
        <w:pStyle w:val="Standard"/>
        <w:tabs>
          <w:tab w:val="left" w:pos="529"/>
          <w:tab w:val="left" w:pos="1249"/>
        </w:tabs>
        <w:ind w:left="349"/>
        <w:rPr>
          <w:sz w:val="22.0"/>
          <w:szCs w:val="22.0"/>
          <w:color w:val="FF0000"/>
          <w:rFonts w:ascii="Arial" w:hAnsi="Arial"/>
        </w:rPr>
      </w:pPr>
      <w:r>
        <w:rPr>
          <w:sz w:val="22.0"/>
          <w:szCs w:val="22.0"/>
          <w:color w:val="FF0000"/>
          <w:rFonts w:ascii="Arial" w:hAnsi="Arial"/>
        </w:rPr>
        <w:t>3 La distancia entre los márgenes del contenedor con otros contenedores también será de 0px en principio.</w:t>
      </w:r>
    </w:p>
    <w:p>
      <w:pPr>
        <w:pStyle w:val="Standard"/>
        <w:tabs>
          <w:tab w:val="left" w:pos="529"/>
          <w:tab w:val="left" w:pos="1249"/>
        </w:tabs>
        <w:ind w:left="349"/>
        <w:rPr>
          <w:sz w:val="22.0"/>
          <w:szCs w:val="22.0"/>
          <w:color w:val="FF0000"/>
          <w:rFonts w:ascii="Arial" w:hAnsi="Arial"/>
        </w:rPr>
      </w:pPr>
    </w:p>
    <w:p>
      <w:pPr>
        <w:pStyle w:val="Standard"/>
        <w:tabs>
          <w:tab w:val="left" w:pos="529"/>
          <w:tab w:val="left" w:pos="1249"/>
        </w:tabs>
        <w:ind w:left="349"/>
        <w:rPr>
          <w:sz w:val="22.0"/>
          <w:szCs w:val="22.0"/>
          <w:color w:val="FF0000"/>
          <w:rFonts w:ascii="Arial" w:hAnsi="Arial"/>
          <w:lang w:val="en-us"/>
        </w:rPr>
      </w:pPr>
      <w:r>
        <w:rPr>
          <w:sz w:val="22.0"/>
          <w:szCs w:val="22.0"/>
          <w:color w:val="FF0000"/>
          <w:rFonts w:ascii="Arial" w:hAnsi="Arial"/>
          <w:lang w:val="en-us"/>
        </w:rPr>
        <w:t>ul#menu li{</w:t>
      </w:r>
    </w:p>
    <w:p>
      <w:pPr>
        <w:pStyle w:val="Standard"/>
        <w:tabs>
          <w:tab w:val="left" w:pos="529"/>
          <w:tab w:val="left" w:pos="1249"/>
        </w:tabs>
        <w:ind w:left="349"/>
        <w:rPr>
          <w:sz w:val="22.0"/>
          <w:szCs w:val="22.0"/>
          <w:color w:val="FF0000"/>
          <w:rFonts w:ascii="Arial" w:hAnsi="Arial"/>
          <w:lang w:val="en-us"/>
        </w:rPr>
      </w:pPr>
      <w:r>
        <w:rPr>
          <w:sz w:val="22.0"/>
          <w:szCs w:val="22.0"/>
          <w:color w:val="FF0000"/>
          <w:rFonts w:ascii="Arial" w:hAnsi="Arial"/>
          <w:lang w:val="en-us"/>
        </w:rPr>
        <w:t xml:space="preserve">      float:left;</w:t>
      </w:r>
    </w:p>
    <w:p>
      <w:pPr>
        <w:pStyle w:val="Standard"/>
        <w:tabs>
          <w:tab w:val="left" w:pos="529"/>
          <w:tab w:val="left" w:pos="1249"/>
        </w:tabs>
        <w:ind w:left="349"/>
        <w:rPr>
          <w:sz w:val="22.0"/>
          <w:szCs w:val="22.0"/>
          <w:color w:val="FF0000"/>
          <w:rFonts w:ascii="Arial" w:hAnsi="Arial"/>
          <w:lang w:val="en-us"/>
        </w:rPr>
      </w:pPr>
      <w:r>
        <w:rPr>
          <w:sz w:val="22.0"/>
          <w:szCs w:val="22.0"/>
          <w:color w:val="FF0000"/>
          <w:rFonts w:ascii="Arial" w:hAnsi="Arial"/>
          <w:lang w:val="en-us"/>
        </w:rPr>
        <w:tab/>
        <w:t>margin-right:10px;</w:t>
      </w:r>
    </w:p>
    <w:p>
      <w:pPr>
        <w:pStyle w:val="Standard"/>
        <w:tabs>
          <w:tab w:val="left" w:pos="529"/>
          <w:tab w:val="left" w:pos="1249"/>
        </w:tabs>
        <w:ind w:left="349"/>
        <w:rPr>
          <w:sz w:val="22.0"/>
          <w:szCs w:val="22.0"/>
          <w:color w:val="FF0000"/>
          <w:rFonts w:ascii="Arial" w:hAnsi="Arial"/>
          <w:lang w:val="en-us"/>
        </w:rPr>
      </w:pPr>
      <w:r>
        <w:rPr>
          <w:sz w:val="22.0"/>
          <w:szCs w:val="22.0"/>
          <w:color w:val="FF0000"/>
          <w:rFonts w:ascii="Arial" w:hAnsi="Arial"/>
          <w:lang w:val="en-us"/>
        </w:rPr>
        <w:t xml:space="preserve">      border: 5px ridge #6666cc;</w:t>
      </w:r>
    </w:p>
    <w:p>
      <w:pPr>
        <w:pStyle w:val="Standard"/>
        <w:tabs>
          <w:tab w:val="left" w:pos="529"/>
          <w:tab w:val="left" w:pos="1249"/>
        </w:tabs>
        <w:ind w:left="349"/>
        <w:rPr>
          <w:sz w:val="22.0"/>
          <w:szCs w:val="22.0"/>
          <w:color w:val="FF0000"/>
          <w:rFonts w:ascii="Arial" w:hAnsi="Arial"/>
          <w:lang w:val="en-us"/>
        </w:rPr>
      </w:pPr>
      <w:r>
        <w:rPr>
          <w:sz w:val="22.0"/>
          <w:szCs w:val="22.0"/>
          <w:color w:val="FF0000"/>
          <w:rFonts w:ascii="Arial" w:hAnsi="Arial"/>
          <w:lang w:val="en-us"/>
        </w:rPr>
        <w:tab/>
        <w:t>}</w:t>
      </w:r>
    </w:p>
    <w:p>
      <w:pPr>
        <w:pStyle w:val="Standard"/>
        <w:tabs>
          <w:tab w:val="left" w:pos="529"/>
          <w:tab w:val="left" w:pos="1249"/>
        </w:tabs>
        <w:ind w:left="349"/>
        <w:rPr>
          <w:sz w:val="22.0"/>
          <w:szCs w:val="22.0"/>
          <w:color w:val="FF0000"/>
          <w:rFonts w:ascii="Arial" w:hAnsi="Arial"/>
        </w:rPr>
      </w:pPr>
      <w:r>
        <w:rPr>
          <w:sz w:val="22.0"/>
          <w:szCs w:val="22.0"/>
          <w:color w:val="FF0000"/>
          <w:rFonts w:ascii="Arial" w:hAnsi="Arial"/>
        </w:rPr>
        <w:t>Aqui vamos a hacer referencia a cada una de las entradas de la lista individualmente, en otras palabras, a las caracteristicas ya citadas arriba estas van a ser es</w:t>
      </w:r>
      <w:r>
        <w:rPr>
          <w:sz w:val="22.0"/>
          <w:szCs w:val="22.0"/>
          <w:color w:val="FF0000"/>
          <w:rFonts w:ascii="Arial" w:hAnsi="Arial"/>
        </w:rPr>
        <w:t>pecificas de estos contenedores:</w:t>
      </w:r>
    </w:p>
    <w:p>
      <w:pPr>
        <w:pStyle w:val="Standard"/>
        <w:tabs>
          <w:tab w:val="left" w:pos="529"/>
          <w:tab w:val="left" w:pos="1249"/>
        </w:tabs>
        <w:ind w:left="349"/>
        <w:rPr>
          <w:sz w:val="22.0"/>
          <w:szCs w:val="22.0"/>
          <w:color w:val="FF0000"/>
          <w:rFonts w:ascii="Arial" w:hAnsi="Arial"/>
        </w:rPr>
      </w:pPr>
      <w:r>
        <w:rPr>
          <w:sz w:val="22.0"/>
          <w:szCs w:val="22.0"/>
          <w:color w:val="FF0000"/>
          <w:rFonts w:ascii="Arial" w:hAnsi="Arial"/>
        </w:rPr>
        <w:t>1 Cada una de las entradas van a solaparse según el espacio que encuentren libre a su derecha.</w:t>
      </w:r>
    </w:p>
    <w:p>
      <w:pPr>
        <w:pStyle w:val="Standard"/>
        <w:tabs>
          <w:tab w:val="left" w:pos="529"/>
          <w:tab w:val="left" w:pos="1249"/>
        </w:tabs>
        <w:ind w:left="349"/>
        <w:rPr>
          <w:sz w:val="22.0"/>
          <w:szCs w:val="22.0"/>
          <w:color w:val="FF0000"/>
          <w:rFonts w:ascii="Arial" w:hAnsi="Arial"/>
        </w:rPr>
      </w:pPr>
      <w:r>
        <w:rPr>
          <w:sz w:val="22.0"/>
          <w:szCs w:val="22.0"/>
          <w:color w:val="FF0000"/>
          <w:rFonts w:ascii="Arial" w:hAnsi="Arial"/>
        </w:rPr>
        <w:t>2 Tan solo van a dejar un espacio libre con el elemento de su derecha de 10px entre ellos.</w:t>
      </w:r>
    </w:p>
    <w:p>
      <w:pPr>
        <w:pStyle w:val="Standard"/>
        <w:tabs>
          <w:tab w:val="left" w:pos="529"/>
          <w:tab w:val="left" w:pos="1249"/>
        </w:tabs>
        <w:ind w:left="349"/>
        <w:rPr>
          <w:sz w:val="22.0"/>
          <w:szCs w:val="22.0"/>
          <w:color w:val="FF0000"/>
          <w:rFonts w:ascii="Arial" w:hAnsi="Arial"/>
        </w:rPr>
      </w:pPr>
      <w:r>
        <w:rPr>
          <w:sz w:val="22.0"/>
          <w:szCs w:val="22.0"/>
          <w:color w:val="FF0000"/>
          <w:rFonts w:ascii="Arial" w:hAnsi="Arial"/>
        </w:rPr>
        <w:t>3 Cada elemento va a tener un borde de 5px de grosor, de aspecto 3d con efecto biselado y de color #6666cc.</w:t>
      </w:r>
    </w:p>
    <w:p>
      <w:pPr>
        <w:pStyle w:val="Standard"/>
        <w:tabs>
          <w:tab w:val="left" w:pos="529"/>
          <w:tab w:val="left" w:pos="1249"/>
        </w:tabs>
        <w:ind w:left="349"/>
        <w:rPr>
          <w:sz w:val="22.0"/>
          <w:szCs w:val="22.0"/>
          <w:color w:val="FF0000"/>
          <w:rFonts w:ascii="Arial" w:hAnsi="Arial"/>
        </w:rPr>
      </w:pPr>
    </w:p>
    <w:p>
      <w:pPr>
        <w:pStyle w:val="Standard"/>
        <w:tabs>
          <w:tab w:val="left" w:pos="529"/>
          <w:tab w:val="left" w:pos="1249"/>
        </w:tabs>
        <w:ind w:left="349"/>
        <w:rPr>
          <w:sz w:val="22.0"/>
          <w:szCs w:val="22.0"/>
          <w:color w:val="FF0000"/>
          <w:rFonts w:ascii="Arial" w:hAnsi="Arial"/>
          <w:lang w:val="en-us"/>
        </w:rPr>
      </w:pPr>
      <w:r>
        <w:rPr>
          <w:sz w:val="22.0"/>
          <w:szCs w:val="22.0"/>
          <w:color w:val="FF0000"/>
          <w:rFonts w:ascii="Arial" w:hAnsi="Arial"/>
          <w:lang w:val="en-us"/>
        </w:rPr>
        <w:t>ul#menu a{</w:t>
      </w:r>
    </w:p>
    <w:p>
      <w:pPr>
        <w:pStyle w:val="Standard"/>
        <w:tabs>
          <w:tab w:val="left" w:pos="529"/>
          <w:tab w:val="left" w:pos="1249"/>
        </w:tabs>
        <w:ind w:left="349"/>
        <w:rPr>
          <w:sz w:val="22.0"/>
          <w:szCs w:val="22.0"/>
          <w:color w:val="FF0000"/>
          <w:rFonts w:ascii="Arial" w:hAnsi="Arial"/>
          <w:lang w:val="en-us"/>
        </w:rPr>
      </w:pPr>
      <w:r>
        <w:rPr>
          <w:sz w:val="22.0"/>
          <w:szCs w:val="22.0"/>
          <w:color w:val="FF0000"/>
          <w:rFonts w:ascii="Arial" w:hAnsi="Arial"/>
          <w:lang w:val="en-us"/>
        </w:rPr>
        <w:tab/>
        <w:t>color:#FFFFFF;</w:t>
      </w:r>
    </w:p>
    <w:p>
      <w:pPr>
        <w:pStyle w:val="Standard"/>
        <w:tabs>
          <w:tab w:val="left" w:pos="529"/>
          <w:tab w:val="left" w:pos="1249"/>
        </w:tabs>
        <w:ind w:left="349"/>
        <w:rPr>
          <w:sz w:val="22.0"/>
          <w:szCs w:val="22.0"/>
          <w:color w:val="FF0000"/>
          <w:rFonts w:ascii="Arial" w:hAnsi="Arial"/>
          <w:lang w:val="en-us"/>
        </w:rPr>
      </w:pPr>
      <w:r>
        <w:rPr>
          <w:sz w:val="22.0"/>
          <w:szCs w:val="22.0"/>
          <w:color w:val="FF0000"/>
          <w:rFonts w:ascii="Arial" w:hAnsi="Arial"/>
          <w:lang w:val="en-us"/>
        </w:rPr>
        <w:t xml:space="preserve">      background:#FF99FF;</w:t>
      </w:r>
    </w:p>
    <w:p>
      <w:pPr>
        <w:pStyle w:val="Standard"/>
        <w:tabs>
          <w:tab w:val="left" w:pos="529"/>
          <w:tab w:val="left" w:pos="1249"/>
        </w:tabs>
        <w:ind w:left="349"/>
        <w:rPr>
          <w:sz w:val="22.0"/>
          <w:szCs w:val="22.0"/>
          <w:color w:val="FF0000"/>
          <w:rFonts w:ascii="Arial" w:hAnsi="Arial"/>
          <w:lang w:val="en-us"/>
        </w:rPr>
      </w:pPr>
      <w:r>
        <w:rPr>
          <w:sz w:val="22.0"/>
          <w:szCs w:val="22.0"/>
          <w:color w:val="FF0000"/>
          <w:rFonts w:ascii="Arial" w:hAnsi="Arial"/>
          <w:lang w:val="en-us"/>
        </w:rPr>
        <w:tab/>
        <w:t>text-decoration:none;</w:t>
      </w:r>
    </w:p>
    <w:p>
      <w:pPr>
        <w:pStyle w:val="Standard"/>
        <w:tabs>
          <w:tab w:val="left" w:pos="529"/>
          <w:tab w:val="left" w:pos="1249"/>
        </w:tabs>
        <w:ind w:left="349"/>
        <w:rPr>
          <w:sz w:val="22.0"/>
          <w:szCs w:val="22.0"/>
          <w:color w:val="FF0000"/>
          <w:rFonts w:ascii="Arial" w:hAnsi="Arial"/>
        </w:rPr>
      </w:pPr>
      <w:r>
        <w:rPr>
          <w:sz w:val="22.0"/>
          <w:szCs w:val="22.0"/>
          <w:color w:val="FF0000"/>
          <w:rFonts w:ascii="Arial" w:hAnsi="Arial"/>
          <w:lang w:val="en-us"/>
        </w:rPr>
        <w:tab/>
      </w:r>
      <w:r>
        <w:rPr>
          <w:sz w:val="22.0"/>
          <w:szCs w:val="22.0"/>
          <w:color w:val="FF0000"/>
          <w:rFonts w:ascii="Arial" w:hAnsi="Arial"/>
        </w:rPr>
        <w:t>padding:10px;</w:t>
      </w:r>
    </w:p>
    <w:p>
      <w:pPr>
        <w:pStyle w:val="Standard"/>
        <w:tabs>
          <w:tab w:val="left" w:pos="529"/>
          <w:tab w:val="left" w:pos="1249"/>
        </w:tabs>
        <w:ind w:left="349"/>
        <w:rPr>
          <w:sz w:val="22.0"/>
          <w:szCs w:val="22.0"/>
          <w:color w:val="FF0000"/>
          <w:rFonts w:ascii="Arial" w:hAnsi="Arial"/>
        </w:rPr>
      </w:pPr>
      <w:r>
        <w:rPr>
          <w:sz w:val="22.0"/>
          <w:szCs w:val="22.0"/>
          <w:color w:val="FF0000"/>
          <w:rFonts w:ascii="Arial" w:hAnsi="Arial"/>
        </w:rPr>
        <w:tab/>
        <w:t>display:block;</w:t>
      </w:r>
    </w:p>
    <w:p>
      <w:pPr>
        <w:pStyle w:val="Standard"/>
        <w:tabs>
          <w:tab w:val="left" w:pos="529"/>
          <w:tab w:val="left" w:pos="1249"/>
        </w:tabs>
        <w:ind w:left="349"/>
        <w:rPr>
          <w:sz w:val="22.0"/>
          <w:szCs w:val="22.0"/>
          <w:color w:val="FF0000"/>
          <w:rFonts w:ascii="Arial" w:hAnsi="Arial"/>
        </w:rPr>
      </w:pPr>
      <w:r>
        <w:rPr>
          <w:sz w:val="22.0"/>
          <w:szCs w:val="22.0"/>
          <w:color w:val="FF0000"/>
          <w:rFonts w:ascii="Arial" w:hAnsi="Arial"/>
        </w:rPr>
        <w:tab/>
        <w:t>}</w:t>
      </w:r>
    </w:p>
    <w:p>
      <w:pPr>
        <w:pStyle w:val="Standard"/>
        <w:tabs>
          <w:tab w:val="left" w:pos="529"/>
          <w:tab w:val="left" w:pos="1249"/>
        </w:tabs>
        <w:ind w:left="349"/>
        <w:rPr>
          <w:sz w:val="22.0"/>
          <w:szCs w:val="22.0"/>
          <w:color w:val="FF0000"/>
          <w:rFonts w:ascii="Arial" w:hAnsi="Arial"/>
        </w:rPr>
      </w:pPr>
      <w:r>
        <w:rPr>
          <w:sz w:val="22.0"/>
          <w:szCs w:val="22.0"/>
          <w:color w:val="FF0000"/>
          <w:rFonts w:ascii="Arial" w:hAnsi="Arial"/>
        </w:rPr>
        <w:t>Ahora vamos a hacer referencia al texto en si, que es un enlace o ancla, que esta dentro de cada uno de los contenedores citados anteriormente:</w:t>
      </w:r>
    </w:p>
    <w:p>
      <w:pPr>
        <w:pStyle w:val="Standard"/>
        <w:tabs>
          <w:tab w:val="left" w:pos="529"/>
          <w:tab w:val="left" w:pos="1249"/>
        </w:tabs>
        <w:ind w:left="349"/>
        <w:rPr>
          <w:sz w:val="22.0"/>
          <w:szCs w:val="22.0"/>
          <w:color w:val="FF0000"/>
          <w:rFonts w:ascii="Arial" w:hAnsi="Arial"/>
        </w:rPr>
      </w:pPr>
      <w:r>
        <w:rPr>
          <w:sz w:val="22.0"/>
          <w:szCs w:val="22.0"/>
          <w:color w:val="FF0000"/>
          <w:rFonts w:ascii="Arial" w:hAnsi="Arial"/>
        </w:rPr>
        <w:t>1 Color de la fuente #FFFFFF</w:t>
      </w:r>
    </w:p>
    <w:p>
      <w:pPr>
        <w:pStyle w:val="Standard"/>
        <w:tabs>
          <w:tab w:val="left" w:pos="529"/>
          <w:tab w:val="left" w:pos="1249"/>
        </w:tabs>
        <w:ind w:left="349"/>
        <w:rPr>
          <w:sz w:val="22.0"/>
          <w:szCs w:val="22.0"/>
          <w:color w:val="FF0000"/>
          <w:rFonts w:ascii="Arial" w:hAnsi="Arial"/>
        </w:rPr>
      </w:pPr>
      <w:r>
        <w:rPr>
          <w:sz w:val="22.0"/>
          <w:szCs w:val="22.0"/>
          <w:color w:val="FF0000"/>
          <w:rFonts w:ascii="Arial" w:hAnsi="Arial"/>
        </w:rPr>
        <w:t>2 Color del fondo de los contenedores #FF99FF</w:t>
      </w:r>
    </w:p>
    <w:p>
      <w:pPr>
        <w:pStyle w:val="Standard"/>
        <w:tabs>
          <w:tab w:val="left" w:pos="529"/>
          <w:tab w:val="left" w:pos="1249"/>
        </w:tabs>
        <w:ind w:left="349"/>
        <w:rPr>
          <w:sz w:val="22.0"/>
          <w:szCs w:val="22.0"/>
          <w:color w:val="FF0000"/>
          <w:rFonts w:ascii="Arial" w:hAnsi="Arial"/>
        </w:rPr>
      </w:pPr>
      <w:r>
        <w:rPr>
          <w:sz w:val="22.0"/>
          <w:szCs w:val="22.0"/>
          <w:color w:val="FF0000"/>
          <w:rFonts w:ascii="Arial" w:hAnsi="Arial"/>
        </w:rPr>
        <w:t>3 Ningun tipo de decoración de texto, es decir, ni subrayados, ni tachados.</w:t>
      </w:r>
    </w:p>
    <w:p>
      <w:pPr>
        <w:pStyle w:val="Standard"/>
        <w:tabs>
          <w:tab w:val="left" w:pos="529"/>
          <w:tab w:val="left" w:pos="1249"/>
        </w:tabs>
        <w:ind w:left="349"/>
        <w:rPr>
          <w:sz w:val="22.0"/>
          <w:szCs w:val="22.0"/>
          <w:color w:val="FF0000"/>
          <w:rFonts w:ascii="Arial" w:hAnsi="Arial"/>
        </w:rPr>
      </w:pPr>
      <w:r>
        <w:rPr>
          <w:sz w:val="22.0"/>
          <w:szCs w:val="22.0"/>
          <w:color w:val="FF0000"/>
          <w:rFonts w:ascii="Arial" w:hAnsi="Arial"/>
        </w:rPr>
        <w:t>4 Se dejara un espacio entre el contenido del contenedor y los márgenes de estos de 10px</w:t>
      </w:r>
    </w:p>
    <w:p>
      <w:pPr>
        <w:pStyle w:val="Standard"/>
        <w:tabs>
          <w:tab w:val="left" w:pos="529"/>
          <w:tab w:val="left" w:pos="1249"/>
        </w:tabs>
        <w:ind w:left="349"/>
        <w:rPr>
          <w:sz w:val="22.0"/>
          <w:szCs w:val="22.0"/>
          <w:color w:val="FF0000"/>
          <w:rFonts w:ascii="Arial" w:hAnsi="Arial"/>
        </w:rPr>
      </w:pPr>
      <w:r>
        <w:rPr>
          <w:sz w:val="22.0"/>
          <w:szCs w:val="22.0"/>
          <w:color w:val="FF0000"/>
          <w:rFonts w:ascii="Arial" w:hAnsi="Arial"/>
        </w:rPr>
        <w:t>5 El display block quiere decir que todo el conjunto del elemento al que hacemos referencia va a tratarse como un solo bloque, o lo que es lo mismo, no hay que apuntar al texto exactamente para dar al enlace, dentro del rango del padding de este elemento también va a ser un ancla. Algo asi como agrupar elementos para hacer un bloque.</w:t>
      </w:r>
    </w:p>
    <w:p>
      <w:pPr>
        <w:pStyle w:val="Standard"/>
        <w:tabs>
          <w:tab w:val="left" w:pos="529"/>
          <w:tab w:val="left" w:pos="1249"/>
        </w:tabs>
        <w:ind w:left="349"/>
        <w:rPr>
          <w:sz w:val="22.0"/>
          <w:szCs w:val="22.0"/>
          <w:color w:val="FF0000"/>
          <w:rFonts w:ascii="Arial" w:hAnsi="Arial"/>
        </w:rPr>
      </w:pPr>
    </w:p>
    <w:p>
      <w:pPr>
        <w:pStyle w:val="Textbody"/>
      </w:pPr>
      <w:r>
        <w:rPr>
          <w:b w:val="1"/>
        </w:rPr>
        <w:t>Para aprobar el examen es necesario contestar correctamente al 50% de las preguntas.</w:t>
      </w:r>
    </w:p>
    <w:sectPr>
      <w:pgSz w:w="11906" w:h="16838" w:orient="portrait"/>
      <w:pgMar w:bottom="900" w:top="1134" w:right="567" w:left="768" w:header="720" w:footer="720" w:gutter="0"/>
      <w:cols w:space="720" w:equalWidth="true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p14">
  <w:endnote w:type="separator" w:id="-1">
    <w:p>
      <w:r>
        <w:separator/>
      </w:r>
    </w:p>
  </w:endnote>
  <w:endnote w:type="continuationSeparator" w:id="0">
    <w:p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nton">
    <w:panose1 w:val="02000503000000000000"/>
    <w:charset w:val="00"/>
    <w:family w:val="auto"/>
    <w:pitch w:val="variable"/>
    <w:notTrueType w:val="true"/>
    <w:sig w:usb0="A00000EF" w:usb1="5000204B" w:usb2="00000000" w:usb3="00000000" w:csb0="00000001" w:csb1="00000000"/>
  </w:font>
  <w:font w:name="Archivo Black">
    <w:panose1 w:val="020B0A04020102020204"/>
    <w:charset w:val="00"/>
    <w:family w:val="auto"/>
    <w:pitch w:val="variable"/>
    <w:notTrueType w:val="true"/>
    <w:sig w:usb0="A000002F" w:usb1="500000FA" w:usb2="00000000" w:usb3="00000000" w:csb0="00000093" w:csb1="00000000"/>
  </w:font>
  <w:font w:name="Archivo Narrow">
    <w:altName w:val="Arial Narrow"/>
    <w:panose1 w:val="02000000000000000000"/>
    <w:charset w:val="00"/>
    <w:family w:val="auto"/>
    <w:pitch w:val="variable"/>
    <w:notTrueType w:val="true"/>
    <w:sig w:usb0="A000002F" w:usb1="100000FA" w:usb2="00000000" w:usb3="00000000" w:csb0="00000093" w:csb1="00000000"/>
  </w:font>
  <w:font w:name="Arimo">
    <w:altName w:val="Arial"/>
    <w:panose1 w:val="020B0604020202020204"/>
    <w:charset w:val="CC"/>
    <w:family w:val="swiss"/>
    <w:pitch w:val="variable"/>
    <w:notTrueType w:val="true"/>
    <w:sig w:usb0="E0002AFF" w:usb1="C0007843" w:usb2="00000009" w:usb3="00000000" w:csb0="000001FF" w:csb1="00000000"/>
  </w:font>
  <w:font w:name="Caladea">
    <w:altName w:val="Cambria"/>
    <w:panose1 w:val="02040503050406030204"/>
    <w:charset w:val="00"/>
    <w:family w:val="auto"/>
    <w:pitch w:val="variable"/>
    <w:notTrueType w:val="true"/>
    <w:sig w:usb0="A000002F" w:usb1="500000FB" w:usb2="00000000" w:usb3="00000000" w:csb0="00000093" w:csb1="00000000"/>
  </w:font>
  <w:font w:name="Carlito">
    <w:altName w:val="Calibri"/>
    <w:panose1 w:val="020F0502020204030204"/>
    <w:charset w:val="00"/>
    <w:family w:val="auto"/>
    <w:pitch w:val="variable"/>
    <w:notTrueType w:val="true"/>
    <w:sig w:usb0="E10002FF" w:usb1="5000ECFF" w:usb2="00000009" w:usb3="00000000" w:csb0="0000019F" w:csb1="00000000"/>
  </w:font>
  <w:font w:name="Cousine">
    <w:altName w:val="Courier New"/>
    <w:panose1 w:val="02070309020205020404"/>
    <w:charset w:val="CC"/>
    <w:family w:val="modern"/>
    <w:pitch w:val="fixed"/>
    <w:notTrueType w:val="true"/>
    <w:sig w:usb0="E0002AFF" w:usb1="C0007843" w:usb2="00000009" w:usb3="00000000" w:csb0="000001FF" w:csb1="00000000"/>
  </w:font>
  <w:font w:name="Droid Sans">
    <w:panose1 w:val="020B0606030804020204"/>
    <w:charset w:val="00"/>
    <w:family w:val="auto"/>
    <w:pitch w:val="variable"/>
    <w:notTrueType w:val="true"/>
    <w:sig w:usb0="E00002EF" w:usb1="4000205B" w:usb2="00000028" w:usb3="00000000" w:csb0="0000019F" w:csb1="00000000"/>
  </w:font>
  <w:font w:name="Droid Sans Mono">
    <w:panose1 w:val="020B0609030804020204"/>
    <w:charset w:val="00"/>
    <w:family w:val="auto"/>
    <w:pitch w:val="variable"/>
    <w:notTrueType w:val="true"/>
    <w:sig w:usb0="E00002EF" w:usb1="4000205B" w:usb2="00000028" w:usb3="00000000" w:csb0="0000019F" w:csb1="00000000"/>
  </w:font>
  <w:font w:name="Droid Serif">
    <w:panose1 w:val="02020600060500020200"/>
    <w:charset w:val="00"/>
    <w:family w:val="auto"/>
    <w:pitch w:val="variable"/>
    <w:notTrueType w:val="true"/>
    <w:sig w:usb0="E00002EF" w:usb1="4000205B" w:usb2="00000028" w:usb3="00000000" w:csb0="0000019F" w:csb1="00000000"/>
  </w:font>
  <w:font w:name="Noto Sans Symbols">
    <w:altName w:val="Symbol"/>
    <w:panose1 w:val="05050102010706020507"/>
    <w:charset w:val="02"/>
    <w:family w:val="roman"/>
    <w:pitch w:val="variable"/>
    <w:notTrueType w:val="true"/>
    <w:sig w:usb0="00000000" w:usb1="10000000" w:usb2="00000000" w:usb3="00000000" w:csb0="80000000" w:csb1="00000000"/>
  </w:font>
  <w:font w:name="Pinyon Script">
    <w:altName w:val="Zapfino"/>
    <w:panose1 w:val="020105010801010D0002"/>
    <w:charset w:val="00"/>
    <w:family w:val="auto"/>
    <w:pitch w:val="variable"/>
    <w:notTrueType w:val="true"/>
    <w:sig w:usb0="800000AF" w:usb1="00000002" w:usb2="00000000" w:usb3="00000000" w:csb0="00000111" w:csb1="00000000"/>
  </w:font>
  <w:font w:name="Short Stack">
    <w:panose1 w:val="02010500040000000007"/>
    <w:charset w:val="00"/>
    <w:family w:val="auto"/>
    <w:pitch w:val="variable"/>
    <w:notTrueType w:val="true"/>
    <w:sig w:usb0="800000AF" w:usb1="4000204A" w:usb2="00000000" w:usb3="00000000" w:csb0="00000111" w:csb1="00000000"/>
  </w:font>
  <w:font w:name="Tinos">
    <w:altName w:val="Times New Roman"/>
    <w:panose1 w:val="02020603050405020304"/>
    <w:charset w:val="CC"/>
    <w:family w:val="roman"/>
    <w:pitch w:val="variable"/>
    <w:notTrueType w:val="true"/>
    <w:sig w:usb0="E0002AEF" w:usb1="C0007841" w:usb2="00000009" w:usb3="00000000" w:csb0="000001FF" w:csb1="00000000"/>
  </w:font>
  <w:font w:name="OpenSymbol">
    <w:altName w:val="Times New Roman"/>
    <w:charset w:val="00"/>
    <w:family w:val="auto"/>
    <w:pitch w:val="default"/>
    <w:notTrueType w:val="true"/>
  </w:font>
  <w:font w:name="Times New Roman">
    <w:panose1 w:val="02020603050405020304"/>
    <w:charset w:val="00"/>
    <w:family w:val="roman"/>
    <w:pitch w:val="variable"/>
    <w:notTrueType w:val="tru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notTrueType w:val="true"/>
    <w:sig w:usb0="F7FFAFFF" w:usb1="E9DFFFFF" w:usb2="0000003F" w:usb3="00000000" w:csb0="003F01FF" w:csb1="00000000"/>
  </w:font>
  <w:font w:name="Mangal">
    <w:panose1 w:val="02040503050203030202"/>
    <w:charset w:val="00"/>
    <w:family w:val="roman"/>
    <w:pitch w:val="variable"/>
    <w:notTrueType w:val="tru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notTrueType w:val="true"/>
    <w:sig w:usb0="E0002AFF" w:usb1="C0007843" w:usb2="00000009" w:usb3="00000000" w:csb0="000001FF" w:csb1="00000000"/>
  </w:font>
  <w:font w:name="Tahoma, Tahoma">
    <w:charset w:val="00"/>
    <w:family w:val="swiss"/>
    <w:pitch w:val="default"/>
    <w:notTrueType w:val="true"/>
  </w:font>
  <w:font w:name="Courier New">
    <w:panose1 w:val="02070309020205020404"/>
    <w:charset w:val="00"/>
    <w:family w:val="modern"/>
    <w:pitch w:val="fixed"/>
    <w:notTrueType w:val="tru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notTrueType w:val="true"/>
    <w:sig w:usb0="E10022FF" w:usb1="C000E47F" w:usb2="00000029" w:usb3="00000000" w:csb0="000001DF" w:csb1="00000000"/>
  </w:font>
  <w:font w:name="Bookman Old Style">
    <w:panose1 w:val="02050604050505020204"/>
    <w:charset w:val="00"/>
    <w:family w:val="roman"/>
    <w:pitch w:val="variable"/>
    <w:notTrueType w:val="tru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notTrueType w:val="true"/>
    <w:sig w:usb0="E00002FF" w:usb1="4000ACFF" w:usb2="00000001" w:usb3="00000000" w:csb0="0000019F" w:csb1="00000000"/>
  </w:font>
  <w:font w:name="TT3Co00">
    <w:altName w:val="Times New Roman"/>
    <w:charset w:val="00"/>
    <w:family w:val="auto"/>
    <w:pitch w:val="default"/>
    <w:notTrueType w:val="true"/>
  </w:font>
  <w:font w:name="Calibri Light">
    <w:panose1 w:val="020F0302020204030204"/>
    <w:charset w:val="00"/>
    <w:family w:val="swiss"/>
    <w:pitch w:val="variable"/>
    <w:notTrueType w:val="tru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p14">
  <w:footnote w:type="separator" w:id="-1">
    <w:p>
      <w:r>
        <w:rPr>
          <w:color w:val="000000"/>
        </w:rP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p14">
  <w:abstractNum w:abstractNumId="9">
    <w:multiLevelType w:val="multilevel"/>
    <w:styleLink w:val="RTFNum2"/>
    <w:lvl w:ilvl="0">
      <w:numFmt w:val="none"/>
      <w:lvlText w:val="%1"/>
      <w:lvlJc w:val="left"/>
      <w:start w:val="1"/>
    </w:lvl>
    <w:lvl w:ilvl="1">
      <w:numFmt w:val="decimal"/>
      <w:lvlText w:val="%2."/>
      <w:lvlJc w:val="left"/>
      <w:start w:val="1"/>
    </w:lvl>
    <w:lvl w:ilvl="2">
      <w:numFmt w:val="decimal"/>
      <w:lvlText w:val="%3."/>
      <w:lvlJc w:val="left"/>
      <w:start w:val="1"/>
    </w:lvl>
    <w:lvl w:ilvl="3">
      <w:numFmt w:val="decimal"/>
      <w:lvlText w:val="%4."/>
      <w:lvlJc w:val="left"/>
      <w:start w:val="1"/>
    </w:lvl>
    <w:lvl w:ilvl="4">
      <w:numFmt w:val="decimal"/>
      <w:lvlText w:val="%5."/>
      <w:lvlJc w:val="left"/>
      <w:start w:val="1"/>
    </w:lvl>
    <w:lvl w:ilvl="5">
      <w:numFmt w:val="decimal"/>
      <w:lvlText w:val="%6."/>
      <w:lvlJc w:val="left"/>
      <w:start w:val="1"/>
    </w:lvl>
    <w:lvl w:ilvl="6">
      <w:numFmt w:val="decimal"/>
      <w:lvlText w:val="%7."/>
      <w:lvlJc w:val="left"/>
      <w:start w:val="1"/>
    </w:lvl>
    <w:lvl w:ilvl="7">
      <w:numFmt w:val="decimal"/>
      <w:lvlText w:val="%8."/>
      <w:lvlJc w:val="left"/>
      <w:start w:val="1"/>
    </w:lvl>
    <w:lvl w:ilvl="8">
      <w:numFmt w:val="decimal"/>
      <w:lvlText w:val="%9."/>
      <w:lvlJc w:val="left"/>
      <w:start w:val="1"/>
    </w:lvl>
  </w:abstractNum>
  <w:abstractNum w:abstractNumId="0">
    <w:multiLevelType w:val="multilevel"/>
    <w:styleLink w:val="RTFNum3"/>
    <w:lvl w:ilvl="0">
      <w:numFmt w:val="none"/>
      <w:lvlText w:val="%1"/>
      <w:lvlJc w:val="left"/>
      <w:start w:val="1"/>
    </w:lvl>
    <w:lvl w:ilvl="1">
      <w:numFmt w:val="decimal"/>
      <w:lvlText w:val="%2."/>
      <w:lvlJc w:val="left"/>
      <w:start w:val="1"/>
    </w:lvl>
    <w:lvl w:ilvl="2">
      <w:numFmt w:val="decimal"/>
      <w:lvlText w:val="%3."/>
      <w:lvlJc w:val="left"/>
      <w:start w:val="1"/>
    </w:lvl>
    <w:lvl w:ilvl="3">
      <w:numFmt w:val="decimal"/>
      <w:lvlText w:val="%4."/>
      <w:lvlJc w:val="left"/>
      <w:start w:val="1"/>
    </w:lvl>
    <w:lvl w:ilvl="4">
      <w:numFmt w:val="decimal"/>
      <w:lvlText w:val="%5."/>
      <w:lvlJc w:val="left"/>
      <w:start w:val="1"/>
    </w:lvl>
    <w:lvl w:ilvl="5">
      <w:numFmt w:val="decimal"/>
      <w:lvlText w:val="%6."/>
      <w:lvlJc w:val="left"/>
      <w:start w:val="1"/>
    </w:lvl>
    <w:lvl w:ilvl="6">
      <w:numFmt w:val="decimal"/>
      <w:lvlText w:val="%7."/>
      <w:lvlJc w:val="left"/>
      <w:start w:val="1"/>
    </w:lvl>
    <w:lvl w:ilvl="7">
      <w:numFmt w:val="decimal"/>
      <w:lvlText w:val="%8."/>
      <w:lvlJc w:val="left"/>
      <w:start w:val="1"/>
    </w:lvl>
    <w:lvl w:ilvl="8">
      <w:numFmt w:val="decimal"/>
      <w:lvlText w:val="%9."/>
      <w:lvlJc w:val="left"/>
      <w:start w:val="1"/>
    </w:lvl>
  </w:abstractNum>
  <w:abstractNum w:abstractNumId="3">
    <w:multiLevelType w:val="multilevel"/>
    <w:styleLink w:val="WW8Num12"/>
    <w:lvl w:ilvl="0">
      <w:numFmt w:val="decimal"/>
      <w:lvlText w:val="%1."/>
      <w:lvlJc w:val="left"/>
      <w:start w:val="1"/>
    </w:lvl>
    <w:lvl w:ilvl="1">
      <w:numFmt w:val="lowerLetter"/>
      <w:lvlText w:val="%2."/>
      <w:lvlJc w:val="left"/>
      <w:start w:val="1"/>
    </w:lvl>
    <w:lvl w:ilvl="2">
      <w:numFmt w:val="lowerLetter"/>
      <w:lvlText w:val="%3)"/>
      <w:lvlJc w:val="left"/>
      <w:start w:val="1"/>
    </w:lvl>
    <w:lvl w:ilvl="3">
      <w:numFmt w:val="decimal"/>
      <w:lvlText w:val="%4."/>
      <w:lvlJc w:val="left"/>
      <w:start w:val="1"/>
    </w:lvl>
    <w:lvl w:ilvl="4">
      <w:numFmt w:val="lowerLetter"/>
      <w:lvlText w:val="%5."/>
      <w:lvlJc w:val="left"/>
      <w:start w:val="1"/>
    </w:lvl>
    <w:lvl w:ilvl="5">
      <w:numFmt w:val="lowerRoman"/>
      <w:lvlText w:val="%6."/>
      <w:lvlJc w:val="right"/>
      <w:start w:val="1"/>
    </w:lvl>
    <w:lvl w:ilvl="6">
      <w:numFmt w:val="decimal"/>
      <w:lvlText w:val="%7."/>
      <w:lvlJc w:val="left"/>
      <w:start w:val="1"/>
    </w:lvl>
    <w:lvl w:ilvl="7">
      <w:numFmt w:val="lowerLetter"/>
      <w:lvlText w:val="%8."/>
      <w:lvlJc w:val="left"/>
      <w:start w:val="1"/>
    </w:lvl>
    <w:lvl w:ilvl="8">
      <w:numFmt w:val="lowerRoman"/>
      <w:lvlText w:val="%9."/>
      <w:lvlJc w:val="right"/>
      <w:start w:val="1"/>
    </w:lvl>
  </w:abstractNum>
  <w:abstractNum w:abstractNumId="6">
    <w:multiLevelType w:val="multilevel"/>
    <w:lvl w:ilvl="0">
      <w:numFmt w:val="decimal"/>
      <w:lvlText w:val="%1."/>
      <w:lvlJc w:val="left"/>
      <w:start w:val="1"/>
    </w:lvl>
    <w:lvl w:ilvl="1">
      <w:numFmt w:val="decimal"/>
      <w:lvlText w:val="%2."/>
      <w:lvlJc w:val="left"/>
      <w:start w:val="1"/>
    </w:lvl>
    <w:lvl w:ilvl="2">
      <w:numFmt w:val="decimal"/>
      <w:lvlText w:val="%3."/>
      <w:lvlJc w:val="left"/>
      <w:start w:val="1"/>
    </w:lvl>
    <w:lvl w:ilvl="3">
      <w:numFmt w:val="decimal"/>
      <w:lvlText w:val="%4."/>
      <w:lvlJc w:val="left"/>
      <w:start w:val="1"/>
    </w:lvl>
    <w:lvl w:ilvl="4">
      <w:numFmt w:val="decimal"/>
      <w:lvlText w:val="%5."/>
      <w:lvlJc w:val="left"/>
      <w:start w:val="1"/>
    </w:lvl>
    <w:lvl w:ilvl="5">
      <w:numFmt w:val="decimal"/>
      <w:lvlText w:val="%6."/>
      <w:lvlJc w:val="left"/>
      <w:start w:val="1"/>
    </w:lvl>
    <w:lvl w:ilvl="6">
      <w:numFmt w:val="decimal"/>
      <w:lvlText w:val="%7."/>
      <w:lvlJc w:val="left"/>
      <w:start w:val="1"/>
    </w:lvl>
    <w:lvl w:ilvl="7">
      <w:numFmt w:val="decimal"/>
      <w:lvlText w:val="%8."/>
      <w:lvlJc w:val="left"/>
      <w:start w:val="1"/>
    </w:lvl>
    <w:lvl w:ilvl="8">
      <w:numFmt w:val="decimal"/>
      <w:lvlText w:val="%9."/>
      <w:lvlJc w:val="left"/>
      <w:start w:val="1"/>
    </w:lvl>
  </w:abstractNum>
  <w:abstractNum w:abstractNumId="2">
    <w:multiLevelType w:val="multilevel"/>
    <w:lvl w:ilvl="0">
      <w:numFmt w:val="bullet"/>
      <w:lvlText w:val="•"/>
      <w:lvlJc w:val="left"/>
      <w:pPr>
        <w:ind w:left="707" w:hanging="283"/>
      </w:pPr>
      <w:rPr>
        <w:rFonts w:ascii="OpenSymbol" w:cs="OpenSymbol" w:eastAsia="OpenSymbol" w:hAnsi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cs="OpenSymbol" w:eastAsia="OpenSymbol" w:hAnsi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cs="OpenSymbol" w:eastAsia="OpenSymbol" w:hAnsi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cs="OpenSymbol" w:eastAsia="OpenSymbol" w:hAnsi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cs="OpenSymbol" w:eastAsia="OpenSymbol" w:hAnsi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cs="OpenSymbol" w:eastAsia="OpenSymbol" w:hAnsi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cs="OpenSymbol" w:eastAsia="OpenSymbol" w:hAnsi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cs="OpenSymbol" w:eastAsia="OpenSymbol" w:hAnsi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cs="OpenSymbol" w:eastAsia="OpenSymbol" w:hAnsi="OpenSymbol"/>
      </w:rPr>
    </w:lvl>
  </w:abstractNum>
  <w:abstractNum w:abstractNumId="5">
    <w:multiLevelType w:val="multilevel"/>
    <w:lvl w:ilvl="0">
      <w:numFmt w:val="decimal"/>
      <w:lvlText w:val="%1."/>
      <w:lvlJc w:val="left"/>
      <w:start w:val="2"/>
    </w:lvl>
    <w:lvl w:ilvl="1">
      <w:numFmt w:val="decimal"/>
      <w:lvlText w:val="%2."/>
      <w:lvlJc w:val="left"/>
      <w:start w:val="1"/>
    </w:lvl>
    <w:lvl w:ilvl="2">
      <w:numFmt w:val="decimal"/>
      <w:lvlText w:val="%3."/>
      <w:lvlJc w:val="left"/>
      <w:start w:val="1"/>
    </w:lvl>
    <w:lvl w:ilvl="3">
      <w:numFmt w:val="decimal"/>
      <w:lvlText w:val="%4."/>
      <w:lvlJc w:val="left"/>
      <w:start w:val="1"/>
    </w:lvl>
    <w:lvl w:ilvl="4">
      <w:numFmt w:val="decimal"/>
      <w:lvlText w:val="%5."/>
      <w:lvlJc w:val="left"/>
      <w:start w:val="1"/>
    </w:lvl>
    <w:lvl w:ilvl="5">
      <w:numFmt w:val="decimal"/>
      <w:lvlText w:val="%6."/>
      <w:lvlJc w:val="left"/>
      <w:start w:val="1"/>
    </w:lvl>
    <w:lvl w:ilvl="6">
      <w:numFmt w:val="decimal"/>
      <w:lvlText w:val="%7."/>
      <w:lvlJc w:val="left"/>
      <w:start w:val="1"/>
    </w:lvl>
    <w:lvl w:ilvl="7">
      <w:numFmt w:val="decimal"/>
      <w:lvlText w:val="%8."/>
      <w:lvlJc w:val="left"/>
      <w:start w:val="1"/>
    </w:lvl>
    <w:lvl w:ilvl="8">
      <w:numFmt w:val="decimal"/>
      <w:lvlText w:val="%9."/>
      <w:lvlJc w:val="left"/>
      <w:start w:val="1"/>
    </w:lvl>
  </w:abstractNum>
  <w:abstractNum w:abstractNumId="4">
    <w:multiLevelType w:val="multilevel"/>
    <w:lvl w:ilvl="0">
      <w:numFmt w:val="bullet"/>
      <w:lvlText w:val="•"/>
      <w:lvlJc w:val="left"/>
      <w:rPr>
        <w:rFonts w:ascii="OpenSymbol" w:cs="OpenSymbol" w:eastAsia="OpenSymbol" w:hAnsi="OpenSymbol"/>
      </w:rPr>
    </w:lvl>
    <w:lvl w:ilvl="1">
      <w:numFmt w:val="bullet"/>
      <w:lvlText w:val="◦"/>
      <w:lvlJc w:val="left"/>
      <w:rPr>
        <w:rFonts w:ascii="OpenSymbol" w:cs="OpenSymbol" w:eastAsia="OpenSymbol" w:hAnsi="OpenSymbol"/>
      </w:rPr>
    </w:lvl>
    <w:lvl w:ilvl="2">
      <w:numFmt w:val="bullet"/>
      <w:lvlText w:val="▪"/>
      <w:lvlJc w:val="left"/>
      <w:rPr>
        <w:rFonts w:ascii="OpenSymbol" w:cs="OpenSymbol" w:eastAsia="OpenSymbol" w:hAnsi="OpenSymbol"/>
      </w:rPr>
    </w:lvl>
    <w:lvl w:ilvl="3">
      <w:numFmt w:val="bullet"/>
      <w:lvlText w:val="•"/>
      <w:lvlJc w:val="left"/>
      <w:rPr>
        <w:rFonts w:ascii="OpenSymbol" w:cs="OpenSymbol" w:eastAsia="OpenSymbol" w:hAnsi="OpenSymbol"/>
      </w:rPr>
    </w:lvl>
    <w:lvl w:ilvl="4">
      <w:numFmt w:val="bullet"/>
      <w:lvlText w:val="◦"/>
      <w:lvlJc w:val="left"/>
      <w:rPr>
        <w:rFonts w:ascii="OpenSymbol" w:cs="OpenSymbol" w:eastAsia="OpenSymbol" w:hAnsi="OpenSymbol"/>
      </w:rPr>
    </w:lvl>
    <w:lvl w:ilvl="5">
      <w:numFmt w:val="bullet"/>
      <w:lvlText w:val="▪"/>
      <w:lvlJc w:val="left"/>
      <w:rPr>
        <w:rFonts w:ascii="OpenSymbol" w:cs="OpenSymbol" w:eastAsia="OpenSymbol" w:hAnsi="OpenSymbol"/>
      </w:rPr>
    </w:lvl>
    <w:lvl w:ilvl="6">
      <w:numFmt w:val="bullet"/>
      <w:lvlText w:val="•"/>
      <w:lvlJc w:val="left"/>
      <w:rPr>
        <w:rFonts w:ascii="OpenSymbol" w:cs="OpenSymbol" w:eastAsia="OpenSymbol" w:hAnsi="OpenSymbol"/>
      </w:rPr>
    </w:lvl>
    <w:lvl w:ilvl="7">
      <w:numFmt w:val="bullet"/>
      <w:lvlText w:val="◦"/>
      <w:lvlJc w:val="left"/>
      <w:rPr>
        <w:rFonts w:ascii="OpenSymbol" w:cs="OpenSymbol" w:eastAsia="OpenSymbol" w:hAnsi="OpenSymbol"/>
      </w:rPr>
    </w:lvl>
    <w:lvl w:ilvl="8">
      <w:numFmt w:val="bullet"/>
      <w:lvlText w:val="▪"/>
      <w:lvlJc w:val="left"/>
      <w:rPr>
        <w:rFonts w:ascii="OpenSymbol" w:cs="OpenSymbol" w:eastAsia="OpenSymbol" w:hAnsi="OpenSymbol"/>
      </w:rPr>
    </w:lvl>
  </w:abstractNum>
  <w:abstractNum w:abstractNumId="1">
    <w:multiLevelType w:val="multilevel"/>
    <w:lvl w:ilvl="0">
      <w:numFmt w:val="bullet"/>
      <w:lvlText w:val="•"/>
      <w:lvlJc w:val="left"/>
      <w:rPr>
        <w:rFonts w:ascii="OpenSymbol" w:cs="OpenSymbol" w:eastAsia="OpenSymbol" w:hAnsi="OpenSymbol"/>
      </w:rPr>
    </w:lvl>
    <w:lvl w:ilvl="1">
      <w:numFmt w:val="bullet"/>
      <w:lvlText w:val="◦"/>
      <w:lvlJc w:val="left"/>
      <w:rPr>
        <w:rFonts w:ascii="OpenSymbol" w:cs="OpenSymbol" w:eastAsia="OpenSymbol" w:hAnsi="OpenSymbol"/>
      </w:rPr>
    </w:lvl>
    <w:lvl w:ilvl="2">
      <w:numFmt w:val="bullet"/>
      <w:lvlText w:val="▪"/>
      <w:lvlJc w:val="left"/>
      <w:rPr>
        <w:rFonts w:ascii="OpenSymbol" w:cs="OpenSymbol" w:eastAsia="OpenSymbol" w:hAnsi="OpenSymbol"/>
      </w:rPr>
    </w:lvl>
    <w:lvl w:ilvl="3">
      <w:numFmt w:val="bullet"/>
      <w:lvlText w:val="•"/>
      <w:lvlJc w:val="left"/>
      <w:rPr>
        <w:rFonts w:ascii="OpenSymbol" w:cs="OpenSymbol" w:eastAsia="OpenSymbol" w:hAnsi="OpenSymbol"/>
      </w:rPr>
    </w:lvl>
    <w:lvl w:ilvl="4">
      <w:numFmt w:val="bullet"/>
      <w:lvlText w:val="◦"/>
      <w:lvlJc w:val="left"/>
      <w:rPr>
        <w:rFonts w:ascii="OpenSymbol" w:cs="OpenSymbol" w:eastAsia="OpenSymbol" w:hAnsi="OpenSymbol"/>
      </w:rPr>
    </w:lvl>
    <w:lvl w:ilvl="5">
      <w:numFmt w:val="bullet"/>
      <w:lvlText w:val="▪"/>
      <w:lvlJc w:val="left"/>
      <w:rPr>
        <w:rFonts w:ascii="OpenSymbol" w:cs="OpenSymbol" w:eastAsia="OpenSymbol" w:hAnsi="OpenSymbol"/>
      </w:rPr>
    </w:lvl>
    <w:lvl w:ilvl="6">
      <w:numFmt w:val="bullet"/>
      <w:lvlText w:val="•"/>
      <w:lvlJc w:val="left"/>
      <w:rPr>
        <w:rFonts w:ascii="OpenSymbol" w:cs="OpenSymbol" w:eastAsia="OpenSymbol" w:hAnsi="OpenSymbol"/>
      </w:rPr>
    </w:lvl>
    <w:lvl w:ilvl="7">
      <w:numFmt w:val="bullet"/>
      <w:lvlText w:val="◦"/>
      <w:lvlJc w:val="left"/>
      <w:rPr>
        <w:rFonts w:ascii="OpenSymbol" w:cs="OpenSymbol" w:eastAsia="OpenSymbol" w:hAnsi="OpenSymbol"/>
      </w:rPr>
    </w:lvl>
    <w:lvl w:ilvl="8">
      <w:numFmt w:val="bullet"/>
      <w:lvlText w:val="▪"/>
      <w:lvlJc w:val="left"/>
      <w:rPr>
        <w:rFonts w:ascii="OpenSymbol" w:cs="OpenSymbol" w:eastAsia="OpenSymbol" w:hAnsi="OpenSymbol"/>
      </w:rPr>
    </w:lvl>
  </w:abstractNum>
  <w:abstractNum w:abstractNumId="7">
    <w:multiLevelType w:val="multilevel"/>
    <w:lvl w:ilvl="0">
      <w:numFmt w:val="bullet"/>
      <w:lvlText w:val="•"/>
      <w:lvlJc w:val="left"/>
      <w:rPr>
        <w:rFonts w:ascii="OpenSymbol" w:cs="OpenSymbol" w:eastAsia="OpenSymbol" w:hAnsi="OpenSymbol"/>
      </w:rPr>
    </w:lvl>
    <w:lvl w:ilvl="1">
      <w:numFmt w:val="bullet"/>
      <w:lvlText w:val="◦"/>
      <w:lvlJc w:val="left"/>
      <w:rPr>
        <w:rFonts w:ascii="OpenSymbol" w:cs="OpenSymbol" w:eastAsia="OpenSymbol" w:hAnsi="OpenSymbol"/>
      </w:rPr>
    </w:lvl>
    <w:lvl w:ilvl="2">
      <w:numFmt w:val="bullet"/>
      <w:lvlText w:val="▪"/>
      <w:lvlJc w:val="left"/>
      <w:rPr>
        <w:rFonts w:ascii="OpenSymbol" w:cs="OpenSymbol" w:eastAsia="OpenSymbol" w:hAnsi="OpenSymbol"/>
      </w:rPr>
    </w:lvl>
    <w:lvl w:ilvl="3">
      <w:numFmt w:val="bullet"/>
      <w:lvlText w:val="•"/>
      <w:lvlJc w:val="left"/>
      <w:rPr>
        <w:rFonts w:ascii="OpenSymbol" w:cs="OpenSymbol" w:eastAsia="OpenSymbol" w:hAnsi="OpenSymbol"/>
      </w:rPr>
    </w:lvl>
    <w:lvl w:ilvl="4">
      <w:numFmt w:val="bullet"/>
      <w:lvlText w:val="◦"/>
      <w:lvlJc w:val="left"/>
      <w:rPr>
        <w:rFonts w:ascii="OpenSymbol" w:cs="OpenSymbol" w:eastAsia="OpenSymbol" w:hAnsi="OpenSymbol"/>
      </w:rPr>
    </w:lvl>
    <w:lvl w:ilvl="5">
      <w:numFmt w:val="bullet"/>
      <w:lvlText w:val="▪"/>
      <w:lvlJc w:val="left"/>
      <w:rPr>
        <w:rFonts w:ascii="OpenSymbol" w:cs="OpenSymbol" w:eastAsia="OpenSymbol" w:hAnsi="OpenSymbol"/>
      </w:rPr>
    </w:lvl>
    <w:lvl w:ilvl="6">
      <w:numFmt w:val="bullet"/>
      <w:lvlText w:val="•"/>
      <w:lvlJc w:val="left"/>
      <w:rPr>
        <w:rFonts w:ascii="OpenSymbol" w:cs="OpenSymbol" w:eastAsia="OpenSymbol" w:hAnsi="OpenSymbol"/>
      </w:rPr>
    </w:lvl>
    <w:lvl w:ilvl="7">
      <w:numFmt w:val="bullet"/>
      <w:lvlText w:val="◦"/>
      <w:lvlJc w:val="left"/>
      <w:rPr>
        <w:rFonts w:ascii="OpenSymbol" w:cs="OpenSymbol" w:eastAsia="OpenSymbol" w:hAnsi="OpenSymbol"/>
      </w:rPr>
    </w:lvl>
    <w:lvl w:ilvl="8">
      <w:numFmt w:val="bullet"/>
      <w:lvlText w:val="▪"/>
      <w:lvlJc w:val="left"/>
      <w:rPr>
        <w:rFonts w:ascii="OpenSymbol" w:cs="OpenSymbol" w:eastAsia="OpenSymbol" w:hAnsi="OpenSymbol"/>
      </w:rPr>
    </w:lvl>
  </w:abstractNum>
  <w:abstractNum w:abstractNumId="3">
    <w:multiLevelType w:val="multilevel"/>
    <w:styleLink w:val="WW8Num12"/>
    <w:lvl w:ilvl="0">
      <w:numFmt w:val="decimal"/>
      <w:lvlText w:val="%1."/>
      <w:lvlJc w:val="left"/>
      <w:start w:val="1"/>
    </w:lvl>
    <w:lvl w:ilvl="1">
      <w:numFmt w:val="lowerLetter"/>
      <w:lvlText w:val="%2."/>
      <w:lvlJc w:val="left"/>
      <w:start w:val="1"/>
    </w:lvl>
    <w:lvl w:ilvl="2">
      <w:numFmt w:val="lowerLetter"/>
      <w:lvlText w:val="%3)"/>
      <w:lvlJc w:val="left"/>
      <w:start w:val="1"/>
    </w:lvl>
    <w:lvl w:ilvl="3">
      <w:numFmt w:val="decimal"/>
      <w:lvlText w:val="%4."/>
      <w:lvlJc w:val="left"/>
      <w:start w:val="1"/>
    </w:lvl>
    <w:lvl w:ilvl="4">
      <w:numFmt w:val="lowerLetter"/>
      <w:lvlText w:val="%5."/>
      <w:lvlJc w:val="left"/>
      <w:start w:val="1"/>
    </w:lvl>
    <w:lvl w:ilvl="5">
      <w:numFmt w:val="lowerRoman"/>
      <w:lvlText w:val="%6."/>
      <w:lvlJc w:val="right"/>
      <w:start w:val="1"/>
    </w:lvl>
    <w:lvl w:ilvl="6">
      <w:numFmt w:val="decimal"/>
      <w:lvlText w:val="%7."/>
      <w:lvlJc w:val="left"/>
      <w:start w:val="1"/>
    </w:lvl>
    <w:lvl w:ilvl="7">
      <w:numFmt w:val="lowerLetter"/>
      <w:lvlText w:val="%8."/>
      <w:lvlJc w:val="left"/>
      <w:start w:val="1"/>
    </w:lvl>
    <w:lvl w:ilvl="8">
      <w:numFmt w:val="lowerRoman"/>
      <w:lvlText w:val="%9."/>
      <w:lvlJc w:val="right"/>
      <w:start w:val="1"/>
    </w:lvl>
  </w:abstractNum>
  <w:abstractNum w:abstractNumId="8">
    <w:multiLevelType w:val="multilevel"/>
    <w:lvl w:ilvl="0">
      <w:numFmt w:val="bullet"/>
      <w:lvlText w:val="•"/>
      <w:lvlJc w:val="left"/>
      <w:rPr>
        <w:rFonts w:ascii="OpenSymbol" w:cs="OpenSymbol" w:eastAsia="OpenSymbol" w:hAnsi="OpenSymbol"/>
      </w:rPr>
    </w:lvl>
    <w:lvl w:ilvl="1">
      <w:numFmt w:val="bullet"/>
      <w:lvlText w:val="◦"/>
      <w:lvlJc w:val="left"/>
      <w:rPr>
        <w:rFonts w:ascii="OpenSymbol" w:cs="OpenSymbol" w:eastAsia="OpenSymbol" w:hAnsi="OpenSymbol"/>
      </w:rPr>
    </w:lvl>
    <w:lvl w:ilvl="2">
      <w:numFmt w:val="bullet"/>
      <w:lvlText w:val="▪"/>
      <w:lvlJc w:val="left"/>
      <w:rPr>
        <w:rFonts w:ascii="OpenSymbol" w:cs="OpenSymbol" w:eastAsia="OpenSymbol" w:hAnsi="OpenSymbol"/>
      </w:rPr>
    </w:lvl>
    <w:lvl w:ilvl="3">
      <w:numFmt w:val="bullet"/>
      <w:lvlText w:val="•"/>
      <w:lvlJc w:val="left"/>
      <w:rPr>
        <w:rFonts w:ascii="OpenSymbol" w:cs="OpenSymbol" w:eastAsia="OpenSymbol" w:hAnsi="OpenSymbol"/>
      </w:rPr>
    </w:lvl>
    <w:lvl w:ilvl="4">
      <w:numFmt w:val="bullet"/>
      <w:lvlText w:val="◦"/>
      <w:lvlJc w:val="left"/>
      <w:rPr>
        <w:rFonts w:ascii="OpenSymbol" w:cs="OpenSymbol" w:eastAsia="OpenSymbol" w:hAnsi="OpenSymbol"/>
      </w:rPr>
    </w:lvl>
    <w:lvl w:ilvl="5">
      <w:numFmt w:val="bullet"/>
      <w:lvlText w:val="▪"/>
      <w:lvlJc w:val="left"/>
      <w:rPr>
        <w:rFonts w:ascii="OpenSymbol" w:cs="OpenSymbol" w:eastAsia="OpenSymbol" w:hAnsi="OpenSymbol"/>
      </w:rPr>
    </w:lvl>
    <w:lvl w:ilvl="6">
      <w:numFmt w:val="bullet"/>
      <w:lvlText w:val="•"/>
      <w:lvlJc w:val="left"/>
      <w:rPr>
        <w:rFonts w:ascii="OpenSymbol" w:cs="OpenSymbol" w:eastAsia="OpenSymbol" w:hAnsi="OpenSymbol"/>
      </w:rPr>
    </w:lvl>
    <w:lvl w:ilvl="7">
      <w:numFmt w:val="bullet"/>
      <w:lvlText w:val="◦"/>
      <w:lvlJc w:val="left"/>
      <w:rPr>
        <w:rFonts w:ascii="OpenSymbol" w:cs="OpenSymbol" w:eastAsia="OpenSymbol" w:hAnsi="OpenSymbol"/>
      </w:rPr>
    </w:lvl>
    <w:lvl w:ilvl="8">
      <w:numFmt w:val="bullet"/>
      <w:lvlText w:val="▪"/>
      <w:lvlJc w:val="left"/>
      <w:rPr>
        <w:rFonts w:ascii="OpenSymbol" w:cs="OpenSymbol" w:eastAsia="OpenSymbol" w:hAnsi="OpenSymbol"/>
      </w:rPr>
    </w:lvl>
  </w:abstractNum>
  <w:num w:numId="1">
    <w:abstractNumId w:val="9"/>
  </w:num>
  <w:num w:numId="2">
    <w:abstractNumId w:val="0"/>
  </w:num>
  <w:num w:numId="3">
    <w:abstractNumId w:val="3"/>
  </w:num>
  <w:num w:numId="4">
    <w:abstractNumId w:val="6"/>
  </w:num>
  <w:num w:numId="5">
    <w:abstractNumId w:val="2"/>
  </w:num>
  <w:num w:numId="6">
    <w:abstractNumId w:val="5"/>
  </w:num>
  <w:num w:numId="7">
    <w:abstractNumId w:val="4"/>
  </w:num>
  <w:num w:numId="8">
    <w:abstractNumId w:val="1"/>
  </w:num>
  <w:num w:numId="9">
    <w:abstractNumId w:val="7"/>
  </w:num>
  <w:num w:numId="10">
    <w:abstractNumId w:val="3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</w:compat>
  <w:rsids>
    <w:rsidRoot w:val="007D28B1"/>
    <w:rsid w:val="002B5061"/>
    <w:rsid w:val="00595117"/>
    <w:rsid w:val="005D0025"/>
    <w:rsid w:val="006141B7"/>
    <w:rsid w:val="007D28B1"/>
    <w:rsid w:val="00806C6F"/>
    <w:rsid w:val="00874403"/>
    <w:rsid w:val="00946B6A"/>
    <w:rsid w:val="009E4400"/>
    <w:rsid w:val="00CF6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DCCBB5"/>
  <w15:docId w15:val="{3BC5DB70-F559-48FD-AC3B-B1D47BCDA6EF}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sz w:val="24.0"/>
        <w:szCs w:val="24.0"/>
        <w:rFonts w:ascii="Times New Roman" w:cs="Mangal" w:eastAsia="Arial Unicode MS" w:hAnsi="Times New Roman"/>
        <w:lang w:val="es-es" w:bidi="hi-in" w:eastAsia="zh-cn"/>
        <w:kern w:val="3"/>
      </w:rPr>
    </w:rPrDefault>
    <w:pPrDefault/>
  </w:docDefaults>
  <w:style w:type="paragraph" w:default="1" w:styleId="Normal">
    <w:name w:val="Normal"/>
  </w:style>
  <w:style w:type="paragraph" w:styleId="Ttulo1">
    <w:name w:val="heading 1"/>
    <w:basedOn w:val="Heading"/>
    <w:rPr>
      <w:b w:val="1"/>
      <w:sz w:val="48.0"/>
      <w:szCs w:val="48.0"/>
      <w:rFonts w:ascii="Times New Roman" w:hAnsi="Times New Roman"/>
    </w:rPr>
    <w:pPr>
      <w:outlineLvl w:val="0"/>
    </w:pPr>
  </w:style>
  <w:style w:type="paragraph" w:styleId="Ttulo2">
    <w:name w:val="heading 2"/>
    <w:basedOn w:val="Heading"/>
    <w:rPr>
      <w:b w:val="1"/>
      <w:sz w:val="36.0"/>
      <w:szCs w:val="36.0"/>
      <w:rFonts w:ascii="Times New Roman" w:hAnsi="Times New Roman"/>
    </w:rPr>
    <w:pPr>
      <w:outlineLvl w:val="1"/>
    </w:pPr>
  </w:style>
  <w:style w:type="paragraph" w:styleId="Ttulo3">
    <w:name w:val="heading 3"/>
    <w:basedOn w:val="Heading"/>
    <w:rPr>
      <w:b w:val="1"/>
      <w:rFonts w:ascii="Times New Roman" w:hAnsi="Times New Roman"/>
    </w:rPr>
    <w:pPr>
      <w:outlineLvl w:val="2"/>
    </w:pPr>
  </w:style>
  <w:style w:type="character" w:default="1" w:styleId="Fuentedeprrafopredeter">
    <w:name w:val="Default Paragraph Font"/>
    <w:uiPriority w:val="1"/>
  </w:style>
  <w:style w:type="table" w:default="1" w:styleId="Tablanormal">
    <w:name w:val="Normal Table"/>
    <w:uiPriority w:val="99"/>
    <w:tblPr>
      <w:tblInd w:w="0" w:type="dxa"/>
      <w:tblBorders/>
      <w:tblCellMar>
        <w:top w:w="0" w:type="dxa"/>
        <w:bottom w:w="0" w:type="dxa"/>
        <w:left w:w="108" w:type="dxa"/>
        <w:right w:w="108" w:type="dxa"/>
      </w:tblCellMar>
    </w:tblPr>
  </w:style>
  <w:style w:type="numbering" w:default="1" w:styleId="Sinlista">
    <w:name w:val="No List"/>
    <w:uiPriority w:val="99"/>
  </w:style>
  <w:style w:type="paragraph" w:customStyle="1" w:styleId="Standard">
    <w:name w:val="Standard"/>
  </w:style>
  <w:style w:type="paragraph" w:customStyle="1" w:styleId="Heading">
    <w:name w:val="Heading"/>
    <w:basedOn w:val="Standard"/>
    <w:rPr>
      <w:sz w:val="28.0"/>
      <w:szCs w:val="28.0"/>
      <w:rFonts w:ascii="Arial" w:hAnsi="Arial"/>
    </w:rPr>
    <w:pPr>
      <w:keepNext w:val="true"/>
      <w:spacing w:after="120" w:before="240"/>
    </w:p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</w:style>
  <w:style w:type="paragraph" w:customStyle="1" w:styleId="Epgrafe">
    <w:name w:val="Epígrafe"/>
    <w:basedOn w:val="Standard"/>
    <w:rPr>
      <w:i w:val="1"/>
    </w:rPr>
    <w:pPr>
      <w:spacing w:after="120" w:before="120"/>
    </w:pPr>
  </w:style>
  <w:style w:type="paragraph" w:customStyle="1" w:styleId="Index">
    <w:name w:val="Index"/>
    <w:basedOn w:val="Standard"/>
  </w:style>
  <w:style w:type="paragraph" w:customStyle="1" w:styleId="TableContents">
    <w:name w:val="Table Contents"/>
    <w:basedOn w:val="Standard"/>
  </w:style>
  <w:style w:type="paragraph" w:customStyle="1" w:styleId="TableHeading">
    <w:name w:val="Table Heading"/>
    <w:basedOn w:val="TableContents"/>
    <w:rPr>
      <w:b w:val="1"/>
    </w:rPr>
    <w:pPr>
      <w:jc w:val="center"/>
    </w:pPr>
  </w:style>
  <w:style w:type="paragraph" w:customStyle="1" w:styleId="Default">
    <w:name w:val="Default"/>
    <w:basedOn w:val="Standard"/>
    <w:rPr>
      <w:color w:val="000000"/>
      <w:rFonts w:ascii="Tahoma, Tahoma" w:cs="Tahoma, Tahoma" w:eastAsia="Tahoma, Tahoma" w:hAnsi="Tahoma, Tahoma"/>
    </w:rPr>
  </w:style>
  <w:style w:type="paragraph" w:customStyle="1" w:styleId="PreformattedText">
    <w:name w:val="Preformatted Text"/>
    <w:basedOn w:val="Standard"/>
    <w:rPr>
      <w:sz w:val="20.0"/>
      <w:szCs w:val="20.0"/>
      <w:rFonts w:ascii="Courier New" w:cs="Courier New" w:eastAsia="Courier New" w:hAnsi="Courier New"/>
    </w:rPr>
  </w:style>
  <w:style w:type="character" w:customStyle="1" w:styleId="BulletSymbols">
    <w:name w:val="Bullet Symbols"/>
    <w:rPr>
      <w:rFonts w:ascii="OpenSymbol" w:cs="OpenSymbol" w:eastAsia="OpenSymbol" w:hAnsi="OpenSymbol"/>
    </w:rPr>
  </w:style>
  <w:style w:type="character" w:customStyle="1" w:styleId="NumberingSymbols">
    <w:name w:val="Numbering Symbols"/>
  </w:style>
  <w:style w:type="character" w:customStyle="1" w:styleId="Internetlink">
    <w:name w:val="Internet link"/>
    <w:rPr>
      <w:u w:val="single"/>
      <w:color w:val="000080"/>
    </w:rPr>
  </w:style>
  <w:style w:type="paragraph" w:styleId="Sinespaciado">
    <w:name w:val="No Spacing"/>
    <w:uiPriority w:val="1"/>
    <w:qFormat/>
    <w:rPr>
      <w:szCs w:val="21.0"/>
    </w:rPr>
  </w:style>
  <w:style w:type="paragraph" w:styleId="Textodeglobo">
    <w:name w:val="Balloon Text"/>
    <w:link w:val="TextodegloboCar"/>
    <w:basedOn w:val="Normal"/>
    <w:uiPriority w:val="99"/>
    <w:rPr>
      <w:sz w:val="18.0"/>
      <w:szCs w:val="16.0"/>
      <w:rFonts w:ascii="Segoe UI" w:hAnsi="Segoe UI"/>
    </w:rPr>
  </w:style>
  <w:style w:type="character" w:customStyle="1" w:styleId="TextodegloboCar">
    <w:name w:val="Texto de globo Car"/>
    <w:link w:val="Textodeglobo"/>
    <w:basedOn w:val="Fuentedeprrafopredeter"/>
    <w:uiPriority w:val="99"/>
    <w:rPr>
      <w:sz w:val="18.0"/>
      <w:szCs w:val="16.0"/>
      <w:rFonts w:ascii="Segoe UI" w:hAnsi="Segoe UI"/>
    </w:rPr>
  </w:style>
  <w:style w:type="numbering" w:customStyle="1" w:styleId="RTFNum2">
    <w:name w:val="RTF_Num 2"/>
    <w:basedOn w:val="Sinlista"/>
    <w:pPr>
      <w:numPr>
        <w:ilvl w:val="0"/>
        <w:numId w:val="1"/>
      </w:numPr>
    </w:pPr>
  </w:style>
  <w:style w:type="numbering" w:customStyle="1" w:styleId="RTFNum3">
    <w:name w:val="RTF_Num 3"/>
    <w:basedOn w:val="Sinlista"/>
    <w:pPr>
      <w:numPr>
        <w:ilvl w:val="0"/>
        <w:numId w:val="2"/>
      </w:numPr>
    </w:pPr>
  </w:style>
  <w:style w:type="numbering" w:customStyle="1" w:styleId="WW8Num12">
    <w:name w:val="WW8Num12"/>
    <w:basedOn w:val="Sinlista"/>
    <w:pPr>
      <w:numPr>
        <w:ilvl w:val="0"/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www.eps.html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jp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Quickword</Application>
  <DocSecurity>0</DocSecurity>
  <Lines>1</Lines>
  <Paragraphs>27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jose avila</dc:creator>
  <cp:keywords/>
  <dc:description/>
  <cp:lastModifiedBy>Carlos Ordoñez Cintrano</cp:lastModifiedBy>
  <cp:revision>2</cp:revision>
  <dcterms:created xsi:type="dcterms:W3CDTF">2014-06-16T19:19:00Z</dcterms:created>
  <dcterms:modified xsi:type="dcterms:W3CDTF">2014-06-16T19:19:00Z</dcterms:modified>
</cp:coreProperties>
</file>